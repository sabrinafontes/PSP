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34" w:rsidRDefault="00970C1F" w:rsidP="00E07423">
      <w:pPr>
        <w:pStyle w:val="NormalGrande"/>
      </w:pPr>
      <w:r>
        <w:t>ifsp – INSTITUTO FEDERAL DE EDUCAÇÃO, CIÊNCIA E TECNOLOGIA DE SÃO PAULO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970C1F" w:rsidP="00E07423">
      <w:pPr>
        <w:pStyle w:val="NormalGrande"/>
      </w:pPr>
      <w:r>
        <w:t>SABRINA FONTES CARVALHO</w:t>
      </w:r>
    </w:p>
    <w:p w:rsidR="00370E34" w:rsidRPr="004C56C6" w:rsidRDefault="00970C1F" w:rsidP="00E07423">
      <w:pPr>
        <w:pStyle w:val="NormalGrande"/>
      </w:pPr>
      <w:r>
        <w:t>1462253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550F9C" w:rsidRDefault="003447AE" w:rsidP="00E07423">
      <w:pPr>
        <w:pStyle w:val="NormalGrande"/>
      </w:pPr>
      <w:r w:rsidRPr="00550F9C">
        <w:t>Personal Software Process for Engineers: Part I</w:t>
      </w:r>
    </w:p>
    <w:p w:rsidR="003447AE" w:rsidRPr="00342F20" w:rsidRDefault="003447AE" w:rsidP="00E07423">
      <w:pPr>
        <w:pStyle w:val="NormalGrande"/>
      </w:pPr>
      <w:r w:rsidRPr="00342F20">
        <w:t>program</w:t>
      </w:r>
      <w:r w:rsidR="00342F20" w:rsidRPr="00342F20">
        <w:t xml:space="preserve"> </w:t>
      </w:r>
      <w:r w:rsidR="00FC3E4B">
        <w:t>4</w:t>
      </w:r>
    </w:p>
    <w:p w:rsidR="003447AE" w:rsidRPr="00342F20" w:rsidRDefault="003447AE" w:rsidP="00E07423">
      <w:pPr>
        <w:pStyle w:val="NormalGrande"/>
      </w:pPr>
    </w:p>
    <w:p w:rsidR="007E1B25" w:rsidRDefault="007D5D38" w:rsidP="00342F20">
      <w:pPr>
        <w:pStyle w:val="Capa-Grauacadmico"/>
      </w:pPr>
      <w:r>
        <w:t>Trabalho apresentado</w:t>
      </w:r>
      <w:r w:rsidR="00DB04D5" w:rsidRPr="004C56C6">
        <w:t xml:space="preserve"> ao Curso de </w:t>
      </w:r>
      <w:r>
        <w:t>Análise e Desenvolvimento de Sistemas</w:t>
      </w:r>
      <w:r w:rsidR="00DB04D5" w:rsidRPr="004C56C6">
        <w:t xml:space="preserve">, </w:t>
      </w:r>
      <w:r>
        <w:t>IFSP</w:t>
      </w:r>
      <w:r w:rsidR="00DB04D5" w:rsidRPr="004C56C6">
        <w:t xml:space="preserve">, como requisito </w:t>
      </w:r>
      <w:r w:rsidR="00970C1F">
        <w:t xml:space="preserve">parcial para </w:t>
      </w:r>
      <w:r>
        <w:t xml:space="preserve">a matéria de Metodologia de Análise de Sistemas Orientada a Objetos </w:t>
      </w:r>
      <w:r w:rsidR="00DB04D5" w:rsidRPr="004C56C6">
        <w:t xml:space="preserve">em </w:t>
      </w:r>
      <w:r>
        <w:t>2016</w:t>
      </w:r>
      <w:r w:rsidR="00970C1F">
        <w:t>, sob orientação dos professores</w:t>
      </w:r>
      <w:r w:rsidR="007E1B25">
        <w:t>:</w:t>
      </w:r>
      <w:r w:rsidR="00970C1F">
        <w:t xml:space="preserve"> </w:t>
      </w:r>
    </w:p>
    <w:p w:rsidR="007E1B25" w:rsidRDefault="00970C1F" w:rsidP="00342F20">
      <w:pPr>
        <w:pStyle w:val="Capa-Grauacadmico"/>
      </w:pPr>
      <w:proofErr w:type="spellStart"/>
      <w:r>
        <w:t>MSc</w:t>
      </w:r>
      <w:proofErr w:type="spellEnd"/>
      <w:r>
        <w:t xml:space="preserve"> Ca</w:t>
      </w:r>
      <w:r w:rsidR="007E1B25">
        <w:t>rlos Henrique Veríssimo Pereira</w:t>
      </w:r>
      <w:r>
        <w:t xml:space="preserve"> </w:t>
      </w:r>
    </w:p>
    <w:p w:rsidR="007E1B25" w:rsidRDefault="00970C1F" w:rsidP="00342F20">
      <w:pPr>
        <w:pStyle w:val="Capa-Grauacadmico"/>
      </w:pPr>
      <w:r>
        <w:tab/>
      </w:r>
      <w:proofErr w:type="spellStart"/>
      <w:r>
        <w:t>MSc</w:t>
      </w:r>
      <w:proofErr w:type="spellEnd"/>
      <w:r>
        <w:t xml:space="preserve"> </w:t>
      </w:r>
      <w:r w:rsidR="00342F20">
        <w:t>F</w:t>
      </w:r>
      <w:r>
        <w:t xml:space="preserve">rancisco Supino Marcondes e </w:t>
      </w:r>
    </w:p>
    <w:p w:rsidR="00970C1F" w:rsidRPr="000C0409" w:rsidRDefault="00A5616C" w:rsidP="00342F20">
      <w:pPr>
        <w:pStyle w:val="Capa-Grauacadmico"/>
      </w:pPr>
      <w:r>
        <w:tab/>
      </w:r>
      <w:proofErr w:type="spellStart"/>
      <w:r>
        <w:t>MSc</w:t>
      </w:r>
      <w:proofErr w:type="spellEnd"/>
      <w:r>
        <w:t xml:space="preserve"> João </w:t>
      </w:r>
      <w:proofErr w:type="spellStart"/>
      <w:r>
        <w:t>Vianei</w:t>
      </w:r>
      <w:proofErr w:type="spellEnd"/>
      <w:r>
        <w:t xml:space="preserve"> </w:t>
      </w:r>
      <w:proofErr w:type="spellStart"/>
      <w:r>
        <w:t>Ta</w:t>
      </w:r>
      <w:r w:rsidR="00970C1F">
        <w:t>manini</w:t>
      </w:r>
      <w:proofErr w:type="spellEnd"/>
      <w:r w:rsidR="00970C1F">
        <w:t>.</w:t>
      </w:r>
    </w:p>
    <w:p w:rsidR="00D122FD" w:rsidRPr="000C0409" w:rsidRDefault="00D122FD" w:rsidP="00E07423">
      <w:pPr>
        <w:pStyle w:val="Capa-Grauacadmico"/>
        <w:ind w:left="5711" w:hanging="1175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EA3977" w:rsidRDefault="00EA3977" w:rsidP="00E07423">
      <w:pPr>
        <w:pStyle w:val="NormalGrande"/>
      </w:pPr>
    </w:p>
    <w:p w:rsidR="00970C1F" w:rsidRDefault="007D5D38" w:rsidP="00E07423">
      <w:pPr>
        <w:pStyle w:val="NormalGrande"/>
      </w:pPr>
      <w:r>
        <w:t>SÃO PAULO</w:t>
      </w:r>
    </w:p>
    <w:p w:rsidR="00370E34" w:rsidRPr="004C56C6" w:rsidRDefault="007D5D38" w:rsidP="00E07423">
      <w:pPr>
        <w:pStyle w:val="NormalGrande"/>
      </w:pPr>
      <w:r>
        <w:t>2016</w:t>
      </w:r>
    </w:p>
    <w:p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BF4EBF" w:rsidRDefault="00657444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BF4EBF">
        <w:t>LISTA DE ILUSTRAÇÕES</w:t>
      </w:r>
      <w:r w:rsidR="00BF4EBF">
        <w:tab/>
      </w:r>
      <w:r w:rsidR="00BF4EBF">
        <w:fldChar w:fldCharType="begin"/>
      </w:r>
      <w:r w:rsidR="00BF4EBF">
        <w:instrText xml:space="preserve"> PAGEREF _Toc468466677 \h </w:instrText>
      </w:r>
      <w:r w:rsidR="00BF4EBF">
        <w:fldChar w:fldCharType="separate"/>
      </w:r>
      <w:r w:rsidR="00BF4EBF">
        <w:t>4</w:t>
      </w:r>
      <w:r w:rsidR="00BF4EBF">
        <w:fldChar w:fldCharType="end"/>
      </w:r>
    </w:p>
    <w:p w:rsidR="00BF4EBF" w:rsidRDefault="00BF4EB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RELATÓRIO TÉCNICO-CIENTÍFICO</w:t>
      </w:r>
      <w:r>
        <w:tab/>
      </w:r>
      <w:r>
        <w:fldChar w:fldCharType="begin"/>
      </w:r>
      <w:r>
        <w:instrText xml:space="preserve"> PAGEREF _Toc468466678 \h </w:instrText>
      </w:r>
      <w:r>
        <w:fldChar w:fldCharType="separate"/>
      </w:r>
      <w:r>
        <w:t>5</w:t>
      </w:r>
      <w:r>
        <w:fldChar w:fldCharType="end"/>
      </w:r>
    </w:p>
    <w:p w:rsidR="00BF4EBF" w:rsidRDefault="00BF4EB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A64318">
        <w:rPr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4EBF" w:rsidRDefault="00BF4EB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A64318">
        <w:rPr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4EBF" w:rsidRDefault="00BF4EB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4EBF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4EBF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ESPECÍFICO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F4EBF" w:rsidRPr="009A5A73" w:rsidRDefault="00BF4EB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t>1.2.2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METODOLOGIA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_Toc468466684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BF4EBF" w:rsidRPr="009A5A73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t>1.2.2.1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PSP1.1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_Toc468466685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t>1.2.2.1.1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PLANNING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_Toc468466686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7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t>1.2.2.1.2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DEVELOPMENT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_Toc468466687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8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t>1.2.2.1.3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POSTMORTEM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_Toc468466688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BF4EBF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PROCEDIMENTOS EXPERIMENTAIS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4EBF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PROGRAM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F4EBF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OBJETOS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MÁQUINA DE ESTADO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F4EBF" w:rsidRDefault="00BF4EBF">
      <w:pPr>
        <w:pStyle w:val="Sumrio6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1.2.2.2.2.9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DIAGRAMA DE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1.2.2.2.3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PROJECT PLAN SUMMA</w:t>
      </w:r>
      <w:r w:rsidRPr="00A64318">
        <w:rPr>
          <w:noProof/>
          <w:lang w:val="en-US"/>
        </w:rPr>
        <w:t>RY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_Toc468466701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20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1.2.2.2.4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TIME RECORDING LOG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_Toc468466702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21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1.2.2.2.5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DEFECT RECORDING LOG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_Toc468466703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1.2.2.2.6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PROCESS IMPROVEMENT PROPOSAL (PIP)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_Toc468466704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22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1.2.2.2.7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JAVA CODING STANDARD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_Toc468466705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23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1.2.2.2.8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TEST REPORT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_Toc468466706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26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1.2.2.2.9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SIZE ESTIMATING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_Toc468466707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27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A64318">
        <w:rPr>
          <w:noProof/>
          <w:lang w:val="en-US"/>
        </w:rPr>
        <w:t>1.2.2.2.10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A64318">
        <w:rPr>
          <w:noProof/>
          <w:lang w:val="en-US"/>
        </w:rPr>
        <w:t>TASK PLANNING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_Toc468466708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28</w:t>
      </w:r>
      <w:r>
        <w:rPr>
          <w:noProof/>
        </w:rPr>
        <w:fldChar w:fldCharType="end"/>
      </w:r>
    </w:p>
    <w:p w:rsidR="00BF4EBF" w:rsidRPr="009A5A73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</w:pPr>
      <w:r w:rsidRPr="009A5A73">
        <w:rPr>
          <w:noProof/>
          <w:lang w:val="en-US"/>
        </w:rPr>
        <w:lastRenderedPageBreak/>
        <w:t>1.2.2.2.11</w:t>
      </w:r>
      <w:r w:rsidRPr="009A5A73">
        <w:rPr>
          <w:rFonts w:asciiTheme="minorHAnsi" w:eastAsiaTheme="minorEastAsia" w:hAnsiTheme="minorHAnsi" w:cstheme="minorBidi"/>
          <w:noProof/>
          <w:sz w:val="22"/>
          <w:szCs w:val="22"/>
          <w:lang w:val="en-US" w:eastAsia="pt-BR"/>
        </w:rPr>
        <w:tab/>
      </w:r>
      <w:r w:rsidRPr="009A5A73">
        <w:rPr>
          <w:noProof/>
          <w:lang w:val="en-US"/>
        </w:rPr>
        <w:t>SCHEDULE PLANNING</w:t>
      </w:r>
      <w:r w:rsidRPr="009A5A73">
        <w:rPr>
          <w:noProof/>
          <w:lang w:val="en-US"/>
        </w:rPr>
        <w:tab/>
      </w:r>
      <w:r>
        <w:rPr>
          <w:noProof/>
        </w:rPr>
        <w:fldChar w:fldCharType="begin"/>
      </w:r>
      <w:r w:rsidRPr="009A5A73">
        <w:rPr>
          <w:noProof/>
          <w:lang w:val="en-US"/>
        </w:rPr>
        <w:instrText xml:space="preserve"> PAGEREF _Toc468466709 \h </w:instrText>
      </w:r>
      <w:r>
        <w:rPr>
          <w:noProof/>
        </w:rPr>
      </w:r>
      <w:r>
        <w:rPr>
          <w:noProof/>
        </w:rPr>
        <w:fldChar w:fldCharType="separate"/>
      </w:r>
      <w:r w:rsidRPr="009A5A73">
        <w:rPr>
          <w:noProof/>
          <w:lang w:val="en-US"/>
        </w:rPr>
        <w:t>30</w:t>
      </w:r>
      <w:r>
        <w:rPr>
          <w:noProof/>
        </w:rPr>
        <w:fldChar w:fldCharType="end"/>
      </w:r>
    </w:p>
    <w:p w:rsidR="00BF4EBF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BF4EBF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BF4EBF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BF4EBF" w:rsidRDefault="00BF4EBF">
      <w:pPr>
        <w:pStyle w:val="Sumrio5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POSTMORTEM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BF4EBF" w:rsidRDefault="00BF4EB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A64318">
        <w:rPr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4EBF" w:rsidRDefault="00BF4EBF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A64318">
        <w:rPr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ELEMENTOS PÓS-TEXTUAIS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4EBF" w:rsidRDefault="00BF4EB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F4EBF" w:rsidRDefault="00BF4EB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APÊNDICES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BF4EBF" w:rsidRDefault="00BF4EBF">
      <w:pPr>
        <w:pStyle w:val="Sumrio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_Toc468466718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370E34" w:rsidRPr="005F1882" w:rsidRDefault="00657444" w:rsidP="00861528">
      <w:pPr>
        <w:rPr>
          <w:noProof/>
        </w:rPr>
      </w:pPr>
      <w:r>
        <w:fldChar w:fldCharType="end"/>
      </w:r>
    </w:p>
    <w:p w:rsidR="005F1882" w:rsidRDefault="00370E34" w:rsidP="003E04B2">
      <w:pPr>
        <w:pStyle w:val="Ttulo"/>
      </w:pPr>
      <w:r w:rsidRPr="005F1882">
        <w:br w:type="page"/>
      </w:r>
      <w:bookmarkEnd w:id="0"/>
      <w:bookmarkEnd w:id="1"/>
    </w:p>
    <w:p w:rsidR="0083224E" w:rsidRDefault="0083224E" w:rsidP="0083224E">
      <w:pPr>
        <w:pStyle w:val="Ttulo"/>
      </w:pPr>
      <w:bookmarkStart w:id="2" w:name="_Toc156754352"/>
      <w:bookmarkStart w:id="3" w:name="_Toc461492973"/>
      <w:bookmarkStart w:id="4" w:name="_Toc468466677"/>
      <w:r>
        <w:lastRenderedPageBreak/>
        <w:t>LISTA DE ILUSTRAÇÕES</w:t>
      </w:r>
      <w:bookmarkEnd w:id="2"/>
      <w:bookmarkEnd w:id="3"/>
      <w:bookmarkEnd w:id="4"/>
    </w:p>
    <w:p w:rsidR="0083224E" w:rsidRDefault="0083224E" w:rsidP="00C51605"/>
    <w:p w:rsidR="00BF4EBF" w:rsidRDefault="0083224E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4C56C6">
        <w:fldChar w:fldCharType="begin"/>
      </w:r>
      <w:r w:rsidRPr="004B29CD">
        <w:instrText xml:space="preserve"> TOC \t "Título da Figura" \T "Título do gráfico" \T "Título dA TABELA" \T "Título do QUADRO \c </w:instrText>
      </w:r>
      <w:r w:rsidRPr="004C56C6">
        <w:fldChar w:fldCharType="separate"/>
      </w:r>
      <w:r w:rsidR="00BF4EBF">
        <w:t>FIGURA 1 -</w:t>
      </w:r>
      <w:r w:rsid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BF4EBF">
        <w:t>modelo de visão 4+1 da arquitetura</w:t>
      </w:r>
      <w:r w:rsidR="00BF4EBF">
        <w:tab/>
      </w:r>
      <w:r w:rsidR="00BF4EBF">
        <w:fldChar w:fldCharType="begin"/>
      </w:r>
      <w:r w:rsidR="00BF4EBF">
        <w:instrText xml:space="preserve"> PAGEREF _Toc468466719 \h </w:instrText>
      </w:r>
      <w:r w:rsidR="00BF4EBF">
        <w:fldChar w:fldCharType="separate"/>
      </w:r>
      <w:r w:rsidR="00BF4EBF">
        <w:t>5</w:t>
      </w:r>
      <w:r w:rsidR="00BF4EBF">
        <w:fldChar w:fldCharType="end"/>
      </w:r>
    </w:p>
    <w:p w:rsidR="00BF4EBF" w:rsidRP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TABELA 1 -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PSP1.1 process script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_Toc468466720 \h </w:instrText>
      </w:r>
      <w:r>
        <w:fldChar w:fldCharType="separate"/>
      </w:r>
      <w:r w:rsidRPr="00BF4EBF">
        <w:rPr>
          <w:lang w:val="en-US"/>
        </w:rPr>
        <w:t>6</w:t>
      </w:r>
      <w:r>
        <w:fldChar w:fldCharType="end"/>
      </w:r>
    </w:p>
    <w:p w:rsidR="00BF4EBF" w:rsidRP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TABELA 2 -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PSP1.1 planning script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_Toc468466721 \h </w:instrText>
      </w:r>
      <w:r>
        <w:fldChar w:fldCharType="separate"/>
      </w:r>
      <w:r w:rsidRPr="00BF4EBF">
        <w:rPr>
          <w:lang w:val="en-US"/>
        </w:rPr>
        <w:t>8</w:t>
      </w:r>
      <w:r>
        <w:fldChar w:fldCharType="end"/>
      </w:r>
    </w:p>
    <w:p w:rsidR="00BF4EBF" w:rsidRP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TABELA 3 -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PSP1.1 development script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_Toc468466722 \h </w:instrText>
      </w:r>
      <w:r>
        <w:fldChar w:fldCharType="separate"/>
      </w:r>
      <w:r w:rsidRPr="00BF4EBF">
        <w:rPr>
          <w:lang w:val="en-US"/>
        </w:rPr>
        <w:t>9</w:t>
      </w:r>
      <w:r>
        <w:fldChar w:fldCharType="end"/>
      </w:r>
    </w:p>
    <w:p w:rsidR="00BF4EBF" w:rsidRP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TABELA 4 -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PSP1.1 postmortem script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_Toc468466723 \h </w:instrText>
      </w:r>
      <w:r>
        <w:fldChar w:fldCharType="separate"/>
      </w:r>
      <w:r w:rsidRPr="00BF4EBF">
        <w:rPr>
          <w:lang w:val="en-US"/>
        </w:rPr>
        <w:t>11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caso de uso</w:t>
      </w:r>
      <w:r>
        <w:tab/>
      </w:r>
      <w:r>
        <w:fldChar w:fldCharType="begin"/>
      </w:r>
      <w:r>
        <w:instrText xml:space="preserve"> PAGEREF _Toc468466724 \h </w:instrText>
      </w:r>
      <w:r>
        <w:fldChar w:fldCharType="separate"/>
      </w:r>
      <w:r>
        <w:t>13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CLASSE</w:t>
      </w:r>
      <w:r>
        <w:tab/>
      </w:r>
      <w:r>
        <w:fldChar w:fldCharType="begin"/>
      </w:r>
      <w:r>
        <w:instrText xml:space="preserve"> PAGEREF _Toc468466725 \h </w:instrText>
      </w:r>
      <w:r>
        <w:fldChar w:fldCharType="separate"/>
      </w:r>
      <w:r>
        <w:t>14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OBJETOS</w:t>
      </w:r>
      <w:r>
        <w:tab/>
      </w:r>
      <w:r>
        <w:fldChar w:fldCharType="begin"/>
      </w:r>
      <w:r>
        <w:instrText xml:space="preserve"> PAGEREF _Toc468466726 \h </w:instrText>
      </w:r>
      <w:r>
        <w:fldChar w:fldCharType="separate"/>
      </w:r>
      <w:r>
        <w:t>14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COMUNICAÇÃO</w:t>
      </w:r>
      <w:r>
        <w:tab/>
      </w:r>
      <w:r>
        <w:fldChar w:fldCharType="begin"/>
      </w:r>
      <w:r>
        <w:instrText xml:space="preserve"> PAGEREF _Toc468466727 \h </w:instrText>
      </w:r>
      <w:r>
        <w:fldChar w:fldCharType="separate"/>
      </w:r>
      <w:r>
        <w:t>15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6 -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SEQUÊNCIA</w:t>
      </w:r>
      <w:r>
        <w:tab/>
      </w:r>
      <w:r>
        <w:fldChar w:fldCharType="begin"/>
      </w:r>
      <w:r>
        <w:instrText xml:space="preserve"> PAGEREF _Toc468466728 \h </w:instrText>
      </w:r>
      <w:r>
        <w:fldChar w:fldCharType="separate"/>
      </w:r>
      <w:r>
        <w:t>16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7 -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atividades</w:t>
      </w:r>
      <w:r>
        <w:tab/>
      </w:r>
      <w:r>
        <w:fldChar w:fldCharType="begin"/>
      </w:r>
      <w:r>
        <w:instrText xml:space="preserve"> PAGEREF _Toc468466729 \h </w:instrText>
      </w:r>
      <w:r>
        <w:fldChar w:fldCharType="separate"/>
      </w:r>
      <w:r>
        <w:t>17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8 -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máquina de estado</w:t>
      </w:r>
      <w:r>
        <w:tab/>
      </w:r>
      <w:r>
        <w:fldChar w:fldCharType="begin"/>
      </w:r>
      <w:r>
        <w:instrText xml:space="preserve"> PAGEREF _Toc468466730 \h </w:instrText>
      </w:r>
      <w:r>
        <w:fldChar w:fldCharType="separate"/>
      </w:r>
      <w:r>
        <w:t>18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9 -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componentes</w:t>
      </w:r>
      <w:r>
        <w:tab/>
      </w:r>
      <w:r>
        <w:fldChar w:fldCharType="begin"/>
      </w:r>
      <w:r>
        <w:instrText xml:space="preserve"> PAGEREF _Toc468466731 \h </w:instrText>
      </w:r>
      <w:r>
        <w:fldChar w:fldCharType="separate"/>
      </w:r>
      <w:r>
        <w:t>19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10 -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Diagrama de deployment</w:t>
      </w:r>
      <w:r>
        <w:tab/>
      </w:r>
      <w:r>
        <w:fldChar w:fldCharType="begin"/>
      </w:r>
      <w:r>
        <w:instrText xml:space="preserve"> PAGEREF _Toc468466732 \h </w:instrText>
      </w:r>
      <w:r>
        <w:fldChar w:fldCharType="separate"/>
      </w:r>
      <w:r>
        <w:t>19</w:t>
      </w:r>
      <w:r>
        <w:fldChar w:fldCharType="end"/>
      </w:r>
    </w:p>
    <w:p w:rsidR="00BF4EBF" w:rsidRP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Quadro 1 -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PSP1.1 Project Plan Summary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_Toc468466733 \h </w:instrText>
      </w:r>
      <w:r>
        <w:fldChar w:fldCharType="separate"/>
      </w:r>
      <w:r w:rsidRPr="00BF4EBF">
        <w:rPr>
          <w:lang w:val="en-US"/>
        </w:rPr>
        <w:t>20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time recording log</w:t>
      </w:r>
      <w:r>
        <w:tab/>
      </w:r>
      <w:r>
        <w:fldChar w:fldCharType="begin"/>
      </w:r>
      <w:r>
        <w:instrText xml:space="preserve"> PAGEREF _Toc468466734 \h </w:instrText>
      </w:r>
      <w:r>
        <w:fldChar w:fldCharType="separate"/>
      </w:r>
      <w:r>
        <w:t>21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defect recoding log</w:t>
      </w:r>
      <w:r>
        <w:tab/>
      </w:r>
      <w:r>
        <w:fldChar w:fldCharType="begin"/>
      </w:r>
      <w:r>
        <w:instrText xml:space="preserve"> PAGEREF _Toc468466735 \h </w:instrText>
      </w:r>
      <w:r>
        <w:fldChar w:fldCharType="separate"/>
      </w:r>
      <w:r>
        <w:t>22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process improvement proposal</w:t>
      </w:r>
      <w:r>
        <w:tab/>
      </w:r>
      <w:r>
        <w:fldChar w:fldCharType="begin"/>
      </w:r>
      <w:r>
        <w:instrText xml:space="preserve"> PAGEREF _Toc468466736 \h </w:instrText>
      </w:r>
      <w:r>
        <w:fldChar w:fldCharType="separate"/>
      </w:r>
      <w:r>
        <w:t>22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coding satandard</w:t>
      </w:r>
      <w:r>
        <w:tab/>
      </w:r>
      <w:r>
        <w:fldChar w:fldCharType="begin"/>
      </w:r>
      <w:r>
        <w:instrText xml:space="preserve"> PAGEREF _Toc468466737 \h </w:instrText>
      </w:r>
      <w:r>
        <w:fldChar w:fldCharType="separate"/>
      </w:r>
      <w:r>
        <w:t>23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6 -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test report</w:t>
      </w:r>
      <w:r>
        <w:tab/>
      </w:r>
      <w:r>
        <w:fldChar w:fldCharType="begin"/>
      </w:r>
      <w:r>
        <w:instrText xml:space="preserve"> PAGEREF _Toc468466738 \h </w:instrText>
      </w:r>
      <w:r>
        <w:fldChar w:fldCharType="separate"/>
      </w:r>
      <w:r>
        <w:t>26</w:t>
      </w:r>
      <w:r>
        <w:fldChar w:fldCharType="end"/>
      </w:r>
    </w:p>
    <w:p w:rsid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Quadro 7 -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size estimating</w:t>
      </w:r>
      <w:r>
        <w:tab/>
      </w:r>
      <w:r>
        <w:fldChar w:fldCharType="begin"/>
      </w:r>
      <w:r>
        <w:instrText xml:space="preserve"> PAGEREF _Toc468466739 \h </w:instrText>
      </w:r>
      <w:r>
        <w:fldChar w:fldCharType="separate"/>
      </w:r>
      <w:r>
        <w:t>27</w:t>
      </w:r>
      <w:r>
        <w:fldChar w:fldCharType="end"/>
      </w:r>
    </w:p>
    <w:p w:rsidR="00BF4EBF" w:rsidRP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Quadro 8 -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task planning template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_Toc468466740 \h </w:instrText>
      </w:r>
      <w:r>
        <w:fldChar w:fldCharType="separate"/>
      </w:r>
      <w:r w:rsidRPr="00BF4EBF">
        <w:rPr>
          <w:lang w:val="en-US"/>
        </w:rPr>
        <w:t>28</w:t>
      </w:r>
      <w:r>
        <w:fldChar w:fldCharType="end"/>
      </w:r>
    </w:p>
    <w:p w:rsidR="00BF4EBF" w:rsidRPr="00BF4EBF" w:rsidRDefault="00BF4EBF">
      <w:pPr>
        <w:pStyle w:val="Sumrio1"/>
        <w:tabs>
          <w:tab w:val="left" w:pos="183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</w:pPr>
      <w:r w:rsidRPr="00BF4EBF">
        <w:rPr>
          <w:lang w:val="en-US"/>
        </w:rPr>
        <w:t>Quadro 9 -</w:t>
      </w:r>
      <w:r w:rsidRPr="00BF4EBF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pt-BR"/>
        </w:rPr>
        <w:tab/>
      </w:r>
      <w:r w:rsidRPr="00BF4EBF">
        <w:rPr>
          <w:lang w:val="en-US"/>
        </w:rPr>
        <w:t>schedule planning template</w:t>
      </w:r>
      <w:r w:rsidRPr="00BF4EBF">
        <w:rPr>
          <w:lang w:val="en-US"/>
        </w:rPr>
        <w:tab/>
      </w:r>
      <w:r>
        <w:fldChar w:fldCharType="begin"/>
      </w:r>
      <w:r w:rsidRPr="00BF4EBF">
        <w:rPr>
          <w:lang w:val="en-US"/>
        </w:rPr>
        <w:instrText xml:space="preserve"> PAGEREF _Toc468466741 \h </w:instrText>
      </w:r>
      <w:r>
        <w:fldChar w:fldCharType="separate"/>
      </w:r>
      <w:r w:rsidRPr="00BF4EBF">
        <w:rPr>
          <w:lang w:val="en-US"/>
        </w:rPr>
        <w:t>30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11 -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PRINCIPAL</w:t>
      </w:r>
      <w:r>
        <w:tab/>
      </w:r>
      <w:r>
        <w:fldChar w:fldCharType="begin"/>
      </w:r>
      <w:r>
        <w:instrText xml:space="preserve"> PAGEREF _Toc468466742 \h </w:instrText>
      </w:r>
      <w:r>
        <w:fldChar w:fldCharType="separate"/>
      </w:r>
      <w:r>
        <w:t>33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12 -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filemanager – PARTE 1</w:t>
      </w:r>
      <w:r>
        <w:tab/>
      </w:r>
      <w:r>
        <w:fldChar w:fldCharType="begin"/>
      </w:r>
      <w:r>
        <w:instrText xml:space="preserve"> PAGEREF _Toc468466743 \h </w:instrText>
      </w:r>
      <w:r>
        <w:fldChar w:fldCharType="separate"/>
      </w:r>
      <w:r>
        <w:t>34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13 -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filemanager – PARTE 2</w:t>
      </w:r>
      <w:r>
        <w:tab/>
      </w:r>
      <w:r>
        <w:fldChar w:fldCharType="begin"/>
      </w:r>
      <w:r>
        <w:instrText xml:space="preserve"> PAGEREF _Toc468466744 \h </w:instrText>
      </w:r>
      <w:r>
        <w:fldChar w:fldCharType="separate"/>
      </w:r>
      <w:r>
        <w:t>34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14 -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leitorarquivo</w:t>
      </w:r>
      <w:r>
        <w:tab/>
      </w:r>
      <w:r>
        <w:fldChar w:fldCharType="begin"/>
      </w:r>
      <w:r>
        <w:instrText xml:space="preserve"> PAGEREF _Toc468466745 \h </w:instrText>
      </w:r>
      <w:r>
        <w:fldChar w:fldCharType="separate"/>
      </w:r>
      <w:r>
        <w:t>35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15 -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calculo – PARTE 1</w:t>
      </w:r>
      <w:r>
        <w:tab/>
      </w:r>
      <w:r>
        <w:fldChar w:fldCharType="begin"/>
      </w:r>
      <w:r>
        <w:instrText xml:space="preserve"> PAGEREF _Toc468466746 \h </w:instrText>
      </w:r>
      <w:r>
        <w:fldChar w:fldCharType="separate"/>
      </w:r>
      <w:r>
        <w:t>35</w:t>
      </w:r>
      <w:r>
        <w:fldChar w:fldCharType="end"/>
      </w:r>
    </w:p>
    <w:p w:rsidR="00BF4EBF" w:rsidRDefault="00BF4EBF">
      <w:pPr>
        <w:pStyle w:val="Sumrio1"/>
        <w:tabs>
          <w:tab w:val="left" w:pos="1627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FIGURA 16 -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CÓDIGO DA CLASSE calculo – PARTE 2</w:t>
      </w:r>
      <w:r>
        <w:tab/>
      </w:r>
      <w:r>
        <w:fldChar w:fldCharType="begin"/>
      </w:r>
      <w:r>
        <w:instrText xml:space="preserve"> PAGEREF _Toc468466747 \h </w:instrText>
      </w:r>
      <w:r>
        <w:fldChar w:fldCharType="separate"/>
      </w:r>
      <w:r>
        <w:t>36</w:t>
      </w:r>
      <w:r>
        <w:fldChar w:fldCharType="end"/>
      </w:r>
    </w:p>
    <w:p w:rsidR="00EF7E50" w:rsidRPr="00EF7E50" w:rsidRDefault="0083224E" w:rsidP="0083224E">
      <w:pPr>
        <w:pStyle w:val="Ttulo1"/>
      </w:pPr>
      <w:r w:rsidRPr="004C56C6">
        <w:rPr>
          <w:b w:val="0"/>
          <w:bCs w:val="0"/>
        </w:rPr>
        <w:lastRenderedPageBreak/>
        <w:fldChar w:fldCharType="end"/>
      </w:r>
      <w:bookmarkStart w:id="5" w:name="_Toc468466678"/>
      <w:r w:rsidR="001D565E" w:rsidRPr="001D565E">
        <w:t>R</w:t>
      </w:r>
      <w:r w:rsidR="005F1882" w:rsidRPr="001D565E">
        <w:t>ELATÓRIO</w:t>
      </w:r>
      <w:r w:rsidR="005F1882" w:rsidRPr="00EF7E50">
        <w:t xml:space="preserve"> TÉCNICO-CIENTÍFICO</w:t>
      </w:r>
      <w:bookmarkEnd w:id="5"/>
    </w:p>
    <w:p w:rsidR="005F1882" w:rsidRDefault="005F1882" w:rsidP="005F1882">
      <w:pPr>
        <w:pStyle w:val="Ttulo2"/>
      </w:pPr>
      <w:bookmarkStart w:id="6" w:name="_Toc468466679"/>
      <w:r>
        <w:t>INTRODUÇÃO</w:t>
      </w:r>
      <w:bookmarkEnd w:id="6"/>
    </w:p>
    <w:p w:rsidR="00DF7A2A" w:rsidRDefault="00EF7E50" w:rsidP="00EF7E50">
      <w:r>
        <w:tab/>
        <w:t xml:space="preserve">Este relatório tem o objetivo de apresentar </w:t>
      </w:r>
      <w:r w:rsidR="00952629">
        <w:t>resultados do ciclo de</w:t>
      </w:r>
      <w:r>
        <w:t xml:space="preserve"> desenvolvimento de uma aplicação</w:t>
      </w:r>
      <w:r w:rsidR="00FA41BC">
        <w:t xml:space="preserve"> que realiza a contagem total e dos elementos de um programa </w:t>
      </w:r>
      <w:r>
        <w:t xml:space="preserve">utilizando a metodologia </w:t>
      </w:r>
      <w:proofErr w:type="spellStart"/>
      <w:r w:rsidRPr="00EF7E50">
        <w:rPr>
          <w:i/>
        </w:rPr>
        <w:t>Personal</w:t>
      </w:r>
      <w:proofErr w:type="spellEnd"/>
      <w:r w:rsidRPr="00EF7E50">
        <w:rPr>
          <w:i/>
        </w:rPr>
        <w:t xml:space="preserve"> Software </w:t>
      </w:r>
      <w:proofErr w:type="spellStart"/>
      <w:r w:rsidRPr="00EF7E50">
        <w:rPr>
          <w:i/>
        </w:rPr>
        <w:t>Process</w:t>
      </w:r>
      <w:proofErr w:type="spellEnd"/>
      <w:r>
        <w:t xml:space="preserve"> (PSP</w:t>
      </w:r>
      <w:r w:rsidR="00952629">
        <w:t>), que é um processo de desenvolvimento de software que visa melhorar as estimativas de tempo e esforço, através de planejamento detalhado e acompanhamento de dados obtidos em programas anteriores</w:t>
      </w:r>
      <w:r>
        <w:t>.</w:t>
      </w:r>
      <w:r w:rsidR="00840F6A">
        <w:t xml:space="preserve"> </w:t>
      </w:r>
    </w:p>
    <w:p w:rsidR="00EF7E50" w:rsidRDefault="00DF7A2A" w:rsidP="00EF7E50">
      <w:pPr>
        <w:rPr>
          <w:noProof/>
        </w:rPr>
      </w:pPr>
      <w:r>
        <w:tab/>
      </w:r>
      <w:r w:rsidR="00840F6A">
        <w:t xml:space="preserve">Além dessa técnica, a arquitetura </w:t>
      </w:r>
      <w:r w:rsidR="00840F6A">
        <w:rPr>
          <w:noProof/>
        </w:rPr>
        <w:t xml:space="preserve">4+1 está sendo utilizada para modelagem, conforme pode ser visto na Figura 1 e será desenvolvida na fase de </w:t>
      </w:r>
      <w:r w:rsidR="00840F6A" w:rsidRPr="00840F6A">
        <w:rPr>
          <w:i/>
          <w:noProof/>
        </w:rPr>
        <w:t>Design</w:t>
      </w:r>
      <w:r w:rsidR="00840F6A">
        <w:rPr>
          <w:noProof/>
        </w:rPr>
        <w:t>.</w:t>
      </w:r>
    </w:p>
    <w:p w:rsidR="00840F6A" w:rsidRDefault="00840F6A" w:rsidP="00840F6A">
      <w:pPr>
        <w:pStyle w:val="TtulodaFigura"/>
      </w:pPr>
      <w:bookmarkStart w:id="7" w:name="_Toc461493003"/>
      <w:bookmarkStart w:id="8" w:name="_Toc468466719"/>
      <w:r>
        <w:t>modelo de visão 4+1 da arquitetura</w:t>
      </w:r>
      <w:bookmarkEnd w:id="7"/>
      <w:bookmarkEnd w:id="8"/>
    </w:p>
    <w:p w:rsidR="00840F6A" w:rsidRDefault="00840F6A" w:rsidP="00840F6A"/>
    <w:p w:rsidR="00840F6A" w:rsidRDefault="004415E6" w:rsidP="00840F6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-232410</wp:posOffset>
                </wp:positionV>
                <wp:extent cx="2114550" cy="1314450"/>
                <wp:effectExtent l="9525" t="5080" r="9525" b="13970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314450"/>
                          <a:chOff x="2445" y="7214"/>
                          <a:chExt cx="3330" cy="2070"/>
                        </a:xfrm>
                      </wpg:grpSpPr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2445" y="7259"/>
                            <a:ext cx="1425" cy="915"/>
                            <a:chOff x="2445" y="6135"/>
                            <a:chExt cx="1425" cy="915"/>
                          </a:xfrm>
                        </wpg:grpSpPr>
                        <wps:wsp>
                          <wps:cNvPr id="23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5" y="6135"/>
                              <a:ext cx="1425" cy="9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FFA" w:rsidRPr="00777451" w:rsidRDefault="004C5FFA" w:rsidP="00840F6A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0" y="6330"/>
                              <a:ext cx="109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FFA" w:rsidRPr="00C20D11" w:rsidRDefault="004C5FFA" w:rsidP="00840F6A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Designn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6"/>
                        <wpg:cNvGrpSpPr>
                          <a:grpSpLocks/>
                        </wpg:cNvGrpSpPr>
                        <wpg:grpSpPr bwMode="auto">
                          <a:xfrm>
                            <a:off x="4290" y="7214"/>
                            <a:ext cx="1470" cy="915"/>
                            <a:chOff x="4290" y="6090"/>
                            <a:chExt cx="1470" cy="915"/>
                          </a:xfrm>
                        </wpg:grpSpPr>
                        <wps:wsp>
                          <wps:cNvPr id="2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5" y="6090"/>
                              <a:ext cx="1425" cy="9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FFA" w:rsidRDefault="004C5FFA" w:rsidP="00840F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6315"/>
                              <a:ext cx="147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FFA" w:rsidRPr="00C20D11" w:rsidRDefault="004C5FFA" w:rsidP="00840F6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C20D11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Componente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"/>
                        <wpg:cNvGrpSpPr>
                          <a:grpSpLocks/>
                        </wpg:cNvGrpSpPr>
                        <wpg:grpSpPr bwMode="auto">
                          <a:xfrm>
                            <a:off x="2445" y="8354"/>
                            <a:ext cx="1425" cy="915"/>
                            <a:chOff x="2445" y="7230"/>
                            <a:chExt cx="1425" cy="915"/>
                          </a:xfrm>
                        </wpg:grpSpPr>
                        <wps:wsp>
                          <wps:cNvPr id="29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5" y="7230"/>
                              <a:ext cx="1425" cy="9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5FFA" w:rsidRDefault="004C5FFA" w:rsidP="00840F6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7485"/>
                              <a:ext cx="132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FFA" w:rsidRPr="00C20D11" w:rsidRDefault="004C5FFA" w:rsidP="00840F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Processo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2"/>
                        <wpg:cNvGrpSpPr>
                          <a:grpSpLocks/>
                        </wpg:cNvGrpSpPr>
                        <wpg:grpSpPr bwMode="auto">
                          <a:xfrm>
                            <a:off x="4350" y="8369"/>
                            <a:ext cx="1425" cy="915"/>
                            <a:chOff x="4350" y="7245"/>
                            <a:chExt cx="1425" cy="915"/>
                          </a:xfrm>
                        </wpg:grpSpPr>
                        <wps:wsp>
                          <wps:cNvPr id="32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7245"/>
                              <a:ext cx="1425" cy="9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5" y="7425"/>
                              <a:ext cx="1065" cy="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FFA" w:rsidRPr="00C20D11" w:rsidRDefault="004C5FFA" w:rsidP="00840F6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Deploy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5"/>
                        <wpg:cNvGrpSpPr>
                          <a:grpSpLocks/>
                        </wpg:cNvGrpSpPr>
                        <wpg:grpSpPr bwMode="auto">
                          <a:xfrm>
                            <a:off x="3420" y="7814"/>
                            <a:ext cx="1170" cy="915"/>
                            <a:chOff x="3420" y="6690"/>
                            <a:chExt cx="1170" cy="915"/>
                          </a:xfrm>
                        </wpg:grpSpPr>
                        <wps:wsp>
                          <wps:cNvPr id="35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690"/>
                              <a:ext cx="1170" cy="9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0" y="6915"/>
                              <a:ext cx="91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5FFA" w:rsidRPr="00C20D11" w:rsidRDefault="004C5FFA" w:rsidP="00840F6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CDU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4.95pt;margin-top:-18.3pt;width:166.5pt;height:103.5pt;z-index:251658240" coordorigin="2445,7214" coordsize="333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">
                <v:group id="Group 3" o:spid="_x0000_s1027" style="position:absolute;left:2445;top:7259;width:1425;height:915" coordorigin="2445,6135" coordsize="142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AutoShape 4" o:spid="_x0000_s1028" style="position:absolute;left:2445;top:6135;width:142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Kg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YPML1S/oBcvMPAAD//wMAUEsBAi0AFAAGAAgAAAAhANvh9svuAAAAhQEAABMAAAAAAAAAAAAA&#10;AAAAAAAAAFtDb250ZW50X1R5cGVzXS54bWxQSwECLQAUAAYACAAAACEAWvQsW78AAAAVAQAACwAA&#10;AAAAAAAAAAAAAAAfAQAAX3JlbHMvLnJlbHNQSwECLQAUAAYACAAAACEA4u4ioMMAAADbAAAADwAA&#10;AAAAAAAAAAAAAAAHAgAAZHJzL2Rvd25yZXYueG1sUEsFBgAAAAADAAMAtwAAAPcCAAAAAA==&#10;">
                    <v:textbox>
                      <w:txbxContent>
                        <w:p w:rsidR="004C5FFA" w:rsidRPr="00777451" w:rsidRDefault="004C5FFA" w:rsidP="00840F6A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2610;top:6330;width:109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:rsidR="004C5FFA" w:rsidRPr="00C20D11" w:rsidRDefault="004C5FFA" w:rsidP="00840F6A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Designn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6" o:spid="_x0000_s1030" style="position:absolute;left:4290;top:7214;width:1470;height:915" coordorigin="4290,6090" coordsize="147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AutoShape 7" o:spid="_x0000_s1031" style="position:absolute;left:4305;top:6090;width:142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  <v:textbox>
                      <w:txbxContent>
                        <w:p w:rsidR="004C5FFA" w:rsidRDefault="004C5FFA" w:rsidP="00840F6A"/>
                      </w:txbxContent>
                    </v:textbox>
                  </v:roundrect>
                  <v:shape id="Text Box 8" o:spid="_x0000_s1032" type="#_x0000_t202" style="position:absolute;left:4290;top:6315;width:147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4C5FFA" w:rsidRPr="00C20D11" w:rsidRDefault="004C5FFA" w:rsidP="00840F6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C20D11">
                            <w:rPr>
                              <w:sz w:val="20"/>
                              <w:szCs w:val="20"/>
                              <w:lang w:val="en-US"/>
                            </w:rPr>
                            <w:t>Componente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" o:spid="_x0000_s1033" style="position:absolute;left:2445;top:8354;width:1425;height:915" coordorigin="2445,7230" coordsize="142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AutoShape 10" o:spid="_x0000_s1034" style="position:absolute;left:2445;top:7230;width:142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  <v:textbox>
                      <w:txbxContent>
                        <w:p w:rsidR="004C5FFA" w:rsidRDefault="004C5FFA" w:rsidP="00840F6A"/>
                      </w:txbxContent>
                    </v:textbox>
                  </v:roundrect>
                  <v:shape id="Text Box 11" o:spid="_x0000_s1035" type="#_x0000_t202" style="position:absolute;left:2490;top:7485;width:132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4C5FFA" w:rsidRPr="00C20D11" w:rsidRDefault="004C5FFA" w:rsidP="00840F6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Processo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2" o:spid="_x0000_s1036" style="position:absolute;left:4350;top:8369;width:1425;height:915" coordorigin="4350,7245" coordsize="142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AutoShape 13" o:spid="_x0000_s1037" style="position:absolute;left:4350;top:7245;width:142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/>
                  <v:shape id="Text Box 14" o:spid="_x0000_s1038" type="#_x0000_t202" style="position:absolute;left:4515;top:7425;width:10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4C5FFA" w:rsidRPr="00C20D11" w:rsidRDefault="004C5FFA" w:rsidP="00840F6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Deploy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3420;top:7814;width:1170;height:915" coordorigin="3420,6690" coordsize="1170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16" o:spid="_x0000_s1040" style="position:absolute;left:3420;top:6690;width:1170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<v:shape id="Text Box 17" o:spid="_x0000_s1041" type="#_x0000_t202" style="position:absolute;left:3540;top:6915;width:91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  <v:textbox>
                      <w:txbxContent>
                        <w:p w:rsidR="004C5FFA" w:rsidRPr="00C20D11" w:rsidRDefault="004C5FFA" w:rsidP="00840F6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CDU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40F6A">
        <w:t xml:space="preserve"> </w:t>
      </w:r>
    </w:p>
    <w:p w:rsidR="00840F6A" w:rsidRDefault="00840F6A" w:rsidP="00840F6A"/>
    <w:p w:rsidR="00840F6A" w:rsidRDefault="00840F6A" w:rsidP="00840F6A"/>
    <w:p w:rsidR="00840F6A" w:rsidRDefault="00840F6A" w:rsidP="00EF7E50"/>
    <w:p w:rsidR="005F1882" w:rsidRDefault="005F1882" w:rsidP="005F1882">
      <w:pPr>
        <w:pStyle w:val="Ttulo2"/>
      </w:pPr>
      <w:bookmarkStart w:id="9" w:name="_Toc468466680"/>
      <w:r>
        <w:t>DESENVOLVIMENTO</w:t>
      </w:r>
      <w:bookmarkEnd w:id="9"/>
    </w:p>
    <w:p w:rsidR="005B558B" w:rsidRDefault="005B558B" w:rsidP="005B558B">
      <w:r>
        <w:tab/>
        <w:t xml:space="preserve">No decorrer deste relatório será desenvolvido o </w:t>
      </w:r>
      <w:proofErr w:type="spellStart"/>
      <w:r w:rsidR="00A30E60">
        <w:rPr>
          <w:i/>
        </w:rPr>
        <w:t>Program</w:t>
      </w:r>
      <w:proofErr w:type="spellEnd"/>
      <w:r w:rsidR="00A30E60">
        <w:rPr>
          <w:i/>
        </w:rPr>
        <w:t xml:space="preserve"> </w:t>
      </w:r>
      <w:r w:rsidR="00FC3E4B">
        <w:rPr>
          <w:i/>
        </w:rPr>
        <w:t>4</w:t>
      </w:r>
      <w:r>
        <w:t xml:space="preserve"> utilizando o </w:t>
      </w:r>
      <w:r w:rsidR="00AF4BF4">
        <w:t>PSP1.1</w:t>
      </w:r>
      <w:r w:rsidRPr="0083224E">
        <w:rPr>
          <w:i/>
        </w:rPr>
        <w:t xml:space="preserve"> </w:t>
      </w:r>
      <w:proofErr w:type="spellStart"/>
      <w:r w:rsidRPr="0083224E">
        <w:rPr>
          <w:i/>
        </w:rPr>
        <w:t>Process</w:t>
      </w:r>
      <w:proofErr w:type="spellEnd"/>
      <w:r w:rsidRPr="0083224E">
        <w:rPr>
          <w:i/>
        </w:rPr>
        <w:t xml:space="preserve"> Script</w:t>
      </w:r>
      <w:r>
        <w:t>, conforme a Tabela 1.</w:t>
      </w:r>
    </w:p>
    <w:p w:rsidR="005F1882" w:rsidRDefault="005F1882" w:rsidP="005F1882">
      <w:pPr>
        <w:pStyle w:val="Ttulo3"/>
      </w:pPr>
      <w:bookmarkStart w:id="10" w:name="_Toc468466681"/>
      <w:r>
        <w:t>OBJETIVOS</w:t>
      </w:r>
      <w:bookmarkEnd w:id="10"/>
    </w:p>
    <w:p w:rsidR="005F1882" w:rsidRDefault="005F1882" w:rsidP="005F1882">
      <w:pPr>
        <w:pStyle w:val="Ttulo4"/>
      </w:pPr>
      <w:bookmarkStart w:id="11" w:name="_Toc468466682"/>
      <w:r>
        <w:t>GERAL</w:t>
      </w:r>
      <w:bookmarkEnd w:id="11"/>
    </w:p>
    <w:p w:rsidR="00952629" w:rsidRDefault="00952629" w:rsidP="00952629">
      <w:r>
        <w:tab/>
        <w:t xml:space="preserve">O objetivo geral desse relatório é relatar através de demonstrações, os resultados </w:t>
      </w:r>
      <w:r w:rsidR="001C0F86">
        <w:t>obtidos durante todas as fases de planejamento, desenvolvimento e post-mortem d</w:t>
      </w:r>
      <w:r w:rsidR="00A30E60">
        <w:t xml:space="preserve">o </w:t>
      </w:r>
      <w:r w:rsidR="00AF4BF4">
        <w:t>PSP1.1</w:t>
      </w:r>
      <w:r w:rsidR="00A30E60">
        <w:t xml:space="preserve">, ao longo do desenvolvimento do </w:t>
      </w:r>
      <w:r w:rsidR="00AF4BF4">
        <w:t>Programa 4</w:t>
      </w:r>
      <w:r w:rsidR="001C0F86">
        <w:t>, conforme pode ser visto na Tabela 1, a fim de demonstrar como essa metodologia impacta de maneira positiva no desenvolvimento de projetos</w:t>
      </w:r>
      <w:r>
        <w:t xml:space="preserve">. </w:t>
      </w:r>
    </w:p>
    <w:p w:rsidR="00952629" w:rsidRDefault="00AF4BF4" w:rsidP="00952629">
      <w:pPr>
        <w:pStyle w:val="TtulodaTabela"/>
        <w:tabs>
          <w:tab w:val="clear" w:pos="2694"/>
          <w:tab w:val="num" w:pos="1134"/>
        </w:tabs>
      </w:pPr>
      <w:bookmarkStart w:id="12" w:name="_Toc468466720"/>
      <w:r>
        <w:lastRenderedPageBreak/>
        <w:t>PSP1.1</w:t>
      </w:r>
      <w:r w:rsidR="00952629">
        <w:t xml:space="preserve"> process script</w:t>
      </w:r>
      <w:bookmarkEnd w:id="12"/>
    </w:p>
    <w:p w:rsidR="00952629" w:rsidRPr="00952629" w:rsidRDefault="00AF4BF4" w:rsidP="00952629">
      <w:r>
        <w:rPr>
          <w:noProof/>
          <w:lang w:eastAsia="pt-BR"/>
        </w:rPr>
        <w:drawing>
          <wp:inline distT="0" distB="0" distL="0" distR="0" wp14:anchorId="71328D90" wp14:editId="69EB1FE5">
            <wp:extent cx="5705475" cy="5219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82" w:rsidRDefault="005F1882" w:rsidP="005F1882">
      <w:pPr>
        <w:pStyle w:val="Ttulo4"/>
      </w:pPr>
      <w:bookmarkStart w:id="13" w:name="_Toc468466683"/>
      <w:r>
        <w:t>ESPECÍFICO</w:t>
      </w:r>
      <w:bookmarkEnd w:id="13"/>
    </w:p>
    <w:p w:rsidR="001C0F86" w:rsidRPr="00AF4BF4" w:rsidRDefault="001C0F86" w:rsidP="001C0F86">
      <w:pPr>
        <w:rPr>
          <w:color w:val="FF0000"/>
        </w:rPr>
      </w:pPr>
      <w:r>
        <w:tab/>
      </w:r>
      <w:r w:rsidRPr="00A21196">
        <w:t>O objetivo específico desse relatório é</w:t>
      </w:r>
      <w:r w:rsidR="00A30E60" w:rsidRPr="00A21196">
        <w:t xml:space="preserve"> o desenvolvimento do </w:t>
      </w:r>
      <w:r w:rsidR="00AF4BF4" w:rsidRPr="00A21196">
        <w:t>Programa 4</w:t>
      </w:r>
      <w:r w:rsidR="00A30E60" w:rsidRPr="00A21196">
        <w:t xml:space="preserve"> que</w:t>
      </w:r>
      <w:r w:rsidRPr="00A21196">
        <w:t xml:space="preserve"> possui o objetivo de </w:t>
      </w:r>
      <w:r w:rsidR="00A30E60" w:rsidRPr="00A21196">
        <w:t xml:space="preserve">calcular </w:t>
      </w:r>
      <w:r w:rsidR="00A21196" w:rsidRPr="00A21196">
        <w:t>utilizando desvio padrão, intervalos de tamanhos</w:t>
      </w:r>
      <w:r w:rsidR="00BB3285" w:rsidRPr="00A21196">
        <w:t xml:space="preserve">, </w:t>
      </w:r>
      <w:r w:rsidRPr="00A21196">
        <w:t xml:space="preserve">a fim de tornar </w:t>
      </w:r>
      <w:r w:rsidR="00A21196" w:rsidRPr="00A21196">
        <w:t xml:space="preserve">as estimativas mais </w:t>
      </w:r>
      <w:proofErr w:type="spellStart"/>
      <w:r w:rsidR="00A21196" w:rsidRPr="00A21196">
        <w:t>acertivas</w:t>
      </w:r>
      <w:proofErr w:type="spellEnd"/>
      <w:r w:rsidRPr="00A21196">
        <w:t>.</w:t>
      </w:r>
    </w:p>
    <w:p w:rsidR="005F1882" w:rsidRDefault="005F1882" w:rsidP="005F1882">
      <w:pPr>
        <w:pStyle w:val="Ttulo3"/>
      </w:pPr>
      <w:bookmarkStart w:id="14" w:name="_Toc468466684"/>
      <w:r>
        <w:lastRenderedPageBreak/>
        <w:t>METODOLOGIA</w:t>
      </w:r>
      <w:bookmarkEnd w:id="14"/>
    </w:p>
    <w:p w:rsidR="005638EB" w:rsidRDefault="00AF4BF4" w:rsidP="007B7602">
      <w:pPr>
        <w:pStyle w:val="Ttulo4"/>
      </w:pPr>
      <w:bookmarkStart w:id="15" w:name="_Toc468466685"/>
      <w:r>
        <w:t>PSP1.1</w:t>
      </w:r>
      <w:bookmarkEnd w:id="15"/>
    </w:p>
    <w:p w:rsidR="00FF7501" w:rsidRPr="0025296B" w:rsidRDefault="00FF7501" w:rsidP="0025296B">
      <w:r w:rsidRPr="0025296B">
        <w:tab/>
        <w:t>Conforme pode ser</w:t>
      </w:r>
      <w:r w:rsidR="00550F9C" w:rsidRPr="0025296B">
        <w:t xml:space="preserve"> observado na Tabela 1, o </w:t>
      </w:r>
      <w:r w:rsidR="00AF4BF4" w:rsidRPr="0025296B">
        <w:t>PSP1.1</w:t>
      </w:r>
      <w:r w:rsidR="001D17D5" w:rsidRPr="0025296B">
        <w:t xml:space="preserve">, </w:t>
      </w:r>
      <w:r w:rsidR="00BB3285" w:rsidRPr="0025296B">
        <w:t xml:space="preserve">possui </w:t>
      </w:r>
      <w:r w:rsidR="00550F9C" w:rsidRPr="0025296B">
        <w:t xml:space="preserve">todas </w:t>
      </w:r>
      <w:r w:rsidR="00BB3285" w:rsidRPr="0025296B">
        <w:t xml:space="preserve">as etapas existentes </w:t>
      </w:r>
      <w:r w:rsidR="00550F9C" w:rsidRPr="0025296B">
        <w:t>nos métodos anteriores</w:t>
      </w:r>
      <w:r w:rsidR="001D17D5" w:rsidRPr="0025296B">
        <w:t>,</w:t>
      </w:r>
      <w:r w:rsidR="00550F9C" w:rsidRPr="0025296B">
        <w:t xml:space="preserve"> porém</w:t>
      </w:r>
      <w:r w:rsidRPr="0025296B">
        <w:t xml:space="preserve"> </w:t>
      </w:r>
      <w:r w:rsidR="0025296B" w:rsidRPr="0025296B">
        <w:t>é acrescentado dois</w:t>
      </w:r>
      <w:r w:rsidR="00550F9C" w:rsidRPr="0025296B">
        <w:t xml:space="preserve"> novos formulários</w:t>
      </w:r>
      <w:r w:rsidRPr="0025296B">
        <w:t xml:space="preserve">, o </w:t>
      </w:r>
      <w:proofErr w:type="spellStart"/>
      <w:r w:rsidR="0025296B" w:rsidRPr="0025296B">
        <w:rPr>
          <w:i/>
        </w:rPr>
        <w:t>Task</w:t>
      </w:r>
      <w:proofErr w:type="spellEnd"/>
      <w:r w:rsidR="0025296B" w:rsidRPr="0025296B">
        <w:rPr>
          <w:i/>
        </w:rPr>
        <w:t xml:space="preserve"> Planning</w:t>
      </w:r>
      <w:r w:rsidRPr="0025296B">
        <w:rPr>
          <w:i/>
        </w:rPr>
        <w:t xml:space="preserve">, </w:t>
      </w:r>
      <w:r w:rsidRPr="0025296B">
        <w:t xml:space="preserve">que </w:t>
      </w:r>
      <w:r w:rsidR="00867644" w:rsidRPr="0025296B">
        <w:t>tem o objetivo de criar estimativas do programa</w:t>
      </w:r>
      <w:r w:rsidR="0025296B" w:rsidRPr="0025296B">
        <w:t xml:space="preserve"> para cada </w:t>
      </w:r>
      <w:proofErr w:type="spellStart"/>
      <w:r w:rsidR="0025296B" w:rsidRPr="0025296B">
        <w:t>task</w:t>
      </w:r>
      <w:proofErr w:type="spellEnd"/>
      <w:r w:rsidR="0025296B" w:rsidRPr="0025296B">
        <w:t xml:space="preserve"> desenvolvida</w:t>
      </w:r>
      <w:r w:rsidR="00867644" w:rsidRPr="0025296B">
        <w:t>,</w:t>
      </w:r>
      <w:r w:rsidR="0025296B" w:rsidRPr="0025296B">
        <w:t xml:space="preserve"> e</w:t>
      </w:r>
      <w:r w:rsidR="00867644" w:rsidRPr="0025296B">
        <w:t xml:space="preserve"> </w:t>
      </w:r>
      <w:r w:rsidRPr="0025296B">
        <w:t xml:space="preserve">o </w:t>
      </w:r>
      <w:r w:rsidR="0025296B" w:rsidRPr="0025296B">
        <w:rPr>
          <w:i/>
        </w:rPr>
        <w:t>Schedule Planning</w:t>
      </w:r>
      <w:r w:rsidRPr="0025296B">
        <w:rPr>
          <w:i/>
        </w:rPr>
        <w:t xml:space="preserve">, </w:t>
      </w:r>
      <w:r w:rsidRPr="0025296B">
        <w:t xml:space="preserve">que </w:t>
      </w:r>
      <w:r w:rsidR="008A1AB4" w:rsidRPr="0025296B">
        <w:t xml:space="preserve">tem o objetivo de </w:t>
      </w:r>
      <w:r w:rsidR="0025296B" w:rsidRPr="0025296B">
        <w:t>para registrar as horas estimadas e reais gastas por período de calendário</w:t>
      </w:r>
      <w:r w:rsidRPr="0025296B">
        <w:t xml:space="preserve">. </w:t>
      </w:r>
    </w:p>
    <w:p w:rsidR="005638EB" w:rsidRDefault="00814F09" w:rsidP="005638EB">
      <w:pPr>
        <w:pStyle w:val="Ttulo5"/>
      </w:pPr>
      <w:bookmarkStart w:id="16" w:name="_Toc468466686"/>
      <w:r>
        <w:t>PLANNING</w:t>
      </w:r>
      <w:bookmarkEnd w:id="16"/>
    </w:p>
    <w:p w:rsidR="00DC3B38" w:rsidRPr="0025296B" w:rsidRDefault="00DC3B38" w:rsidP="00DC3B38">
      <w:r>
        <w:tab/>
      </w:r>
      <w:r w:rsidRPr="0025296B">
        <w:t xml:space="preserve">Na fase de </w:t>
      </w:r>
      <w:r w:rsidR="0058031E" w:rsidRPr="0025296B">
        <w:rPr>
          <w:i/>
        </w:rPr>
        <w:t>P</w:t>
      </w:r>
      <w:r w:rsidR="004369A2" w:rsidRPr="0025296B">
        <w:rPr>
          <w:i/>
        </w:rPr>
        <w:t>lanning</w:t>
      </w:r>
      <w:r w:rsidRPr="0025296B">
        <w:t xml:space="preserve">, são necessários para se dar início ao planejamento a descrição do problema a ser resolvido, o </w:t>
      </w:r>
      <w:r w:rsidRPr="0025296B">
        <w:rPr>
          <w:i/>
        </w:rPr>
        <w:t xml:space="preserve">Project </w:t>
      </w:r>
      <w:proofErr w:type="spellStart"/>
      <w:r w:rsidRPr="0025296B">
        <w:rPr>
          <w:i/>
        </w:rPr>
        <w:t>Plan</w:t>
      </w:r>
      <w:proofErr w:type="spellEnd"/>
      <w:r w:rsidRPr="0025296B">
        <w:rPr>
          <w:i/>
        </w:rPr>
        <w:t xml:space="preserve"> </w:t>
      </w:r>
      <w:proofErr w:type="spellStart"/>
      <w:r w:rsidRPr="0025296B">
        <w:rPr>
          <w:i/>
        </w:rPr>
        <w:t>Summary</w:t>
      </w:r>
      <w:proofErr w:type="spellEnd"/>
      <w:r w:rsidRPr="0025296B">
        <w:rPr>
          <w:i/>
        </w:rPr>
        <w:t xml:space="preserve"> </w:t>
      </w:r>
      <w:proofErr w:type="spellStart"/>
      <w:r w:rsidRPr="0025296B">
        <w:rPr>
          <w:i/>
        </w:rPr>
        <w:t>form</w:t>
      </w:r>
      <w:proofErr w:type="spellEnd"/>
      <w:r w:rsidR="00C060F8" w:rsidRPr="0025296B">
        <w:t xml:space="preserve">, </w:t>
      </w:r>
      <w:r w:rsidRPr="0025296B">
        <w:t xml:space="preserve">o </w:t>
      </w:r>
      <w:r w:rsidRPr="0025296B">
        <w:rPr>
          <w:i/>
        </w:rPr>
        <w:t xml:space="preserve">Time </w:t>
      </w:r>
      <w:proofErr w:type="spellStart"/>
      <w:r w:rsidRPr="0025296B">
        <w:rPr>
          <w:i/>
        </w:rPr>
        <w:t>Recording</w:t>
      </w:r>
      <w:proofErr w:type="spellEnd"/>
      <w:r w:rsidRPr="0025296B">
        <w:rPr>
          <w:i/>
        </w:rPr>
        <w:t xml:space="preserve"> log</w:t>
      </w:r>
      <w:r w:rsidR="00C060F8" w:rsidRPr="0025296B">
        <w:rPr>
          <w:i/>
        </w:rPr>
        <w:t xml:space="preserve">, o </w:t>
      </w:r>
      <w:proofErr w:type="spellStart"/>
      <w:r w:rsidR="00C060F8" w:rsidRPr="0025296B">
        <w:rPr>
          <w:i/>
        </w:rPr>
        <w:t>Size</w:t>
      </w:r>
      <w:proofErr w:type="spellEnd"/>
      <w:r w:rsidR="00C060F8" w:rsidRPr="0025296B">
        <w:rPr>
          <w:i/>
        </w:rPr>
        <w:t xml:space="preserve"> </w:t>
      </w:r>
      <w:proofErr w:type="spellStart"/>
      <w:r w:rsidR="00C060F8" w:rsidRPr="0025296B">
        <w:rPr>
          <w:i/>
        </w:rPr>
        <w:t>Estimating</w:t>
      </w:r>
      <w:proofErr w:type="spellEnd"/>
      <w:r w:rsidR="00C060F8" w:rsidRPr="0025296B">
        <w:rPr>
          <w:i/>
        </w:rPr>
        <w:t xml:space="preserve"> </w:t>
      </w:r>
      <w:proofErr w:type="spellStart"/>
      <w:r w:rsidR="00C060F8" w:rsidRPr="0025296B">
        <w:rPr>
          <w:i/>
        </w:rPr>
        <w:t>template</w:t>
      </w:r>
      <w:proofErr w:type="spellEnd"/>
      <w:r w:rsidR="00C060F8" w:rsidRPr="0025296B">
        <w:rPr>
          <w:i/>
        </w:rPr>
        <w:t xml:space="preserve"> </w:t>
      </w:r>
      <w:r w:rsidR="00C060F8" w:rsidRPr="0025296B">
        <w:t>e o histórico de tamanho dos programas anteriores, assim como o tempo gasto em cada um deles</w:t>
      </w:r>
      <w:r w:rsidRPr="0025296B">
        <w:rPr>
          <w:i/>
        </w:rPr>
        <w:t xml:space="preserve">. </w:t>
      </w:r>
      <w:r w:rsidRPr="0025296B">
        <w:t xml:space="preserve">Essa fase possui </w:t>
      </w:r>
      <w:r w:rsidR="0025296B" w:rsidRPr="0025296B">
        <w:t xml:space="preserve">quatro </w:t>
      </w:r>
      <w:r w:rsidRPr="0025296B">
        <w:t>subfases</w:t>
      </w:r>
      <w:r w:rsidR="0025296B" w:rsidRPr="0025296B">
        <w:t xml:space="preserve"> no PSP1.1</w:t>
      </w:r>
      <w:r w:rsidR="00D5191C" w:rsidRPr="0025296B">
        <w:t>, conforme pode ser visto na Tabela 2</w:t>
      </w:r>
      <w:r w:rsidRPr="0025296B">
        <w:t>: Requisitos do Programa, Esti</w:t>
      </w:r>
      <w:r w:rsidR="0025296B" w:rsidRPr="0025296B">
        <w:t xml:space="preserve">mativa do Tamanho do Programa, </w:t>
      </w:r>
      <w:r w:rsidRPr="0025296B">
        <w:t>Estimativas dos Recursos</w:t>
      </w:r>
      <w:r w:rsidR="0025296B" w:rsidRPr="0025296B">
        <w:t xml:space="preserve"> e Planejamento de Tarefas</w:t>
      </w:r>
      <w:r w:rsidRPr="0025296B">
        <w:t>.</w:t>
      </w:r>
      <w:r w:rsidR="007F4955" w:rsidRPr="0025296B">
        <w:t xml:space="preserve"> Espera-se que ao final da fase de planejamento</w:t>
      </w:r>
      <w:r w:rsidR="00B51FCF" w:rsidRPr="0025296B">
        <w:t xml:space="preserve"> os requisitos do programa estejam documentados, o </w:t>
      </w:r>
      <w:r w:rsidR="00B51FCF" w:rsidRPr="0025296B">
        <w:rPr>
          <w:i/>
        </w:rPr>
        <w:t xml:space="preserve">Project </w:t>
      </w:r>
      <w:proofErr w:type="spellStart"/>
      <w:r w:rsidR="00B51FCF" w:rsidRPr="0025296B">
        <w:rPr>
          <w:i/>
        </w:rPr>
        <w:t>Plan</w:t>
      </w:r>
      <w:proofErr w:type="spellEnd"/>
      <w:r w:rsidR="00B51FCF" w:rsidRPr="0025296B">
        <w:rPr>
          <w:i/>
        </w:rPr>
        <w:t xml:space="preserve"> </w:t>
      </w:r>
      <w:proofErr w:type="spellStart"/>
      <w:r w:rsidR="00B51FCF" w:rsidRPr="0025296B">
        <w:rPr>
          <w:i/>
        </w:rPr>
        <w:t>Summary</w:t>
      </w:r>
      <w:proofErr w:type="spellEnd"/>
      <w:r w:rsidR="00B51FCF" w:rsidRPr="0025296B">
        <w:rPr>
          <w:i/>
        </w:rPr>
        <w:t xml:space="preserve"> </w:t>
      </w:r>
      <w:proofErr w:type="spellStart"/>
      <w:r w:rsidR="00B51FCF" w:rsidRPr="0025296B">
        <w:rPr>
          <w:i/>
        </w:rPr>
        <w:t>form</w:t>
      </w:r>
      <w:proofErr w:type="spellEnd"/>
      <w:r w:rsidR="00B51FCF" w:rsidRPr="0025296B">
        <w:rPr>
          <w:i/>
        </w:rPr>
        <w:t xml:space="preserve"> </w:t>
      </w:r>
      <w:r w:rsidR="00B51FCF" w:rsidRPr="0025296B">
        <w:t>esteja preenchido com a estimativa do tamanho do progr</w:t>
      </w:r>
      <w:r w:rsidR="008F1BAB" w:rsidRPr="0025296B">
        <w:t>ama e tempo de desenvolvimento,</w:t>
      </w:r>
      <w:r w:rsidR="00B51FCF" w:rsidRPr="0025296B">
        <w:t xml:space="preserve"> o </w:t>
      </w:r>
      <w:r w:rsidR="00B51FCF" w:rsidRPr="0025296B">
        <w:rPr>
          <w:i/>
        </w:rPr>
        <w:t xml:space="preserve">Time </w:t>
      </w:r>
      <w:proofErr w:type="spellStart"/>
      <w:r w:rsidR="00B51FCF" w:rsidRPr="0025296B">
        <w:rPr>
          <w:i/>
        </w:rPr>
        <w:t>Recording</w:t>
      </w:r>
      <w:proofErr w:type="spellEnd"/>
      <w:r w:rsidR="00B51FCF" w:rsidRPr="0025296B">
        <w:rPr>
          <w:i/>
        </w:rPr>
        <w:t xml:space="preserve"> log</w:t>
      </w:r>
      <w:r w:rsidR="0025296B" w:rsidRPr="0025296B">
        <w:t>,</w:t>
      </w:r>
      <w:r w:rsidR="008F1BAB" w:rsidRPr="0025296B">
        <w:t xml:space="preserve"> o </w:t>
      </w:r>
      <w:proofErr w:type="spellStart"/>
      <w:r w:rsidR="008F1BAB" w:rsidRPr="0025296B">
        <w:rPr>
          <w:i/>
        </w:rPr>
        <w:t>Size</w:t>
      </w:r>
      <w:proofErr w:type="spellEnd"/>
      <w:r w:rsidR="008F1BAB" w:rsidRPr="0025296B">
        <w:rPr>
          <w:i/>
        </w:rPr>
        <w:t xml:space="preserve"> </w:t>
      </w:r>
      <w:proofErr w:type="spellStart"/>
      <w:r w:rsidR="008F1BAB" w:rsidRPr="0025296B">
        <w:rPr>
          <w:i/>
        </w:rPr>
        <w:t>Estimating</w:t>
      </w:r>
      <w:proofErr w:type="spellEnd"/>
      <w:r w:rsidR="008F1BAB" w:rsidRPr="0025296B">
        <w:rPr>
          <w:i/>
        </w:rPr>
        <w:t xml:space="preserve"> </w:t>
      </w:r>
      <w:proofErr w:type="spellStart"/>
      <w:r w:rsidR="008F1BAB" w:rsidRPr="0025296B">
        <w:rPr>
          <w:i/>
        </w:rPr>
        <w:t>template</w:t>
      </w:r>
      <w:proofErr w:type="spellEnd"/>
      <w:r w:rsidR="0025296B" w:rsidRPr="0025296B">
        <w:rPr>
          <w:i/>
        </w:rPr>
        <w:t xml:space="preserve">, </w:t>
      </w:r>
      <w:r w:rsidR="0025296B" w:rsidRPr="0025296B">
        <w:t>o</w:t>
      </w:r>
      <w:r w:rsidR="0025296B" w:rsidRPr="0025296B">
        <w:rPr>
          <w:i/>
        </w:rPr>
        <w:t xml:space="preserve"> </w:t>
      </w:r>
      <w:proofErr w:type="spellStart"/>
      <w:r w:rsidR="0025296B" w:rsidRPr="0025296B">
        <w:rPr>
          <w:i/>
        </w:rPr>
        <w:t>Task</w:t>
      </w:r>
      <w:proofErr w:type="spellEnd"/>
      <w:r w:rsidR="0025296B" w:rsidRPr="0025296B">
        <w:rPr>
          <w:i/>
        </w:rPr>
        <w:t xml:space="preserve"> Planning </w:t>
      </w:r>
      <w:r w:rsidR="0025296B" w:rsidRPr="0025296B">
        <w:t>e o</w:t>
      </w:r>
      <w:r w:rsidR="0025296B" w:rsidRPr="0025296B">
        <w:rPr>
          <w:i/>
        </w:rPr>
        <w:t xml:space="preserve"> Schedule Planning</w:t>
      </w:r>
      <w:r w:rsidR="008F1BAB" w:rsidRPr="0025296B">
        <w:t xml:space="preserve"> </w:t>
      </w:r>
      <w:r w:rsidR="00B51FCF" w:rsidRPr="0025296B">
        <w:t>também esteja</w:t>
      </w:r>
      <w:r w:rsidR="008F1BAB" w:rsidRPr="0025296B">
        <w:t>m</w:t>
      </w:r>
      <w:r w:rsidR="00B51FCF" w:rsidRPr="0025296B">
        <w:t xml:space="preserve"> preenchido</w:t>
      </w:r>
      <w:r w:rsidR="008F1BAB" w:rsidRPr="0025296B">
        <w:t>s</w:t>
      </w:r>
      <w:r w:rsidR="00B51FCF" w:rsidRPr="0025296B">
        <w:t>.</w:t>
      </w:r>
    </w:p>
    <w:p w:rsidR="00D5191C" w:rsidRDefault="00D5191C" w:rsidP="00DC3B38"/>
    <w:p w:rsidR="00D5191C" w:rsidRDefault="00AF4BF4" w:rsidP="00DC3B38">
      <w:pPr>
        <w:pStyle w:val="TtulodaTabela"/>
        <w:tabs>
          <w:tab w:val="clear" w:pos="2694"/>
          <w:tab w:val="num" w:pos="1134"/>
        </w:tabs>
      </w:pPr>
      <w:bookmarkStart w:id="17" w:name="_Toc468466721"/>
      <w:r>
        <w:lastRenderedPageBreak/>
        <w:t>PSP1.1</w:t>
      </w:r>
      <w:r w:rsidR="00D5191C">
        <w:t xml:space="preserve"> planning script</w:t>
      </w:r>
      <w:bookmarkEnd w:id="17"/>
    </w:p>
    <w:p w:rsidR="00D5191C" w:rsidRPr="00B51FCF" w:rsidRDefault="002075A5" w:rsidP="00DC3B38">
      <w:r>
        <w:rPr>
          <w:noProof/>
          <w:lang w:eastAsia="pt-BR"/>
        </w:rPr>
        <w:drawing>
          <wp:inline distT="0" distB="0" distL="0" distR="0" wp14:anchorId="4898A328" wp14:editId="2ECE4044">
            <wp:extent cx="5705475" cy="4991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B" w:rsidRDefault="00814F09" w:rsidP="005638EB">
      <w:pPr>
        <w:pStyle w:val="Ttulo5"/>
      </w:pPr>
      <w:bookmarkStart w:id="18" w:name="_Toc468466687"/>
      <w:r>
        <w:t>DEVELOPMENT</w:t>
      </w:r>
      <w:bookmarkEnd w:id="18"/>
    </w:p>
    <w:p w:rsidR="0058031E" w:rsidRPr="009A5A73" w:rsidRDefault="004369A2" w:rsidP="004369A2">
      <w:r w:rsidRPr="009A5A73">
        <w:tab/>
        <w:t xml:space="preserve">Na fase de </w:t>
      </w:r>
      <w:proofErr w:type="spellStart"/>
      <w:r w:rsidRPr="009A5A73">
        <w:rPr>
          <w:i/>
        </w:rPr>
        <w:t>Development</w:t>
      </w:r>
      <w:proofErr w:type="spellEnd"/>
      <w:r w:rsidRPr="009A5A73">
        <w:rPr>
          <w:i/>
        </w:rPr>
        <w:t xml:space="preserve"> </w:t>
      </w:r>
      <w:r w:rsidRPr="009A5A73">
        <w:t xml:space="preserve">é realizado o design do programa, a implementação do design, a compilação do programa, o teste do programa, correção de eventuais erros encontrados e o preenchimento do </w:t>
      </w:r>
      <w:r w:rsidRPr="009A5A73">
        <w:rPr>
          <w:i/>
        </w:rPr>
        <w:t xml:space="preserve">Time </w:t>
      </w:r>
      <w:proofErr w:type="spellStart"/>
      <w:r w:rsidRPr="009A5A73">
        <w:rPr>
          <w:i/>
        </w:rPr>
        <w:t>Recording</w:t>
      </w:r>
      <w:proofErr w:type="spellEnd"/>
      <w:r w:rsidRPr="009A5A73">
        <w:rPr>
          <w:i/>
        </w:rPr>
        <w:t xml:space="preserve"> log</w:t>
      </w:r>
      <w:r w:rsidRPr="009A5A73">
        <w:t>.</w:t>
      </w:r>
      <w:r w:rsidRPr="009A5A73">
        <w:tab/>
        <w:t xml:space="preserve"> Essa fase é </w:t>
      </w:r>
      <w:proofErr w:type="spellStart"/>
      <w:r w:rsidRPr="009A5A73">
        <w:t>subdividada</w:t>
      </w:r>
      <w:proofErr w:type="spellEnd"/>
      <w:r w:rsidRPr="009A5A73">
        <w:t xml:space="preserve"> em quatro outras subfases: </w:t>
      </w:r>
      <w:r w:rsidRPr="009A5A73">
        <w:rPr>
          <w:i/>
        </w:rPr>
        <w:t>Design</w:t>
      </w:r>
      <w:r w:rsidRPr="009A5A73">
        <w:t xml:space="preserve">, </w:t>
      </w:r>
      <w:proofErr w:type="spellStart"/>
      <w:r w:rsidRPr="009A5A73">
        <w:rPr>
          <w:i/>
        </w:rPr>
        <w:t>Code</w:t>
      </w:r>
      <w:proofErr w:type="spellEnd"/>
      <w:r w:rsidRPr="009A5A73">
        <w:t xml:space="preserve">, </w:t>
      </w:r>
      <w:r w:rsidRPr="009A5A73">
        <w:rPr>
          <w:i/>
        </w:rPr>
        <w:t>Compile</w:t>
      </w:r>
      <w:r w:rsidRPr="009A5A73">
        <w:t xml:space="preserve"> e </w:t>
      </w:r>
      <w:r w:rsidRPr="009A5A73">
        <w:rPr>
          <w:i/>
        </w:rPr>
        <w:t>Test</w:t>
      </w:r>
      <w:r w:rsidRPr="009A5A73">
        <w:t>, conforme pode ser visto na Tabela 3.</w:t>
      </w:r>
      <w:r w:rsidR="0058031E" w:rsidRPr="009A5A73">
        <w:t xml:space="preserve"> </w:t>
      </w:r>
    </w:p>
    <w:p w:rsidR="004369A2" w:rsidRPr="009A5A73" w:rsidRDefault="0058031E" w:rsidP="004369A2">
      <w:r w:rsidRPr="009A5A73">
        <w:tab/>
        <w:t xml:space="preserve">Para início dessa fase, devem estar prontos a documentação dos requisitos, o </w:t>
      </w:r>
      <w:r w:rsidRPr="009A5A73">
        <w:rPr>
          <w:i/>
        </w:rPr>
        <w:t xml:space="preserve">Project </w:t>
      </w:r>
      <w:proofErr w:type="spellStart"/>
      <w:r w:rsidRPr="009A5A73">
        <w:rPr>
          <w:i/>
        </w:rPr>
        <w:t>Plan</w:t>
      </w:r>
      <w:proofErr w:type="spellEnd"/>
      <w:r w:rsidRPr="009A5A73">
        <w:rPr>
          <w:i/>
        </w:rPr>
        <w:t xml:space="preserve"> </w:t>
      </w:r>
      <w:proofErr w:type="spellStart"/>
      <w:r w:rsidRPr="009A5A73">
        <w:rPr>
          <w:i/>
        </w:rPr>
        <w:t>Summary</w:t>
      </w:r>
      <w:proofErr w:type="spellEnd"/>
      <w:r w:rsidRPr="009A5A73">
        <w:rPr>
          <w:i/>
        </w:rPr>
        <w:t xml:space="preserve"> </w:t>
      </w:r>
      <w:proofErr w:type="spellStart"/>
      <w:r w:rsidRPr="009A5A73">
        <w:rPr>
          <w:i/>
        </w:rPr>
        <w:t>form</w:t>
      </w:r>
      <w:proofErr w:type="spellEnd"/>
      <w:r w:rsidRPr="009A5A73">
        <w:t xml:space="preserve"> com as estimativas preenchidas, o </w:t>
      </w:r>
      <w:r w:rsidRPr="009A5A73">
        <w:rPr>
          <w:i/>
        </w:rPr>
        <w:t xml:space="preserve">Time </w:t>
      </w:r>
      <w:proofErr w:type="spellStart"/>
      <w:r w:rsidRPr="009A5A73">
        <w:rPr>
          <w:i/>
        </w:rPr>
        <w:t>Recording</w:t>
      </w:r>
      <w:proofErr w:type="spellEnd"/>
      <w:r w:rsidRPr="009A5A73">
        <w:rPr>
          <w:i/>
        </w:rPr>
        <w:t xml:space="preserve"> log</w:t>
      </w:r>
      <w:r w:rsidRPr="009A5A73">
        <w:t xml:space="preserve"> e o </w:t>
      </w:r>
      <w:proofErr w:type="spellStart"/>
      <w:r w:rsidRPr="009A5A73">
        <w:rPr>
          <w:i/>
        </w:rPr>
        <w:t>Defect</w:t>
      </w:r>
      <w:proofErr w:type="spellEnd"/>
      <w:r w:rsidRPr="009A5A73">
        <w:rPr>
          <w:i/>
        </w:rPr>
        <w:t xml:space="preserve"> </w:t>
      </w:r>
      <w:proofErr w:type="spellStart"/>
      <w:r w:rsidRPr="009A5A73">
        <w:rPr>
          <w:i/>
        </w:rPr>
        <w:t>Recording</w:t>
      </w:r>
      <w:proofErr w:type="spellEnd"/>
      <w:r w:rsidRPr="009A5A73">
        <w:rPr>
          <w:i/>
        </w:rPr>
        <w:t xml:space="preserve"> log</w:t>
      </w:r>
      <w:r w:rsidRPr="009A5A73">
        <w:t xml:space="preserve"> para preenchimento e o </w:t>
      </w:r>
      <w:proofErr w:type="spellStart"/>
      <w:r w:rsidRPr="009A5A73">
        <w:rPr>
          <w:i/>
        </w:rPr>
        <w:t>Defect</w:t>
      </w:r>
      <w:proofErr w:type="spellEnd"/>
      <w:r w:rsidRPr="009A5A73">
        <w:rPr>
          <w:i/>
        </w:rPr>
        <w:t xml:space="preserve"> </w:t>
      </w:r>
      <w:proofErr w:type="spellStart"/>
      <w:r w:rsidRPr="009A5A73">
        <w:rPr>
          <w:i/>
        </w:rPr>
        <w:t>Type</w:t>
      </w:r>
      <w:proofErr w:type="spellEnd"/>
      <w:r w:rsidRPr="009A5A73">
        <w:rPr>
          <w:i/>
        </w:rPr>
        <w:t xml:space="preserve"> Standard</w:t>
      </w:r>
      <w:r w:rsidRPr="009A5A73">
        <w:t xml:space="preserve"> e </w:t>
      </w:r>
      <w:proofErr w:type="spellStart"/>
      <w:r w:rsidRPr="009A5A73">
        <w:rPr>
          <w:i/>
        </w:rPr>
        <w:t>Coding</w:t>
      </w:r>
      <w:proofErr w:type="spellEnd"/>
      <w:r w:rsidRPr="009A5A73">
        <w:rPr>
          <w:i/>
        </w:rPr>
        <w:t xml:space="preserve"> Standard</w:t>
      </w:r>
      <w:r w:rsidRPr="009A5A73">
        <w:t xml:space="preserve"> também para preenchimento. Espera-se que ao final dessa fase se tenha o programa totalmente testado</w:t>
      </w:r>
      <w:r w:rsidR="00F07632" w:rsidRPr="009A5A73">
        <w:t xml:space="preserve"> e seus resultados preenchidos no </w:t>
      </w:r>
      <w:r w:rsidR="00F07632" w:rsidRPr="009A5A73">
        <w:rPr>
          <w:i/>
        </w:rPr>
        <w:t xml:space="preserve">Test </w:t>
      </w:r>
      <w:proofErr w:type="spellStart"/>
      <w:r w:rsidR="00F07632" w:rsidRPr="009A5A73">
        <w:rPr>
          <w:i/>
        </w:rPr>
        <w:t>Report</w:t>
      </w:r>
      <w:proofErr w:type="spellEnd"/>
      <w:r w:rsidR="00F07632" w:rsidRPr="009A5A73">
        <w:rPr>
          <w:i/>
        </w:rPr>
        <w:t xml:space="preserve"> </w:t>
      </w:r>
      <w:proofErr w:type="spellStart"/>
      <w:r w:rsidR="00F07632" w:rsidRPr="009A5A73">
        <w:rPr>
          <w:i/>
        </w:rPr>
        <w:t>template</w:t>
      </w:r>
      <w:proofErr w:type="spellEnd"/>
      <w:r w:rsidRPr="009A5A73">
        <w:t xml:space="preserve"> </w:t>
      </w:r>
      <w:r w:rsidRPr="009A5A73">
        <w:lastRenderedPageBreak/>
        <w:t xml:space="preserve">e que esteja conforme o </w:t>
      </w:r>
      <w:proofErr w:type="spellStart"/>
      <w:r w:rsidRPr="009A5A73">
        <w:rPr>
          <w:i/>
        </w:rPr>
        <w:t>Coding</w:t>
      </w:r>
      <w:proofErr w:type="spellEnd"/>
      <w:r w:rsidRPr="009A5A73">
        <w:rPr>
          <w:i/>
        </w:rPr>
        <w:t xml:space="preserve"> Standard</w:t>
      </w:r>
      <w:r w:rsidRPr="009A5A73">
        <w:t xml:space="preserve"> e que os </w:t>
      </w:r>
      <w:r w:rsidRPr="009A5A73">
        <w:rPr>
          <w:i/>
        </w:rPr>
        <w:t xml:space="preserve">Time </w:t>
      </w:r>
      <w:proofErr w:type="spellStart"/>
      <w:r w:rsidRPr="009A5A73">
        <w:rPr>
          <w:i/>
        </w:rPr>
        <w:t>Recording</w:t>
      </w:r>
      <w:proofErr w:type="spellEnd"/>
      <w:r w:rsidRPr="009A5A73">
        <w:rPr>
          <w:i/>
        </w:rPr>
        <w:t xml:space="preserve"> log</w:t>
      </w:r>
      <w:r w:rsidRPr="009A5A73">
        <w:t xml:space="preserve"> e </w:t>
      </w:r>
      <w:proofErr w:type="spellStart"/>
      <w:r w:rsidRPr="009A5A73">
        <w:rPr>
          <w:i/>
        </w:rPr>
        <w:t>Defect</w:t>
      </w:r>
      <w:proofErr w:type="spellEnd"/>
      <w:r w:rsidRPr="009A5A73">
        <w:rPr>
          <w:i/>
        </w:rPr>
        <w:t xml:space="preserve"> </w:t>
      </w:r>
      <w:proofErr w:type="spellStart"/>
      <w:r w:rsidRPr="009A5A73">
        <w:rPr>
          <w:i/>
        </w:rPr>
        <w:t>Recording</w:t>
      </w:r>
      <w:proofErr w:type="spellEnd"/>
      <w:r w:rsidRPr="009A5A73">
        <w:rPr>
          <w:i/>
        </w:rPr>
        <w:t xml:space="preserve"> log</w:t>
      </w:r>
      <w:r w:rsidRPr="009A5A73">
        <w:t xml:space="preserve"> estejam preenchidos.</w:t>
      </w:r>
    </w:p>
    <w:p w:rsidR="004369A2" w:rsidRPr="009A5A73" w:rsidRDefault="00AF4BF4" w:rsidP="004369A2">
      <w:pPr>
        <w:pStyle w:val="TtulodaTabela"/>
        <w:tabs>
          <w:tab w:val="clear" w:pos="2694"/>
          <w:tab w:val="num" w:pos="1134"/>
        </w:tabs>
      </w:pPr>
      <w:bookmarkStart w:id="19" w:name="_Toc468466722"/>
      <w:r w:rsidRPr="009A5A73">
        <w:t>PSP1.1</w:t>
      </w:r>
      <w:r w:rsidR="004369A2" w:rsidRPr="009A5A73">
        <w:t xml:space="preserve"> development script</w:t>
      </w:r>
      <w:bookmarkEnd w:id="19"/>
    </w:p>
    <w:p w:rsidR="004369A2" w:rsidRDefault="002075A5" w:rsidP="004369A2">
      <w:r>
        <w:rPr>
          <w:noProof/>
          <w:lang w:eastAsia="pt-BR"/>
        </w:rPr>
        <w:drawing>
          <wp:inline distT="0" distB="0" distL="0" distR="0" wp14:anchorId="20E90DFF" wp14:editId="243C5D12">
            <wp:extent cx="5715000" cy="4972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A5" w:rsidRDefault="002075A5" w:rsidP="004369A2"/>
    <w:p w:rsidR="006D5496" w:rsidRPr="003E1FB5" w:rsidRDefault="00202471" w:rsidP="00202471">
      <w:r>
        <w:tab/>
      </w:r>
      <w:r w:rsidRPr="003E1FB5">
        <w:t>N</w:t>
      </w:r>
      <w:r w:rsidR="006D5496" w:rsidRPr="003E1FB5">
        <w:t>a</w:t>
      </w:r>
      <w:r w:rsidRPr="003E1FB5">
        <w:t xml:space="preserve"> fase </w:t>
      </w:r>
      <w:r w:rsidR="006D5496" w:rsidRPr="003E1FB5">
        <w:rPr>
          <w:i/>
        </w:rPr>
        <w:t>Design</w:t>
      </w:r>
      <w:r w:rsidR="006D5496" w:rsidRPr="003E1FB5">
        <w:t xml:space="preserve"> </w:t>
      </w:r>
      <w:r w:rsidRPr="003E1FB5">
        <w:t xml:space="preserve">é feita a revisão dos requisitos produzidos na fase </w:t>
      </w:r>
      <w:r w:rsidRPr="003E1FB5">
        <w:rPr>
          <w:i/>
        </w:rPr>
        <w:t>Planning</w:t>
      </w:r>
      <w:r w:rsidRPr="003E1FB5">
        <w:t xml:space="preserve"> e, baseados nos requisitos, são feitos os diagramas que auxiliam na construç</w:t>
      </w:r>
      <w:r w:rsidR="00DE3366" w:rsidRPr="003E1FB5">
        <w:t xml:space="preserve">ão e implementação do programa. Os diagramas assim como suas relações e explicações, </w:t>
      </w:r>
      <w:r w:rsidR="00590D70" w:rsidRPr="003E1FB5">
        <w:t>podem s</w:t>
      </w:r>
      <w:r w:rsidR="00DE3366" w:rsidRPr="003E1FB5">
        <w:t>er encontrados no item 1.2.2.2.2</w:t>
      </w:r>
      <w:r w:rsidR="00590D70" w:rsidRPr="003E1FB5">
        <w:t xml:space="preserve"> deste relatório</w:t>
      </w:r>
      <w:r w:rsidRPr="003E1FB5">
        <w:t xml:space="preserve">. </w:t>
      </w:r>
    </w:p>
    <w:p w:rsidR="006D5496" w:rsidRPr="003E1FB5" w:rsidRDefault="006D5496" w:rsidP="00202471">
      <w:r w:rsidRPr="003E1FB5">
        <w:tab/>
        <w:t xml:space="preserve">Na fase </w:t>
      </w:r>
      <w:proofErr w:type="spellStart"/>
      <w:r w:rsidRPr="003E1FB5">
        <w:rPr>
          <w:i/>
        </w:rPr>
        <w:t>Code</w:t>
      </w:r>
      <w:proofErr w:type="spellEnd"/>
      <w:r w:rsidRPr="003E1FB5">
        <w:t xml:space="preserve"> é realizada a implementação do </w:t>
      </w:r>
      <w:r w:rsidRPr="003E1FB5">
        <w:rPr>
          <w:i/>
        </w:rPr>
        <w:t>design</w:t>
      </w:r>
      <w:r w:rsidRPr="003E1FB5">
        <w:t xml:space="preserve"> feito na fase anterior. O código do </w:t>
      </w:r>
      <w:r w:rsidR="00AF4BF4" w:rsidRPr="003E1FB5">
        <w:t>Programa 4</w:t>
      </w:r>
      <w:r w:rsidRPr="003E1FB5">
        <w:t xml:space="preserve"> po</w:t>
      </w:r>
      <w:r w:rsidR="002C6DAC" w:rsidRPr="003E1FB5">
        <w:t>de ser encontrado no Apêndice 1.4.2.</w:t>
      </w:r>
      <w:r w:rsidR="00361D99" w:rsidRPr="003E1FB5">
        <w:t>1</w:t>
      </w:r>
      <w:r w:rsidR="002C6DAC" w:rsidRPr="003E1FB5">
        <w:t xml:space="preserve"> d</w:t>
      </w:r>
      <w:r w:rsidRPr="003E1FB5">
        <w:t>esse documento.</w:t>
      </w:r>
    </w:p>
    <w:p w:rsidR="006D5496" w:rsidRPr="003E1FB5" w:rsidRDefault="006D5496" w:rsidP="00202471">
      <w:r w:rsidRPr="003E1FB5">
        <w:tab/>
        <w:t xml:space="preserve">Na fase </w:t>
      </w:r>
      <w:r w:rsidRPr="003E1FB5">
        <w:rPr>
          <w:i/>
        </w:rPr>
        <w:t>Compile</w:t>
      </w:r>
      <w:r w:rsidRPr="003E1FB5">
        <w:t xml:space="preserve">, o programa que foi implementado na fase </w:t>
      </w:r>
      <w:proofErr w:type="spellStart"/>
      <w:r w:rsidRPr="003E1FB5">
        <w:rPr>
          <w:i/>
        </w:rPr>
        <w:t>Code</w:t>
      </w:r>
      <w:proofErr w:type="spellEnd"/>
      <w:r w:rsidRPr="003E1FB5">
        <w:t xml:space="preserve"> é compilado e todos os defeitos que forem encontrados, são corrigidos.</w:t>
      </w:r>
    </w:p>
    <w:p w:rsidR="006D5496" w:rsidRPr="003E1FB5" w:rsidRDefault="006D5496" w:rsidP="00202471">
      <w:r w:rsidRPr="003E1FB5">
        <w:lastRenderedPageBreak/>
        <w:tab/>
        <w:t xml:space="preserve">Na fase </w:t>
      </w:r>
      <w:r w:rsidRPr="003E1FB5">
        <w:rPr>
          <w:i/>
        </w:rPr>
        <w:t>Test</w:t>
      </w:r>
      <w:r w:rsidRPr="003E1FB5">
        <w:t xml:space="preserve">, todos os testes são executados sem nenhum erro, caso algum erro seja encontrado, deve ser corrigido. Nessa fase são geradas as evidências de teste que estão </w:t>
      </w:r>
      <w:r w:rsidR="002C6DAC" w:rsidRPr="003E1FB5">
        <w:t>no Apêndice 1.4.</w:t>
      </w:r>
      <w:r w:rsidR="00361D99" w:rsidRPr="003E1FB5">
        <w:t>2.2</w:t>
      </w:r>
      <w:r w:rsidR="002C6DAC" w:rsidRPr="003E1FB5">
        <w:t xml:space="preserve"> desse documento</w:t>
      </w:r>
      <w:r w:rsidR="00F07632" w:rsidRPr="003E1FB5">
        <w:t xml:space="preserve"> e é feito o preenchimento do </w:t>
      </w:r>
      <w:r w:rsidR="00F07632" w:rsidRPr="003E1FB5">
        <w:rPr>
          <w:i/>
        </w:rPr>
        <w:t xml:space="preserve">Test </w:t>
      </w:r>
      <w:proofErr w:type="spellStart"/>
      <w:r w:rsidR="00F07632" w:rsidRPr="003E1FB5">
        <w:rPr>
          <w:i/>
        </w:rPr>
        <w:t>Report</w:t>
      </w:r>
      <w:proofErr w:type="spellEnd"/>
      <w:r w:rsidR="00F07632" w:rsidRPr="003E1FB5">
        <w:rPr>
          <w:i/>
        </w:rPr>
        <w:t xml:space="preserve"> </w:t>
      </w:r>
      <w:proofErr w:type="spellStart"/>
      <w:r w:rsidR="00F07632" w:rsidRPr="003E1FB5">
        <w:rPr>
          <w:i/>
        </w:rPr>
        <w:t>template</w:t>
      </w:r>
      <w:proofErr w:type="spellEnd"/>
      <w:r w:rsidR="00F07632" w:rsidRPr="003E1FB5">
        <w:t xml:space="preserve"> que pode ser encontrado no </w:t>
      </w:r>
      <w:r w:rsidR="00361D99" w:rsidRPr="003E1FB5">
        <w:t>Capítulo 1.2.2.2.8</w:t>
      </w:r>
      <w:r w:rsidR="002C6DAC" w:rsidRPr="003E1FB5">
        <w:t>.</w:t>
      </w:r>
    </w:p>
    <w:p w:rsidR="00D13B69" w:rsidRPr="003E1FB5" w:rsidRDefault="00361D99" w:rsidP="00202471">
      <w:r w:rsidRPr="003E1FB5">
        <w:tab/>
        <w:t xml:space="preserve">Ao término de </w:t>
      </w:r>
      <w:r w:rsidR="006D5496" w:rsidRPr="003E1FB5">
        <w:t>cada uma das subfases,</w:t>
      </w:r>
      <w:r w:rsidR="00202471" w:rsidRPr="003E1FB5">
        <w:t xml:space="preserve"> é preenchido o </w:t>
      </w:r>
      <w:proofErr w:type="spellStart"/>
      <w:r w:rsidR="00202471" w:rsidRPr="003E1FB5">
        <w:rPr>
          <w:i/>
        </w:rPr>
        <w:t>Defect</w:t>
      </w:r>
      <w:proofErr w:type="spellEnd"/>
      <w:r w:rsidR="00202471" w:rsidRPr="003E1FB5">
        <w:rPr>
          <w:i/>
        </w:rPr>
        <w:t xml:space="preserve"> </w:t>
      </w:r>
      <w:proofErr w:type="spellStart"/>
      <w:r w:rsidR="00202471" w:rsidRPr="003E1FB5">
        <w:rPr>
          <w:i/>
        </w:rPr>
        <w:t>Recording</w:t>
      </w:r>
      <w:proofErr w:type="spellEnd"/>
      <w:r w:rsidR="00202471" w:rsidRPr="003E1FB5">
        <w:rPr>
          <w:i/>
        </w:rPr>
        <w:t xml:space="preserve"> log</w:t>
      </w:r>
      <w:r w:rsidRPr="003E1FB5">
        <w:t>, encontrado no item 1.2.2.2.5</w:t>
      </w:r>
      <w:r w:rsidR="00202471" w:rsidRPr="003E1FB5">
        <w:t xml:space="preserve">, afim de registrar </w:t>
      </w:r>
      <w:r w:rsidR="006D5496" w:rsidRPr="003E1FB5">
        <w:t>eventuais erros encontrados, e</w:t>
      </w:r>
      <w:r w:rsidR="00202471" w:rsidRPr="003E1FB5">
        <w:t xml:space="preserve"> a linha correspondente a essa subfase no </w:t>
      </w:r>
      <w:r w:rsidR="00202471" w:rsidRPr="003E1FB5">
        <w:rPr>
          <w:i/>
        </w:rPr>
        <w:t xml:space="preserve">Time </w:t>
      </w:r>
      <w:proofErr w:type="spellStart"/>
      <w:r w:rsidR="00202471" w:rsidRPr="003E1FB5">
        <w:rPr>
          <w:i/>
        </w:rPr>
        <w:t>Recording</w:t>
      </w:r>
      <w:proofErr w:type="spellEnd"/>
      <w:r w:rsidR="00202471" w:rsidRPr="003E1FB5">
        <w:rPr>
          <w:i/>
        </w:rPr>
        <w:t xml:space="preserve"> log</w:t>
      </w:r>
      <w:r w:rsidR="00202471" w:rsidRPr="003E1FB5">
        <w:t xml:space="preserve">, que pode ser encontrado no </w:t>
      </w:r>
      <w:r w:rsidR="009A796D" w:rsidRPr="003E1FB5">
        <w:t xml:space="preserve">item </w:t>
      </w:r>
      <w:r w:rsidRPr="003E1FB5">
        <w:t>1.2.2.2.4</w:t>
      </w:r>
      <w:r w:rsidR="00202471" w:rsidRPr="003E1FB5">
        <w:t>.</w:t>
      </w:r>
    </w:p>
    <w:p w:rsidR="005638EB" w:rsidRDefault="00814F09" w:rsidP="005638EB">
      <w:pPr>
        <w:pStyle w:val="Ttulo5"/>
      </w:pPr>
      <w:bookmarkStart w:id="20" w:name="_Toc468466688"/>
      <w:r>
        <w:t>POSTMORTEM</w:t>
      </w:r>
      <w:bookmarkEnd w:id="20"/>
    </w:p>
    <w:p w:rsidR="009A796D" w:rsidRPr="003E1FB5" w:rsidRDefault="009A796D" w:rsidP="009A796D">
      <w:pPr>
        <w:rPr>
          <w:noProof/>
        </w:rPr>
      </w:pPr>
      <w:r>
        <w:rPr>
          <w:noProof/>
        </w:rPr>
        <w:tab/>
      </w:r>
      <w:r w:rsidRPr="003E1FB5">
        <w:rPr>
          <w:noProof/>
        </w:rPr>
        <w:t xml:space="preserve">A fase </w:t>
      </w:r>
      <w:r w:rsidRPr="003E1FB5">
        <w:rPr>
          <w:i/>
          <w:noProof/>
        </w:rPr>
        <w:t>Postmortem</w:t>
      </w:r>
      <w:r w:rsidR="00F76012" w:rsidRPr="003E1FB5">
        <w:rPr>
          <w:noProof/>
        </w:rPr>
        <w:t xml:space="preserve"> é a última fase do </w:t>
      </w:r>
      <w:r w:rsidR="00AF4BF4" w:rsidRPr="003E1FB5">
        <w:rPr>
          <w:noProof/>
        </w:rPr>
        <w:t>PSP1.1</w:t>
      </w:r>
      <w:r w:rsidRPr="003E1FB5">
        <w:rPr>
          <w:noProof/>
        </w:rPr>
        <w:t xml:space="preserve">. Nela o </w:t>
      </w:r>
      <w:r w:rsidRPr="003E1FB5">
        <w:rPr>
          <w:i/>
          <w:noProof/>
        </w:rPr>
        <w:t xml:space="preserve">Project Plan Summary, </w:t>
      </w:r>
      <w:r w:rsidR="00361D99" w:rsidRPr="003E1FB5">
        <w:rPr>
          <w:noProof/>
        </w:rPr>
        <w:t>encontrado no item 1.2.2.2.3</w:t>
      </w:r>
      <w:r w:rsidRPr="003E1FB5">
        <w:rPr>
          <w:noProof/>
        </w:rPr>
        <w:t>, é completado com o tempo real gasto em cada atividade, assim como os defeitos e dados e é feita a contagem do pograma completo, determinando o tamanho do código base, reusado, deletado, modificado, adicionado e total.</w:t>
      </w:r>
    </w:p>
    <w:p w:rsidR="009A796D" w:rsidRPr="003E1FB5" w:rsidRDefault="009A796D" w:rsidP="009A796D">
      <w:pPr>
        <w:rPr>
          <w:noProof/>
        </w:rPr>
      </w:pPr>
      <w:r w:rsidRPr="003E1FB5">
        <w:rPr>
          <w:noProof/>
        </w:rPr>
        <w:tab/>
        <w:t xml:space="preserve">Além disso, os outros formulários são revisados em busca de algum erro em cada fase ali registrada. O </w:t>
      </w:r>
      <w:r w:rsidRPr="003E1FB5">
        <w:rPr>
          <w:i/>
          <w:noProof/>
        </w:rPr>
        <w:t xml:space="preserve">Defect Recording log, </w:t>
      </w:r>
      <w:r w:rsidRPr="003E1FB5">
        <w:rPr>
          <w:noProof/>
        </w:rPr>
        <w:t xml:space="preserve">que está no </w:t>
      </w:r>
      <w:r w:rsidRPr="003E1FB5">
        <w:t>item 1.2.2.2.</w:t>
      </w:r>
      <w:r w:rsidR="00361D99" w:rsidRPr="003E1FB5">
        <w:t>5</w:t>
      </w:r>
      <w:r w:rsidRPr="003E1FB5">
        <w:rPr>
          <w:noProof/>
        </w:rPr>
        <w:t>, também passa por essa revisão, verificando se os defeitos encontrados foram removidos e se cada um está registrado corretamente.</w:t>
      </w:r>
    </w:p>
    <w:p w:rsidR="009A796D" w:rsidRPr="003E1FB5" w:rsidRDefault="009A796D" w:rsidP="009A796D">
      <w:pPr>
        <w:rPr>
          <w:noProof/>
        </w:rPr>
      </w:pPr>
      <w:r w:rsidRPr="003E1FB5">
        <w:rPr>
          <w:noProof/>
        </w:rPr>
        <w:tab/>
        <w:t xml:space="preserve">Por fim, </w:t>
      </w:r>
      <w:r w:rsidRPr="003E1FB5">
        <w:rPr>
          <w:i/>
          <w:noProof/>
        </w:rPr>
        <w:t xml:space="preserve">o Time Recording log, </w:t>
      </w:r>
      <w:r w:rsidRPr="003E1FB5">
        <w:rPr>
          <w:noProof/>
        </w:rPr>
        <w:t xml:space="preserve">que está no </w:t>
      </w:r>
      <w:r w:rsidR="00361D99" w:rsidRPr="003E1FB5">
        <w:t>item 1.2.2.2.4</w:t>
      </w:r>
      <w:r w:rsidRPr="003E1FB5">
        <w:rPr>
          <w:noProof/>
        </w:rPr>
        <w:t>, é revisto para assegurar sua veracidade.</w:t>
      </w:r>
    </w:p>
    <w:p w:rsidR="009A796D" w:rsidRDefault="00AF4BF4" w:rsidP="009A796D">
      <w:pPr>
        <w:pStyle w:val="TtulodaTabela"/>
        <w:tabs>
          <w:tab w:val="clear" w:pos="2694"/>
          <w:tab w:val="num" w:pos="1134"/>
        </w:tabs>
      </w:pPr>
      <w:bookmarkStart w:id="21" w:name="_Toc468466723"/>
      <w:r>
        <w:lastRenderedPageBreak/>
        <w:t>PSP1.1</w:t>
      </w:r>
      <w:r w:rsidR="009A796D">
        <w:t xml:space="preserve"> postmortem script</w:t>
      </w:r>
      <w:bookmarkEnd w:id="21"/>
    </w:p>
    <w:p w:rsidR="009A796D" w:rsidRPr="009A796D" w:rsidRDefault="002075A5" w:rsidP="009A796D">
      <w:r>
        <w:rPr>
          <w:noProof/>
          <w:lang w:eastAsia="pt-BR"/>
        </w:rPr>
        <w:drawing>
          <wp:inline distT="0" distB="0" distL="0" distR="0" wp14:anchorId="4B3C9FDC" wp14:editId="31CD8B32">
            <wp:extent cx="5705475" cy="5505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82" w:rsidRDefault="005F1882" w:rsidP="005638EB">
      <w:pPr>
        <w:pStyle w:val="Ttulo4"/>
      </w:pPr>
      <w:bookmarkStart w:id="22" w:name="_Toc468466689"/>
      <w:r>
        <w:t>PROCEDIMENTOS EXPERIMENTAIS</w:t>
      </w:r>
      <w:bookmarkEnd w:id="22"/>
    </w:p>
    <w:p w:rsidR="00575436" w:rsidRDefault="00575436" w:rsidP="00575436">
      <w:pPr>
        <w:pStyle w:val="Ttulo5"/>
      </w:pPr>
      <w:bookmarkStart w:id="23" w:name="_Toc468466690"/>
      <w:r>
        <w:t>PROGRAM REQUIREMENTS</w:t>
      </w:r>
      <w:bookmarkEnd w:id="23"/>
    </w:p>
    <w:p w:rsidR="00575436" w:rsidRPr="00D51F25" w:rsidRDefault="004E3501" w:rsidP="00575436">
      <w:r>
        <w:tab/>
      </w:r>
      <w:r w:rsidR="00575436" w:rsidRPr="00D51F25">
        <w:t>Para</w:t>
      </w:r>
      <w:r w:rsidR="00F76012" w:rsidRPr="00D51F25">
        <w:t xml:space="preserve"> o </w:t>
      </w:r>
      <w:r w:rsidR="00AF4BF4" w:rsidRPr="00D51F25">
        <w:t>Programa 4</w:t>
      </w:r>
      <w:r w:rsidR="008F4202" w:rsidRPr="00D51F25">
        <w:t>, foram</w:t>
      </w:r>
      <w:r w:rsidR="00575436" w:rsidRPr="00D51F25">
        <w:t xml:space="preserve"> identificado</w:t>
      </w:r>
      <w:r w:rsidR="008F4202" w:rsidRPr="00D51F25">
        <w:t>s os seguintes requisitos:</w:t>
      </w:r>
    </w:p>
    <w:p w:rsidR="008F4202" w:rsidRPr="00D51F25" w:rsidRDefault="008F4202" w:rsidP="008F4202">
      <w:pPr>
        <w:pStyle w:val="PargrafodaLista"/>
        <w:numPr>
          <w:ilvl w:val="0"/>
          <w:numId w:val="21"/>
        </w:numPr>
      </w:pPr>
      <w:r w:rsidRPr="00D51F25">
        <w:t xml:space="preserve">O programa deverá </w:t>
      </w:r>
      <w:r w:rsidR="00F76012" w:rsidRPr="00D51F25">
        <w:t>calcular</w:t>
      </w:r>
      <w:r w:rsidR="00D51F25" w:rsidRPr="00D51F25">
        <w:t>, utilizando desvio padrão,</w:t>
      </w:r>
      <w:r w:rsidR="00F76012" w:rsidRPr="00D51F25">
        <w:t xml:space="preserve"> </w:t>
      </w:r>
      <w:r w:rsidR="00D51F25" w:rsidRPr="00D51F25">
        <w:t xml:space="preserve">intervalos de tamanho relativo para </w:t>
      </w:r>
      <w:r w:rsidR="00A27DF7">
        <w:t>faixas</w:t>
      </w:r>
      <w:r w:rsidR="00D51F25" w:rsidRPr="00D51F25">
        <w:t>:</w:t>
      </w:r>
    </w:p>
    <w:p w:rsidR="00D51F25" w:rsidRPr="00D51F25" w:rsidRDefault="00D51F25" w:rsidP="00D51F25">
      <w:pPr>
        <w:pStyle w:val="PargrafodaLista"/>
        <w:numPr>
          <w:ilvl w:val="1"/>
          <w:numId w:val="21"/>
        </w:numPr>
      </w:pPr>
      <w:r w:rsidRPr="00D51F25">
        <w:t>Muito pequenos;</w:t>
      </w:r>
    </w:p>
    <w:p w:rsidR="00D51F25" w:rsidRPr="00D51F25" w:rsidRDefault="00D51F25" w:rsidP="00D51F25">
      <w:pPr>
        <w:pStyle w:val="PargrafodaLista"/>
        <w:numPr>
          <w:ilvl w:val="1"/>
          <w:numId w:val="21"/>
        </w:numPr>
      </w:pPr>
      <w:r w:rsidRPr="00D51F25">
        <w:t>Pequenos;</w:t>
      </w:r>
    </w:p>
    <w:p w:rsidR="00D51F25" w:rsidRPr="00D51F25" w:rsidRDefault="00D51F25" w:rsidP="00D51F25">
      <w:pPr>
        <w:pStyle w:val="PargrafodaLista"/>
        <w:numPr>
          <w:ilvl w:val="1"/>
          <w:numId w:val="21"/>
        </w:numPr>
      </w:pPr>
      <w:r w:rsidRPr="00D51F25">
        <w:t>Médios;</w:t>
      </w:r>
    </w:p>
    <w:p w:rsidR="00D51F25" w:rsidRPr="00D51F25" w:rsidRDefault="00D51F25" w:rsidP="00D51F25">
      <w:pPr>
        <w:pStyle w:val="PargrafodaLista"/>
        <w:numPr>
          <w:ilvl w:val="1"/>
          <w:numId w:val="21"/>
        </w:numPr>
      </w:pPr>
      <w:r w:rsidRPr="00D51F25">
        <w:lastRenderedPageBreak/>
        <w:t>Grandes;</w:t>
      </w:r>
    </w:p>
    <w:p w:rsidR="00D51F25" w:rsidRPr="00D51F25" w:rsidRDefault="00D51F25" w:rsidP="00D51F25">
      <w:pPr>
        <w:pStyle w:val="PargrafodaLista"/>
        <w:numPr>
          <w:ilvl w:val="1"/>
          <w:numId w:val="21"/>
        </w:numPr>
      </w:pPr>
      <w:r w:rsidRPr="00D51F25">
        <w:t>Muito grandes.</w:t>
      </w:r>
    </w:p>
    <w:p w:rsidR="00575436" w:rsidRPr="00D51F25" w:rsidRDefault="008F4202" w:rsidP="00D51F25">
      <w:r w:rsidRPr="00D51F25">
        <w:tab/>
      </w:r>
      <w:r w:rsidRPr="00D51F25">
        <w:tab/>
      </w:r>
      <w:r w:rsidRPr="00D51F25">
        <w:tab/>
        <w:t xml:space="preserve">A partir dos requisitos levantados, foi realizado o diagrama de Caso de Uso, Figura </w:t>
      </w:r>
      <w:r w:rsidR="00D51F25" w:rsidRPr="00D51F25">
        <w:t>2</w:t>
      </w:r>
      <w:r w:rsidRPr="00D51F25">
        <w:t>, que demonstra funcionalmente o que deverá ocorrer a partir do momento que o programa for iniciado.</w:t>
      </w:r>
    </w:p>
    <w:p w:rsidR="005638EB" w:rsidRDefault="005638EB" w:rsidP="005638EB">
      <w:pPr>
        <w:pStyle w:val="Ttulo5"/>
      </w:pPr>
      <w:bookmarkStart w:id="24" w:name="_Toc468466691"/>
      <w:r w:rsidRPr="0083224E">
        <w:t>DIAGRAMAS</w:t>
      </w:r>
      <w:bookmarkEnd w:id="24"/>
    </w:p>
    <w:p w:rsidR="00202471" w:rsidRDefault="00202471" w:rsidP="00202471">
      <w:r>
        <w:tab/>
        <w:t xml:space="preserve">Os diagramas feitos na fase </w:t>
      </w:r>
      <w:proofErr w:type="spellStart"/>
      <w:r w:rsidRPr="00202471">
        <w:rPr>
          <w:i/>
        </w:rPr>
        <w:t>Development</w:t>
      </w:r>
      <w:proofErr w:type="spellEnd"/>
      <w:r>
        <w:t xml:space="preserve">, subfase de </w:t>
      </w:r>
      <w:r w:rsidRPr="00202471">
        <w:rPr>
          <w:i/>
        </w:rPr>
        <w:t>Design</w:t>
      </w:r>
      <w:r>
        <w:t xml:space="preserve"> são Diagrama de Caso de Uso (DCU), Diagrama de Objetos (DOB), Diagrama de Sequência</w:t>
      </w:r>
      <w:r w:rsidR="00357861">
        <w:t xml:space="preserve"> (DSQ</w:t>
      </w:r>
      <w:r>
        <w:t xml:space="preserve">), Diagrama de Comportamento de Objeto (DCO), Diagrama de Classes (DCL), Diagrama de Máquina de Estado (DME) e Diagrama de Atividades (DAT). </w:t>
      </w:r>
    </w:p>
    <w:p w:rsidR="00665A3F" w:rsidRDefault="00202471" w:rsidP="00202471">
      <w:r>
        <w:tab/>
        <w:t>Ainda, existem o Diagrama de Componentes e o Diagrama de Deploy</w:t>
      </w:r>
      <w:r w:rsidR="009C4FDA">
        <w:t xml:space="preserve">ment que são abordados na fase de </w:t>
      </w:r>
      <w:r w:rsidR="009C4FDA" w:rsidRPr="009C4FDA">
        <w:rPr>
          <w:i/>
        </w:rPr>
        <w:t>Planning</w:t>
      </w:r>
      <w:r>
        <w:t>.</w:t>
      </w:r>
    </w:p>
    <w:p w:rsidR="00665A3F" w:rsidRDefault="00665A3F" w:rsidP="00665A3F">
      <w:pPr>
        <w:pStyle w:val="Ttulo6"/>
      </w:pPr>
      <w:bookmarkStart w:id="25" w:name="_Toc468466692"/>
      <w:r>
        <w:t>DIAGRAMA DE CASO DE USO</w:t>
      </w:r>
      <w:bookmarkEnd w:id="25"/>
    </w:p>
    <w:p w:rsidR="00357861" w:rsidRDefault="00357861" w:rsidP="00357861">
      <w:r>
        <w:tab/>
        <w:t>Após o levantamento de requisitos, foi pensado na forma em que o programa deverá funcionar. Para auxiliar na organização das ideias de forma a transformar os requisitos em um documento funcional, foi feito o diagrama d</w:t>
      </w:r>
      <w:r w:rsidR="00361D99">
        <w:t>e caso de uso, conforme Figura 2</w:t>
      </w:r>
      <w:r>
        <w:t>.</w:t>
      </w:r>
    </w:p>
    <w:p w:rsidR="00357861" w:rsidRPr="00357861" w:rsidRDefault="00357861" w:rsidP="00357861">
      <w:r>
        <w:tab/>
      </w:r>
      <w:r w:rsidRPr="008320E1">
        <w:t xml:space="preserve">Nele são apresentados os fluxos principal, alternativo e de exceção, com previsão de todas as </w:t>
      </w:r>
      <w:r w:rsidR="00361D99" w:rsidRPr="008320E1">
        <w:t xml:space="preserve">funcionalidades que o </w:t>
      </w:r>
      <w:r w:rsidR="00AF4BF4" w:rsidRPr="008320E1">
        <w:t>Programa 4</w:t>
      </w:r>
      <w:r w:rsidRPr="008320E1">
        <w:t xml:space="preserve"> deve possuir desde o momento que se inicia, até o momento em que se encerra, incluindo eventuais erros que podem ocorrer.</w:t>
      </w:r>
    </w:p>
    <w:p w:rsidR="00CC4D81" w:rsidRDefault="00CC4D81" w:rsidP="00CC4D81">
      <w:pPr>
        <w:pStyle w:val="TtulodaFigura"/>
      </w:pPr>
      <w:bookmarkStart w:id="26" w:name="_Toc461493004"/>
      <w:bookmarkStart w:id="27" w:name="_Toc468466724"/>
      <w:r>
        <w:lastRenderedPageBreak/>
        <w:t>Diagrama de caso de uso</w:t>
      </w:r>
      <w:bookmarkEnd w:id="26"/>
      <w:bookmarkEnd w:id="27"/>
    </w:p>
    <w:p w:rsidR="00CC4D81" w:rsidRDefault="000868A7" w:rsidP="00202471">
      <w:r w:rsidRPr="000868A7">
        <w:rPr>
          <w:noProof/>
          <w:lang w:eastAsia="pt-BR"/>
        </w:rPr>
        <w:drawing>
          <wp:inline distT="0" distB="0" distL="0" distR="0">
            <wp:extent cx="4657725" cy="4743450"/>
            <wp:effectExtent l="0" t="0" r="9525" b="0"/>
            <wp:docPr id="8" name="Imagem 8" descr="C:\Users\IBM_ADMIN\Documents\Pessoal\MSO\PROG4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ocuments\Pessoal\MSO\PROG4\Caso de u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3F" w:rsidRDefault="00665A3F" w:rsidP="0049743C">
      <w:pPr>
        <w:pStyle w:val="Ttulo6"/>
      </w:pPr>
      <w:r>
        <w:t xml:space="preserve"> </w:t>
      </w:r>
      <w:bookmarkStart w:id="28" w:name="_Toc468466693"/>
      <w:r>
        <w:t>DIAGRAMA DE CLASSE</w:t>
      </w:r>
      <w:bookmarkEnd w:id="28"/>
    </w:p>
    <w:p w:rsidR="00665A3F" w:rsidRPr="0090244A" w:rsidRDefault="00665A3F" w:rsidP="00665A3F">
      <w:r>
        <w:tab/>
      </w:r>
      <w:r w:rsidRPr="0090244A">
        <w:t xml:space="preserve">No diagrama </w:t>
      </w:r>
      <w:r w:rsidR="00361D99" w:rsidRPr="0090244A">
        <w:t>de classe encontrado na Figura 3</w:t>
      </w:r>
      <w:r w:rsidR="0090244A" w:rsidRPr="0090244A">
        <w:t>, sete</w:t>
      </w:r>
      <w:r w:rsidRPr="0090244A">
        <w:t xml:space="preserve"> classe</w:t>
      </w:r>
      <w:r w:rsidR="00DE3366" w:rsidRPr="0090244A">
        <w:t>s</w:t>
      </w:r>
      <w:r w:rsidRPr="0090244A">
        <w:t xml:space="preserve"> estão representadas, após a análise e levantamento de requisitos. </w:t>
      </w:r>
    </w:p>
    <w:p w:rsidR="00665A3F" w:rsidRPr="0090244A" w:rsidRDefault="00665A3F" w:rsidP="00665A3F">
      <w:r w:rsidRPr="0090244A">
        <w:tab/>
        <w:t>Através dos requisitos</w:t>
      </w:r>
      <w:r w:rsidR="00357861" w:rsidRPr="0090244A">
        <w:t xml:space="preserve"> e o diagrama de caso de uso</w:t>
      </w:r>
      <w:r w:rsidR="00CC03A1" w:rsidRPr="0090244A">
        <w:t xml:space="preserve">, a conclusão foi que, além da classe Principal, será necessária a criação de </w:t>
      </w:r>
      <w:r w:rsidR="0090244A" w:rsidRPr="0090244A">
        <w:t>três</w:t>
      </w:r>
      <w:r w:rsidR="00CC03A1" w:rsidRPr="0090244A">
        <w:t xml:space="preserve"> classe</w:t>
      </w:r>
      <w:r w:rsidR="0090244A" w:rsidRPr="0090244A">
        <w:t>s</w:t>
      </w:r>
      <w:r w:rsidR="00CC03A1" w:rsidRPr="0090244A">
        <w:t xml:space="preserve"> que </w:t>
      </w:r>
      <w:r w:rsidR="0090244A" w:rsidRPr="0090244A">
        <w:t>serão responsáveis pelos</w:t>
      </w:r>
      <w:r w:rsidR="00CC03A1" w:rsidRPr="0090244A">
        <w:t xml:space="preserve"> arquivo</w:t>
      </w:r>
      <w:r w:rsidR="0090244A" w:rsidRPr="0090244A">
        <w:t>s,</w:t>
      </w:r>
      <w:r w:rsidR="00CC03A1" w:rsidRPr="0090244A">
        <w:t xml:space="preserve"> </w:t>
      </w:r>
      <w:r w:rsidR="0090244A" w:rsidRPr="0090244A">
        <w:t>uma classe que irá</w:t>
      </w:r>
      <w:r w:rsidR="00CC03A1" w:rsidRPr="0090244A">
        <w:t xml:space="preserve"> realizar os cálculos </w:t>
      </w:r>
      <w:r w:rsidR="0090244A" w:rsidRPr="0090244A">
        <w:t>de desvio padrão e mais duas classes auxiliares pertencentes a biblioteca do Java</w:t>
      </w:r>
      <w:r w:rsidRPr="0090244A">
        <w:t>.</w:t>
      </w:r>
    </w:p>
    <w:p w:rsidR="00665A3F" w:rsidRPr="0090244A" w:rsidRDefault="00665A3F" w:rsidP="00665A3F">
      <w:r w:rsidRPr="0090244A">
        <w:tab/>
      </w:r>
      <w:r w:rsidR="00C3186E" w:rsidRPr="0090244A">
        <w:t>Para a</w:t>
      </w:r>
      <w:r w:rsidR="00CC03A1" w:rsidRPr="0090244A">
        <w:t xml:space="preserve"> classe que realiza a leitura do arquivo e separa-os em listas diferentes será </w:t>
      </w:r>
      <w:r w:rsidR="00C3186E" w:rsidRPr="0090244A">
        <w:t xml:space="preserve">reutilizada a classe </w:t>
      </w:r>
      <w:proofErr w:type="spellStart"/>
      <w:r w:rsidR="00C3186E" w:rsidRPr="0090244A">
        <w:rPr>
          <w:i/>
        </w:rPr>
        <w:t>FileManager</w:t>
      </w:r>
      <w:proofErr w:type="spellEnd"/>
      <w:r w:rsidR="00C3186E" w:rsidRPr="0090244A">
        <w:t xml:space="preserve"> do programa 2</w:t>
      </w:r>
      <w:r w:rsidRPr="0090244A">
        <w:t>.</w:t>
      </w:r>
    </w:p>
    <w:p w:rsidR="00665A3F" w:rsidRDefault="00665A3F" w:rsidP="00665A3F">
      <w:pPr>
        <w:pStyle w:val="TtulodaFigura"/>
      </w:pPr>
      <w:bookmarkStart w:id="29" w:name="_Toc468466725"/>
      <w:r>
        <w:lastRenderedPageBreak/>
        <w:t>Diagrama de CLASSE</w:t>
      </w:r>
      <w:bookmarkEnd w:id="29"/>
    </w:p>
    <w:p w:rsidR="00665A3F" w:rsidRDefault="0090244A" w:rsidP="00665A3F">
      <w:r w:rsidRPr="0090244A">
        <w:rPr>
          <w:noProof/>
          <w:lang w:eastAsia="pt-BR"/>
        </w:rPr>
        <w:drawing>
          <wp:inline distT="0" distB="0" distL="0" distR="0">
            <wp:extent cx="5760720" cy="3372435"/>
            <wp:effectExtent l="0" t="0" r="0" b="0"/>
            <wp:docPr id="9" name="Imagem 9" descr="C:\Users\IBM_ADMIN\Documents\Pessoal\MSO\PROG4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ocuments\Pessoal\MSO\PROG4\Clas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61" w:rsidRDefault="0049743C" w:rsidP="0049743C">
      <w:pPr>
        <w:pStyle w:val="Ttulo6"/>
      </w:pPr>
      <w:r>
        <w:t xml:space="preserve"> </w:t>
      </w:r>
      <w:bookmarkStart w:id="30" w:name="_Toc468466694"/>
      <w:r w:rsidR="00357861" w:rsidRPr="0049743C">
        <w:t>DIAGRAMA DE OBJETOS</w:t>
      </w:r>
      <w:bookmarkEnd w:id="30"/>
    </w:p>
    <w:p w:rsidR="00C65D0C" w:rsidRPr="002075A5" w:rsidRDefault="00C65D0C" w:rsidP="00C65D0C">
      <w:pPr>
        <w:rPr>
          <w:color w:val="FF0000"/>
        </w:rPr>
      </w:pPr>
      <w:r>
        <w:tab/>
      </w:r>
      <w:r w:rsidRPr="004C2842">
        <w:t>O diagrama de objetos foi feito com base no diagrama de classes, ele retrata os objetos das classes</w:t>
      </w:r>
      <w:r w:rsidR="00803FFC" w:rsidRPr="004C2842">
        <w:t xml:space="preserve"> instanciadas</w:t>
      </w:r>
      <w:r w:rsidRPr="004C2842">
        <w:t>. N</w:t>
      </w:r>
      <w:r w:rsidR="00361D99" w:rsidRPr="004C2842">
        <w:t>o diagrama retratado na Figura 4</w:t>
      </w:r>
      <w:r w:rsidRPr="004C2842">
        <w:t xml:space="preserve">, retrata </w:t>
      </w:r>
      <w:r w:rsidR="00803FFC" w:rsidRPr="004C2842">
        <w:t>a relação existente entre os objetos instanciados das classes implementadas.</w:t>
      </w:r>
    </w:p>
    <w:p w:rsidR="00C65D0C" w:rsidRDefault="00C65D0C" w:rsidP="00C65D0C">
      <w:pPr>
        <w:pStyle w:val="TtulodaFigura"/>
      </w:pPr>
      <w:bookmarkStart w:id="31" w:name="_Toc468466726"/>
      <w:r>
        <w:t>Diagrama de OBJETOS</w:t>
      </w:r>
      <w:bookmarkEnd w:id="31"/>
    </w:p>
    <w:p w:rsidR="00C65D0C" w:rsidRPr="00C65D0C" w:rsidRDefault="006819AA" w:rsidP="00C65D0C">
      <w:r w:rsidRPr="006819AA">
        <w:rPr>
          <w:noProof/>
          <w:lang w:eastAsia="pt-BR"/>
        </w:rPr>
        <w:drawing>
          <wp:inline distT="0" distB="0" distL="0" distR="0">
            <wp:extent cx="5191125" cy="2381250"/>
            <wp:effectExtent l="0" t="0" r="9525" b="0"/>
            <wp:docPr id="12" name="Imagem 12" descr="C:\Users\IBM_ADMIN\Documents\Pessoal\MSO\PROG4\Obj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Documents\Pessoal\MSO\PROG4\Objet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FFC" w:rsidRPr="00803FFC">
        <w:rPr>
          <w:noProof/>
          <w:lang w:eastAsia="pt-BR"/>
        </w:rPr>
        <w:t xml:space="preserve"> </w:t>
      </w:r>
    </w:p>
    <w:p w:rsidR="004B29CD" w:rsidRDefault="00357861" w:rsidP="004B29CD">
      <w:pPr>
        <w:pStyle w:val="Ttulo6"/>
      </w:pPr>
      <w:bookmarkStart w:id="32" w:name="_Toc468466695"/>
      <w:r w:rsidRPr="0049743C">
        <w:lastRenderedPageBreak/>
        <w:t xml:space="preserve">DIAGRAMA DE </w:t>
      </w:r>
      <w:r w:rsidR="00803FFC">
        <w:t>COMUNICAÇÃO</w:t>
      </w:r>
      <w:bookmarkEnd w:id="32"/>
    </w:p>
    <w:p w:rsidR="004B29CD" w:rsidRPr="000758E0" w:rsidRDefault="004B29CD" w:rsidP="004B29CD">
      <w:r>
        <w:tab/>
      </w:r>
      <w:r w:rsidRPr="000758E0">
        <w:t>A partir do diagrama de objetos, percebeu-se a necessidade de demonstrar as interações entre os objetos e seus métodos, para isso, foi feita essa representação através do diagrama d</w:t>
      </w:r>
      <w:r w:rsidR="00361D99" w:rsidRPr="000758E0">
        <w:t>e colaboração, conforme Figura 5</w:t>
      </w:r>
      <w:r w:rsidRPr="000758E0">
        <w:t>.</w:t>
      </w:r>
    </w:p>
    <w:p w:rsidR="004B29CD" w:rsidRPr="000758E0" w:rsidRDefault="004B29CD" w:rsidP="004B29CD">
      <w:r w:rsidRPr="000758E0">
        <w:tab/>
        <w:t>Nele pode ser visto a ordem com que os métodos são chamados assim como seus parâmetros passados. No c</w:t>
      </w:r>
      <w:r w:rsidR="00803FFC" w:rsidRPr="000758E0">
        <w:t xml:space="preserve">aso do </w:t>
      </w:r>
      <w:r w:rsidR="00AF4BF4" w:rsidRPr="000758E0">
        <w:t>Programa 4</w:t>
      </w:r>
      <w:r w:rsidRPr="000758E0">
        <w:t xml:space="preserve">, </w:t>
      </w:r>
      <w:r w:rsidR="00803FFC" w:rsidRPr="000758E0">
        <w:t>a maioria</w:t>
      </w:r>
      <w:r w:rsidRPr="000758E0">
        <w:t xml:space="preserve"> </w:t>
      </w:r>
      <w:r w:rsidR="00803FFC" w:rsidRPr="000758E0">
        <w:t>d</w:t>
      </w:r>
      <w:r w:rsidRPr="000758E0">
        <w:t>os métodos são chamados pela classe Principal</w:t>
      </w:r>
      <w:r w:rsidR="00803FFC" w:rsidRPr="000758E0">
        <w:t xml:space="preserve"> que irá apresentar o resultado para o usuário, já a classe Calcula,</w:t>
      </w:r>
      <w:r w:rsidRPr="000758E0">
        <w:t xml:space="preserve"> acaba funcionando como uma controladora de </w:t>
      </w:r>
      <w:r w:rsidR="00803FFC" w:rsidRPr="000758E0">
        <w:t xml:space="preserve">todas as operações de cálculo do </w:t>
      </w:r>
      <w:r w:rsidR="00AF4BF4" w:rsidRPr="000758E0">
        <w:t>Programa 4</w:t>
      </w:r>
      <w:r w:rsidRPr="000758E0">
        <w:t xml:space="preserve">, uma vez que é responsabilidade dessa classe </w:t>
      </w:r>
      <w:r w:rsidR="00803FFC" w:rsidRPr="000758E0">
        <w:t>realizar todos os cálculos e prepará-los para a apresentação.</w:t>
      </w:r>
    </w:p>
    <w:p w:rsidR="004B29CD" w:rsidRDefault="00D74AFB" w:rsidP="004B29CD">
      <w:pPr>
        <w:pStyle w:val="TtulodaFigura"/>
      </w:pPr>
      <w:bookmarkStart w:id="33" w:name="_Toc468466727"/>
      <w:r>
        <w:t xml:space="preserve">Diagrama de </w:t>
      </w:r>
      <w:r w:rsidR="00803FFC">
        <w:t>COMUNICAÇÃO</w:t>
      </w:r>
      <w:bookmarkEnd w:id="33"/>
    </w:p>
    <w:p w:rsidR="004B29CD" w:rsidRPr="004B29CD" w:rsidRDefault="005C5096" w:rsidP="004B29CD">
      <w:r w:rsidRPr="005C5096">
        <w:rPr>
          <w:noProof/>
          <w:lang w:eastAsia="pt-BR"/>
        </w:rPr>
        <w:drawing>
          <wp:inline distT="0" distB="0" distL="0" distR="0">
            <wp:extent cx="6143625" cy="2000250"/>
            <wp:effectExtent l="0" t="0" r="9525" b="0"/>
            <wp:docPr id="13" name="Imagem 13" descr="C:\Users\IBM_ADMIN\Documents\Pessoal\MSO\PROG4\Comunic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M_ADMIN\Documents\Pessoal\MSO\PROG4\Comunicaca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096">
        <w:rPr>
          <w:noProof/>
          <w:lang w:eastAsia="pt-BR"/>
        </w:rPr>
        <w:t xml:space="preserve"> </w:t>
      </w:r>
    </w:p>
    <w:p w:rsidR="00357861" w:rsidRDefault="00357861" w:rsidP="0049743C">
      <w:pPr>
        <w:pStyle w:val="Ttulo6"/>
      </w:pPr>
      <w:bookmarkStart w:id="34" w:name="_Toc468466696"/>
      <w:r w:rsidRPr="0049743C">
        <w:t>DIAGRAMA DE SEQUÊNCIA</w:t>
      </w:r>
      <w:bookmarkEnd w:id="34"/>
    </w:p>
    <w:p w:rsidR="003B7C80" w:rsidRPr="002075A5" w:rsidRDefault="00056B51" w:rsidP="003B7C80">
      <w:pPr>
        <w:rPr>
          <w:color w:val="FF0000"/>
        </w:rPr>
      </w:pPr>
      <w:r>
        <w:tab/>
      </w:r>
      <w:r w:rsidRPr="000758E0">
        <w:t>Ap</w:t>
      </w:r>
      <w:r w:rsidR="00933E52" w:rsidRPr="000758E0">
        <w:t>ós a</w:t>
      </w:r>
      <w:r w:rsidRPr="000758E0">
        <w:t xml:space="preserve"> construção do diagrama de </w:t>
      </w:r>
      <w:r w:rsidR="004A3860" w:rsidRPr="000758E0">
        <w:t>comunicação</w:t>
      </w:r>
      <w:r w:rsidRPr="000758E0">
        <w:t xml:space="preserve">, </w:t>
      </w:r>
      <w:proofErr w:type="spellStart"/>
      <w:r w:rsidRPr="000758E0">
        <w:t>indetificou-se</w:t>
      </w:r>
      <w:proofErr w:type="spellEnd"/>
      <w:r w:rsidRPr="000758E0">
        <w:t xml:space="preserve"> outra necessidade, a de demonstrar através dos fluxos do diagrama de sequência, a ordem com que cada método é chamado, assim </w:t>
      </w:r>
      <w:r w:rsidR="00F0533B" w:rsidRPr="000758E0">
        <w:t>como</w:t>
      </w:r>
      <w:r w:rsidRPr="000758E0">
        <w:t xml:space="preserve"> suas dependências.</w:t>
      </w:r>
    </w:p>
    <w:p w:rsidR="00F0533B" w:rsidRPr="002075A5" w:rsidRDefault="00361D99" w:rsidP="003B7C80">
      <w:pPr>
        <w:rPr>
          <w:i/>
          <w:color w:val="FF0000"/>
        </w:rPr>
      </w:pPr>
      <w:r w:rsidRPr="002075A5">
        <w:rPr>
          <w:color w:val="FF0000"/>
        </w:rPr>
        <w:tab/>
      </w:r>
      <w:r w:rsidRPr="000758E0">
        <w:t>Como pode ser visto na Figura 6</w:t>
      </w:r>
      <w:r w:rsidR="00056B51" w:rsidRPr="000758E0">
        <w:t xml:space="preserve">, os objetos são interdependentes, o início se dá no momento </w:t>
      </w:r>
      <w:r w:rsidR="004A3860" w:rsidRPr="000758E0">
        <w:t>em que o usuário insere o diretór</w:t>
      </w:r>
      <w:r w:rsidR="00056B51" w:rsidRPr="000758E0">
        <w:t xml:space="preserve">io onde estão os arquivos </w:t>
      </w:r>
      <w:r w:rsidR="004A3860" w:rsidRPr="000758E0">
        <w:t>com os dados</w:t>
      </w:r>
      <w:r w:rsidR="00056B51" w:rsidRPr="000758E0">
        <w:t xml:space="preserve">, a classe Principal solicita que a classe </w:t>
      </w:r>
      <w:proofErr w:type="spellStart"/>
      <w:r w:rsidR="00056B51" w:rsidRPr="000758E0">
        <w:t>FileManager</w:t>
      </w:r>
      <w:proofErr w:type="spellEnd"/>
      <w:r w:rsidR="00056B51" w:rsidRPr="000758E0">
        <w:t xml:space="preserve"> verifique se esse diretório é válido ou se possui algum arquivo dentro dele, após isso, os caminhos dos arquivos são solicitados para essa mesma classe que </w:t>
      </w:r>
      <w:r w:rsidR="00F0533B" w:rsidRPr="000758E0">
        <w:t xml:space="preserve">lê os dados e os atribui a </w:t>
      </w:r>
      <w:proofErr w:type="spellStart"/>
      <w:r w:rsidR="00F0533B" w:rsidRPr="000758E0">
        <w:t>listas</w:t>
      </w:r>
      <w:proofErr w:type="spellEnd"/>
      <w:r w:rsidR="00F0533B" w:rsidRPr="000758E0">
        <w:t>, retornando-as a classe Principal</w:t>
      </w:r>
      <w:r w:rsidR="00056B51" w:rsidRPr="000758E0">
        <w:rPr>
          <w:i/>
        </w:rPr>
        <w:t>.</w:t>
      </w:r>
      <w:r w:rsidR="00F0533B" w:rsidRPr="000758E0">
        <w:rPr>
          <w:i/>
        </w:rPr>
        <w:t xml:space="preserve"> </w:t>
      </w:r>
    </w:p>
    <w:p w:rsidR="00056B51" w:rsidRPr="002075A5" w:rsidRDefault="00F0533B" w:rsidP="003B7C80">
      <w:pPr>
        <w:rPr>
          <w:color w:val="FF0000"/>
        </w:rPr>
      </w:pPr>
      <w:r w:rsidRPr="002075A5">
        <w:rPr>
          <w:i/>
          <w:color w:val="FF0000"/>
        </w:rPr>
        <w:lastRenderedPageBreak/>
        <w:tab/>
      </w:r>
      <w:r w:rsidRPr="000758E0">
        <w:t>A classe Principal envia as listas para a classe Calcula, que irá realizar os cálculos necessários</w:t>
      </w:r>
      <w:r w:rsidR="004F4A51" w:rsidRPr="000758E0">
        <w:t xml:space="preserve"> e retornará o resultado para ser apresentado n</w:t>
      </w:r>
      <w:r w:rsidR="00F705BF" w:rsidRPr="000758E0">
        <w:tab/>
      </w:r>
      <w:r w:rsidR="004F4A51" w:rsidRPr="000758E0">
        <w:t>a tela</w:t>
      </w:r>
      <w:r w:rsidRPr="000758E0">
        <w:t>.</w:t>
      </w:r>
      <w:r w:rsidR="00056B51" w:rsidRPr="000758E0">
        <w:rPr>
          <w:i/>
        </w:rPr>
        <w:t xml:space="preserve"> </w:t>
      </w:r>
    </w:p>
    <w:p w:rsidR="00D74AFB" w:rsidRDefault="00D74AFB" w:rsidP="003B7C80">
      <w:pPr>
        <w:pStyle w:val="TtulodaFigura"/>
      </w:pPr>
      <w:bookmarkStart w:id="35" w:name="_Toc468466728"/>
      <w:r>
        <w:t>Diagrama de SEQUÊNCIA</w:t>
      </w:r>
      <w:bookmarkEnd w:id="35"/>
    </w:p>
    <w:p w:rsidR="00D74AFB" w:rsidRPr="003B7C80" w:rsidRDefault="00C21011" w:rsidP="003B7C80">
      <w:r w:rsidRPr="00C21011">
        <w:rPr>
          <w:noProof/>
          <w:lang w:eastAsia="pt-BR"/>
        </w:rPr>
        <w:drawing>
          <wp:inline distT="0" distB="0" distL="0" distR="0">
            <wp:extent cx="5760720" cy="3897851"/>
            <wp:effectExtent l="0" t="0" r="0" b="7620"/>
            <wp:docPr id="46" name="Imagem 46" descr="C:\Users\IBM_ADMIN\Documents\Pessoal\MSO\PROG4\Diagrama de Sequê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BM_ADMIN\Documents\Pessoal\MSO\PROG4\Diagrama de Sequênci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011">
        <w:rPr>
          <w:noProof/>
          <w:lang w:eastAsia="pt-BR"/>
        </w:rPr>
        <w:t xml:space="preserve"> </w:t>
      </w:r>
    </w:p>
    <w:p w:rsidR="00357861" w:rsidRDefault="00F86608" w:rsidP="0049743C">
      <w:pPr>
        <w:pStyle w:val="Ttulo6"/>
      </w:pPr>
      <w:r>
        <w:t xml:space="preserve"> </w:t>
      </w:r>
      <w:bookmarkStart w:id="36" w:name="_Toc468466697"/>
      <w:r w:rsidR="00357861" w:rsidRPr="0049743C">
        <w:t>DIAGRAMA DE ATIVIDADES</w:t>
      </w:r>
      <w:bookmarkEnd w:id="36"/>
    </w:p>
    <w:p w:rsidR="001B7EA5" w:rsidRPr="00E873BB" w:rsidRDefault="001B7EA5" w:rsidP="001B7EA5">
      <w:pPr>
        <w:ind w:left="4"/>
      </w:pPr>
      <w:r>
        <w:tab/>
      </w:r>
      <w:r w:rsidRPr="00E873BB">
        <w:t>O diagrama de atividades teve por objetivo demonstrar a sequência em que as atividades acontecem, demonstrando a interação do usuário com o sistema.</w:t>
      </w:r>
    </w:p>
    <w:p w:rsidR="001B7EA5" w:rsidRPr="00E873BB" w:rsidRDefault="00361D99" w:rsidP="001B7EA5">
      <w:pPr>
        <w:ind w:left="4"/>
      </w:pPr>
      <w:r w:rsidRPr="00E873BB">
        <w:tab/>
        <w:t>Conforme a Figura 7</w:t>
      </w:r>
      <w:r w:rsidR="001B7EA5" w:rsidRPr="00E873BB">
        <w:t xml:space="preserve">, podemos ver claramente o papel do usuário e </w:t>
      </w:r>
      <w:r w:rsidRPr="00E873BB">
        <w:t xml:space="preserve">o papel do sistema no </w:t>
      </w:r>
      <w:r w:rsidR="00AF4BF4" w:rsidRPr="00E873BB">
        <w:t>Programa 4</w:t>
      </w:r>
      <w:r w:rsidR="001B7EA5" w:rsidRPr="00E873BB">
        <w:t>.</w:t>
      </w:r>
    </w:p>
    <w:p w:rsidR="002A23F5" w:rsidRDefault="002A23F5" w:rsidP="002A23F5">
      <w:pPr>
        <w:pStyle w:val="TtulodaFigura"/>
      </w:pPr>
      <w:bookmarkStart w:id="37" w:name="_Toc468466729"/>
      <w:r>
        <w:lastRenderedPageBreak/>
        <w:t>Diagrama de atividades</w:t>
      </w:r>
      <w:bookmarkEnd w:id="37"/>
    </w:p>
    <w:p w:rsidR="00F86608" w:rsidRPr="00F86608" w:rsidRDefault="00E873BB" w:rsidP="00F86608">
      <w:r w:rsidRPr="00E873BB">
        <w:rPr>
          <w:noProof/>
          <w:lang w:eastAsia="pt-BR"/>
        </w:rPr>
        <w:drawing>
          <wp:inline distT="0" distB="0" distL="0" distR="0">
            <wp:extent cx="4029075" cy="6785022"/>
            <wp:effectExtent l="0" t="0" r="0" b="0"/>
            <wp:docPr id="14" name="Imagem 14" descr="C:\Users\IBM_ADMIN\Documents\Pessoal\MSO\PROG4\A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_ADMIN\Documents\Pessoal\MSO\PROG4\Atividad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05" cy="678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3BB">
        <w:rPr>
          <w:noProof/>
          <w:lang w:eastAsia="pt-BR"/>
        </w:rPr>
        <w:t xml:space="preserve"> </w:t>
      </w:r>
    </w:p>
    <w:p w:rsidR="00E95828" w:rsidRDefault="00F86608" w:rsidP="0049743C">
      <w:pPr>
        <w:pStyle w:val="Ttulo6"/>
      </w:pPr>
      <w:r>
        <w:t xml:space="preserve"> </w:t>
      </w:r>
      <w:bookmarkStart w:id="38" w:name="_Toc468466698"/>
      <w:r w:rsidR="00357861" w:rsidRPr="0049743C">
        <w:t>DIAGRAMA DE MÁQUINA DE ESTADO</w:t>
      </w:r>
      <w:bookmarkEnd w:id="38"/>
    </w:p>
    <w:p w:rsidR="00652052" w:rsidRPr="00E873BB" w:rsidRDefault="00652052" w:rsidP="00652052">
      <w:pPr>
        <w:rPr>
          <w:u w:val="single"/>
        </w:rPr>
      </w:pPr>
      <w:r>
        <w:tab/>
      </w:r>
      <w:r w:rsidRPr="00E873BB">
        <w:t>O diagrama de máqu</w:t>
      </w:r>
      <w:r w:rsidR="00361D99" w:rsidRPr="00E873BB">
        <w:t>ina de estado, conforme Figura 8</w:t>
      </w:r>
      <w:r w:rsidRPr="00E873BB">
        <w:t>, demonstra</w:t>
      </w:r>
      <w:r w:rsidR="00361D99" w:rsidRPr="00E873BB">
        <w:t xml:space="preserve"> os momentos em que o </w:t>
      </w:r>
      <w:r w:rsidR="00AF4BF4" w:rsidRPr="00E873BB">
        <w:t>Programa 4</w:t>
      </w:r>
      <w:r w:rsidRPr="00E873BB">
        <w:t xml:space="preserve"> está ativo, ou seja, o momento em que está ocorrendo algum proc</w:t>
      </w:r>
      <w:r w:rsidR="00361D99" w:rsidRPr="00E873BB">
        <w:t xml:space="preserve">essamento. No caso do </w:t>
      </w:r>
      <w:r w:rsidR="00AF4BF4" w:rsidRPr="00E873BB">
        <w:t>Programa 4</w:t>
      </w:r>
      <w:r w:rsidR="00361D99" w:rsidRPr="00E873BB">
        <w:t>, foram identificados 6</w:t>
      </w:r>
      <w:r w:rsidRPr="00E873BB">
        <w:t xml:space="preserve"> </w:t>
      </w:r>
      <w:r w:rsidRPr="00E873BB">
        <w:lastRenderedPageBreak/>
        <w:t>momentos em que isso ocorre, o momento em que o programa está</w:t>
      </w:r>
      <w:r w:rsidR="00361D99" w:rsidRPr="00E873BB">
        <w:t xml:space="preserve"> iniciando, aguardando a inserção do primeiro arquivo, aguardando o segundo arquivo,</w:t>
      </w:r>
      <w:r w:rsidRPr="00E873BB">
        <w:t xml:space="preserve"> </w:t>
      </w:r>
      <w:r w:rsidR="00361D99" w:rsidRPr="00E873BB">
        <w:t>mo</w:t>
      </w:r>
      <w:r w:rsidR="00FB04A4" w:rsidRPr="00E873BB">
        <w:t>strando o erro, caso o usuário não insira o arquivo</w:t>
      </w:r>
      <w:r w:rsidRPr="00E873BB">
        <w:t xml:space="preserve">, </w:t>
      </w:r>
      <w:r w:rsidR="00FB04A4" w:rsidRPr="00E873BB">
        <w:t>realizando os cálculos</w:t>
      </w:r>
      <w:r w:rsidRPr="00E873BB">
        <w:t xml:space="preserve"> e</w:t>
      </w:r>
      <w:r w:rsidR="00FB04A4" w:rsidRPr="00E873BB">
        <w:t>xibindo o resultado na tela</w:t>
      </w:r>
      <w:r w:rsidRPr="00E873BB">
        <w:t>.</w:t>
      </w:r>
    </w:p>
    <w:p w:rsidR="00652052" w:rsidRPr="00652052" w:rsidRDefault="00652052" w:rsidP="00652052">
      <w:pPr>
        <w:pStyle w:val="TtulodaFigura"/>
      </w:pPr>
      <w:bookmarkStart w:id="39" w:name="_Toc468466730"/>
      <w:r>
        <w:t>Diagrama de máquina de estado</w:t>
      </w:r>
      <w:bookmarkEnd w:id="39"/>
    </w:p>
    <w:p w:rsidR="00B84749" w:rsidRDefault="0012438F" w:rsidP="00B84749">
      <w:r>
        <w:rPr>
          <w:noProof/>
          <w:lang w:eastAsia="pt-BR"/>
        </w:rPr>
        <w:drawing>
          <wp:inline distT="0" distB="0" distL="0" distR="0">
            <wp:extent cx="5390515" cy="5125085"/>
            <wp:effectExtent l="0" t="0" r="635" b="0"/>
            <wp:docPr id="2" name="Imagem 2" descr="C:\Users\Sabrina\Downloads\Diagrama de Máquina de E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rina\Downloads\Diagrama de Máquina de Estad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28" w:rsidRDefault="00F86608" w:rsidP="0049743C">
      <w:pPr>
        <w:pStyle w:val="Ttulo6"/>
      </w:pPr>
      <w:r>
        <w:t xml:space="preserve"> </w:t>
      </w:r>
      <w:bookmarkStart w:id="40" w:name="_Toc468466699"/>
      <w:r w:rsidR="00E95828" w:rsidRPr="0049743C">
        <w:t>DIAGRAMA DE COMPONENTES</w:t>
      </w:r>
      <w:bookmarkEnd w:id="40"/>
    </w:p>
    <w:p w:rsidR="00BE42FC" w:rsidRPr="002075A5" w:rsidRDefault="00BE42FC" w:rsidP="00BE42FC">
      <w:pPr>
        <w:rPr>
          <w:color w:val="FF0000"/>
        </w:rPr>
      </w:pPr>
      <w:r>
        <w:tab/>
      </w:r>
      <w:r w:rsidRPr="00113785">
        <w:t>No diagrama de componentes, representado na Figura</w:t>
      </w:r>
      <w:r w:rsidR="00FB04A4" w:rsidRPr="00113785">
        <w:t xml:space="preserve"> 9</w:t>
      </w:r>
      <w:r w:rsidR="00161B59" w:rsidRPr="00113785">
        <w:t>, são demonstrados todos os componentes que são essenciais para a execução e funcionamento do programa. Pode se</w:t>
      </w:r>
      <w:r w:rsidR="0012438F" w:rsidRPr="00113785">
        <w:t xml:space="preserve">r observado o próprio </w:t>
      </w:r>
      <w:r w:rsidR="00AF4BF4" w:rsidRPr="00113785">
        <w:t>Programa 4</w:t>
      </w:r>
      <w:r w:rsidR="0012438F" w:rsidRPr="00113785">
        <w:t>, em sua forma executável</w:t>
      </w:r>
      <w:r w:rsidR="00161B59" w:rsidRPr="00113785">
        <w:t xml:space="preserve"> e as bibliotecas do Java que são essenciais para a construção do programa.</w:t>
      </w:r>
    </w:p>
    <w:p w:rsidR="00BE42FC" w:rsidRDefault="00BE42FC" w:rsidP="00BE42FC">
      <w:pPr>
        <w:pStyle w:val="TtulodaFigura"/>
      </w:pPr>
      <w:bookmarkStart w:id="41" w:name="_Toc468466731"/>
      <w:r>
        <w:lastRenderedPageBreak/>
        <w:t>Diagrama de componentes</w:t>
      </w:r>
      <w:bookmarkEnd w:id="41"/>
    </w:p>
    <w:p w:rsidR="00BE42FC" w:rsidRPr="00BE42FC" w:rsidRDefault="00E873BB" w:rsidP="00BE42FC">
      <w:r w:rsidRPr="00E873BB">
        <w:rPr>
          <w:noProof/>
          <w:lang w:eastAsia="pt-BR"/>
        </w:rPr>
        <w:drawing>
          <wp:inline distT="0" distB="0" distL="0" distR="0">
            <wp:extent cx="1781175" cy="1581150"/>
            <wp:effectExtent l="0" t="0" r="9525" b="0"/>
            <wp:docPr id="15" name="Imagem 15" descr="C:\Users\IBM_ADMIN\Documents\Pessoal\MSO\PROG4\Implan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M_ADMIN\Documents\Pessoal\MSO\PROG4\Implantaca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61" w:rsidRDefault="00F86608" w:rsidP="00CC6226">
      <w:pPr>
        <w:pStyle w:val="Ttulo6"/>
      </w:pPr>
      <w:r>
        <w:t xml:space="preserve"> </w:t>
      </w:r>
      <w:bookmarkStart w:id="42" w:name="_Toc468466700"/>
      <w:r w:rsidR="00E95828" w:rsidRPr="0049743C">
        <w:t>DIAGRAMA DE DEPLOY</w:t>
      </w:r>
      <w:r w:rsidR="00F80043">
        <w:t>MENT</w:t>
      </w:r>
      <w:bookmarkEnd w:id="42"/>
    </w:p>
    <w:p w:rsidR="00F80043" w:rsidRPr="003E528D" w:rsidRDefault="00F80043" w:rsidP="00F80043">
      <w:r>
        <w:tab/>
      </w:r>
      <w:r w:rsidRPr="00E873BB">
        <w:t xml:space="preserve">O diagrama de </w:t>
      </w:r>
      <w:proofErr w:type="spellStart"/>
      <w:r w:rsidRPr="00E873BB">
        <w:rPr>
          <w:i/>
        </w:rPr>
        <w:t>deployment</w:t>
      </w:r>
      <w:proofErr w:type="spellEnd"/>
      <w:r w:rsidRPr="00E873BB">
        <w:t xml:space="preserve"> é também conhecido como diagrama de implantação (ou instalação) ele representa as partes físicas envolvidas </w:t>
      </w:r>
      <w:r w:rsidR="003E528D" w:rsidRPr="00E873BB">
        <w:t>na exe</w:t>
      </w:r>
      <w:r w:rsidR="00FB04A4" w:rsidRPr="00E873BB">
        <w:t xml:space="preserve">cução do programa. No </w:t>
      </w:r>
      <w:r w:rsidR="00AF4BF4" w:rsidRPr="00E873BB">
        <w:t>Programa 4</w:t>
      </w:r>
      <w:r w:rsidR="003E528D" w:rsidRPr="00E873BB">
        <w:t xml:space="preserve">, por se tratar de um programa pequeno, o único </w:t>
      </w:r>
      <w:r w:rsidR="003E528D" w:rsidRPr="00E873BB">
        <w:rPr>
          <w:i/>
        </w:rPr>
        <w:t xml:space="preserve">hardware </w:t>
      </w:r>
      <w:r w:rsidR="003E528D" w:rsidRPr="00E873BB">
        <w:t>envolvido é o terminal do usuário, onde a aplicação será executada, con</w:t>
      </w:r>
      <w:r w:rsidR="00FB04A4" w:rsidRPr="00E873BB">
        <w:t>forme pode ser visto na Figura 10</w:t>
      </w:r>
      <w:r w:rsidR="003E528D" w:rsidRPr="00E873BB">
        <w:t>.</w:t>
      </w:r>
    </w:p>
    <w:p w:rsidR="00F80043" w:rsidRPr="00F80043" w:rsidRDefault="00F80043" w:rsidP="00151411">
      <w:pPr>
        <w:pStyle w:val="TtulodaFigura"/>
        <w:tabs>
          <w:tab w:val="clear" w:pos="4537"/>
        </w:tabs>
      </w:pPr>
      <w:bookmarkStart w:id="43" w:name="_Toc468466732"/>
      <w:r>
        <w:t>Diagrama de deployment</w:t>
      </w:r>
      <w:bookmarkEnd w:id="43"/>
    </w:p>
    <w:p w:rsidR="00151411" w:rsidRDefault="0012438F" w:rsidP="00F80043">
      <w:r>
        <w:rPr>
          <w:noProof/>
          <w:lang w:eastAsia="pt-BR"/>
        </w:rPr>
        <w:drawing>
          <wp:inline distT="0" distB="0" distL="0" distR="0">
            <wp:extent cx="1392555" cy="1010285"/>
            <wp:effectExtent l="0" t="0" r="0" b="0"/>
            <wp:docPr id="4" name="Imagem 4" descr="C:\Users\Sabrina\Downloads\Diagrama de 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rina\Downloads\Diagrama de Deplo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11" w:rsidRDefault="00151411" w:rsidP="00F80043"/>
    <w:p w:rsidR="00113785" w:rsidRDefault="00113785" w:rsidP="00F80043"/>
    <w:p w:rsidR="00113785" w:rsidRDefault="00113785" w:rsidP="00F80043"/>
    <w:p w:rsidR="00113785" w:rsidRDefault="00113785" w:rsidP="00F80043"/>
    <w:p w:rsidR="00113785" w:rsidRDefault="00113785" w:rsidP="00F80043"/>
    <w:p w:rsidR="00113785" w:rsidRDefault="00113785" w:rsidP="00F80043"/>
    <w:p w:rsidR="00113785" w:rsidRDefault="00113785" w:rsidP="00F80043"/>
    <w:p w:rsidR="00113785" w:rsidRDefault="00113785" w:rsidP="00F80043"/>
    <w:p w:rsidR="005638EB" w:rsidRDefault="005638EB" w:rsidP="005638EB">
      <w:pPr>
        <w:pStyle w:val="Ttulo5"/>
        <w:rPr>
          <w:lang w:val="en-US"/>
        </w:rPr>
      </w:pPr>
      <w:bookmarkStart w:id="44" w:name="_Toc468466701"/>
      <w:r w:rsidRPr="0083224E">
        <w:lastRenderedPageBreak/>
        <w:t>PROJECT PLAN SUMMA</w:t>
      </w:r>
      <w:r w:rsidRPr="005638EB">
        <w:rPr>
          <w:lang w:val="en-US"/>
        </w:rPr>
        <w:t>RY</w:t>
      </w:r>
      <w:bookmarkEnd w:id="44"/>
    </w:p>
    <w:p w:rsidR="00CC4D81" w:rsidRPr="00CC4D81" w:rsidRDefault="00AF4BF4" w:rsidP="00CC4D81">
      <w:pPr>
        <w:pStyle w:val="TtulodoGrfico"/>
        <w:ind w:left="1134" w:hanging="1134"/>
      </w:pPr>
      <w:bookmarkStart w:id="45" w:name="_Toc468466733"/>
      <w:r>
        <w:t>PSP1.1</w:t>
      </w:r>
      <w:r w:rsidR="00CC4D81">
        <w:t xml:space="preserve"> Project Plan Summary</w:t>
      </w:r>
      <w:bookmarkEnd w:id="45"/>
    </w:p>
    <w:p w:rsidR="002075A5" w:rsidRDefault="002075A5" w:rsidP="002075A5">
      <w:pPr>
        <w:rPr>
          <w:b/>
        </w:rPr>
      </w:pPr>
      <w:r>
        <w:rPr>
          <w:b/>
        </w:rPr>
        <w:t xml:space="preserve">PSP1.1 Project </w:t>
      </w:r>
      <w:proofErr w:type="spellStart"/>
      <w:r>
        <w:rPr>
          <w:b/>
        </w:rPr>
        <w:t>Plan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075A5" w:rsidRPr="000B0298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Student</w:t>
            </w:r>
            <w:proofErr w:type="spellEnd"/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075A5" w:rsidRPr="000B0298" w:rsidRDefault="0038160A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Sabrina Fontes Carvalho</w:t>
            </w:r>
          </w:p>
        </w:tc>
        <w:tc>
          <w:tcPr>
            <w:tcW w:w="1296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075A5" w:rsidRPr="000B0298" w:rsidRDefault="0038160A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20/11/2016</w:t>
            </w:r>
          </w:p>
        </w:tc>
      </w:tr>
      <w:tr w:rsidR="002075A5" w:rsidRPr="000B0298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Program</w:t>
            </w:r>
            <w:proofErr w:type="spellEnd"/>
          </w:p>
        </w:tc>
        <w:tc>
          <w:tcPr>
            <w:tcW w:w="4608" w:type="dxa"/>
          </w:tcPr>
          <w:p w:rsidR="002075A5" w:rsidRPr="000B0298" w:rsidRDefault="0038160A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Cálculo relativo de intervalo de tam</w:t>
            </w:r>
            <w:r w:rsidR="000B0298">
              <w:rPr>
                <w:rFonts w:ascii="Times New Roman" w:hAnsi="Times New Roman"/>
                <w:sz w:val="18"/>
                <w:szCs w:val="18"/>
              </w:rPr>
              <w:t>a</w:t>
            </w:r>
            <w:r w:rsidRPr="000B0298">
              <w:rPr>
                <w:rFonts w:ascii="Times New Roman" w:hAnsi="Times New Roman"/>
                <w:sz w:val="18"/>
                <w:szCs w:val="18"/>
              </w:rPr>
              <w:t>nhos</w:t>
            </w:r>
          </w:p>
        </w:tc>
        <w:tc>
          <w:tcPr>
            <w:tcW w:w="1296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Program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#</w:t>
            </w:r>
          </w:p>
        </w:tc>
        <w:tc>
          <w:tcPr>
            <w:tcW w:w="1440" w:type="dxa"/>
          </w:tcPr>
          <w:p w:rsidR="002075A5" w:rsidRPr="000B0298" w:rsidRDefault="0038160A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075A5" w:rsidRPr="000B0298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Instructor</w:t>
            </w:r>
            <w:proofErr w:type="spellEnd"/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0B0298" w:rsidRDefault="00E23CE1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Carlos / Francisco / João</w:t>
            </w:r>
          </w:p>
        </w:tc>
        <w:tc>
          <w:tcPr>
            <w:tcW w:w="1296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0B0298" w:rsidRDefault="0038160A" w:rsidP="004C5FFA">
            <w:pPr>
              <w:rPr>
                <w:rFonts w:ascii="Times New Roman" w:hAnsi="Times New Roman"/>
                <w:sz w:val="18"/>
                <w:szCs w:val="18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Java</w:t>
            </w:r>
          </w:p>
        </w:tc>
      </w:tr>
    </w:tbl>
    <w:p w:rsidR="002075A5" w:rsidRPr="002075A5" w:rsidRDefault="002075A5" w:rsidP="002075A5">
      <w:pPr>
        <w:rPr>
          <w:rFonts w:ascii="Times New Roman" w:hAnsi="Times New Roman"/>
          <w:sz w:val="14"/>
          <w:szCs w:val="14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Summary</w:t>
            </w:r>
            <w:proofErr w:type="spellEnd"/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Plan</w:t>
            </w:r>
            <w:proofErr w:type="spellEnd"/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Actual</w:t>
            </w:r>
            <w:proofErr w:type="spellEnd"/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Size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/Hour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120/5h30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113/5h34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363/22h18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Planned</w:t>
            </w:r>
            <w:proofErr w:type="spellEnd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 xml:space="preserve">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322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1297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Actual</w:t>
            </w:r>
            <w:proofErr w:type="spellEnd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 xml:space="preserve">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316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1372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3" w:type="dxa"/>
            <w:gridSpan w:val="4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CPI (</w:t>
            </w:r>
            <w:proofErr w:type="spellStart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Cost</w:t>
            </w:r>
            <w:proofErr w:type="spellEnd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-Performance Index)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0,96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Planned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/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Actual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 xml:space="preserve">% </w:t>
            </w:r>
            <w:proofErr w:type="spellStart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Reused</w:t>
            </w:r>
            <w:proofErr w:type="spellEnd"/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59,65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61,47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29,90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 xml:space="preserve">% New </w:t>
            </w:r>
            <w:proofErr w:type="spellStart"/>
            <w:r w:rsidRPr="002075A5">
              <w:rPr>
                <w:rFonts w:ascii="Times New Roman" w:hAnsi="Times New Roman"/>
                <w:b/>
                <w:i/>
                <w:sz w:val="14"/>
                <w:szCs w:val="14"/>
              </w:rPr>
              <w:t>Reusable</w:t>
            </w:r>
            <w:proofErr w:type="spellEnd"/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57,55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85,97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Program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Size</w:t>
            </w:r>
            <w:proofErr w:type="spellEnd"/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Plan</w:t>
            </w:r>
            <w:proofErr w:type="spellEnd"/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Actual</w:t>
            </w:r>
            <w:proofErr w:type="spellEnd"/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70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70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Measured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Measured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Deleted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Estimated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Counted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Modified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(M)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Estimated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Counted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Added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45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(A+M </w:t>
            </w:r>
            <w:r w:rsidRPr="002075A5">
              <w:rPr>
                <w:rFonts w:ascii="Times New Roman" w:hAnsi="Times New Roman"/>
                <w:sz w:val="14"/>
                <w:szCs w:val="14"/>
              </w:rPr>
              <w:sym w:font="Symbol" w:char="F02D"/>
            </w: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M)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(T </w:t>
            </w:r>
            <w:r w:rsidRPr="002075A5">
              <w:rPr>
                <w:rFonts w:ascii="Times New Roman" w:hAnsi="Times New Roman"/>
                <w:sz w:val="14"/>
                <w:szCs w:val="14"/>
              </w:rPr>
              <w:sym w:font="Symbol" w:char="F02D"/>
            </w: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B + D </w:t>
            </w:r>
            <w:r w:rsidRPr="002075A5">
              <w:rPr>
                <w:rFonts w:ascii="Times New Roman" w:hAnsi="Times New Roman"/>
                <w:sz w:val="14"/>
                <w:szCs w:val="14"/>
              </w:rPr>
              <w:sym w:font="Symbol" w:char="F02D"/>
            </w: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R)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Reused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(R)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70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68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102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Estimated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Counted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075A5">
              <w:rPr>
                <w:rFonts w:ascii="Times New Roman" w:hAnsi="Times New Roman"/>
                <w:sz w:val="14"/>
                <w:szCs w:val="14"/>
                <w:lang w:val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sz w:val="14"/>
                <w:szCs w:val="14"/>
                <w:lang w:val="en-US"/>
              </w:rPr>
              <w:t>52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sz w:val="14"/>
                <w:szCs w:val="14"/>
                <w:lang w:val="en-US"/>
              </w:rPr>
              <w:t>47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sz w:val="14"/>
                <w:szCs w:val="14"/>
                <w:lang w:val="en-US"/>
              </w:rPr>
              <w:t>256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Projected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(A + M)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Total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Size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(T)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129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113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363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(A+M + B </w:t>
            </w:r>
            <w:r w:rsidRPr="002075A5">
              <w:rPr>
                <w:rFonts w:ascii="Times New Roman" w:hAnsi="Times New Roman"/>
                <w:sz w:val="14"/>
                <w:szCs w:val="14"/>
              </w:rPr>
              <w:sym w:font="Symbol" w:char="F02D"/>
            </w: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M </w:t>
            </w:r>
            <w:r w:rsidRPr="002075A5">
              <w:rPr>
                <w:rFonts w:ascii="Times New Roman" w:hAnsi="Times New Roman"/>
                <w:sz w:val="14"/>
                <w:szCs w:val="14"/>
              </w:rPr>
              <w:sym w:font="Symbol" w:char="F02D"/>
            </w: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D + R)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>(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Measured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Total New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Reusable</w:t>
            </w:r>
            <w:proofErr w:type="spellEnd"/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27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215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Estimated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Proxy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Size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(E)</w:t>
            </w:r>
          </w:p>
        </w:tc>
        <w:tc>
          <w:tcPr>
            <w:tcW w:w="1685" w:type="dxa"/>
            <w:gridSpan w:val="3"/>
          </w:tcPr>
          <w:p w:rsidR="002075A5" w:rsidRPr="002075A5" w:rsidRDefault="00E23CE1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52</w:t>
            </w: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sz w:val="14"/>
                <w:szCs w:val="14"/>
              </w:rPr>
            </w:pPr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Time in </w:t>
            </w: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Phase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(min.)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Plan</w:t>
            </w:r>
            <w:proofErr w:type="spellEnd"/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152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Actual</w:t>
            </w:r>
            <w:proofErr w:type="spellEnd"/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224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 %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116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245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20,53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95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537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45,01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120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69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276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23,13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8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34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2,84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24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62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5,19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Postmortem</w:t>
            </w:r>
            <w:proofErr w:type="spellEnd"/>
          </w:p>
        </w:tc>
        <w:tc>
          <w:tcPr>
            <w:tcW w:w="1152" w:type="dxa"/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15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075A5" w:rsidRPr="002075A5" w:rsidRDefault="00C0070A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15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39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3,26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405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327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1193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2075A5" w:rsidRDefault="002075A5" w:rsidP="002075A5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continued</w:t>
      </w:r>
      <w:proofErr w:type="spellEnd"/>
      <w:r>
        <w:rPr>
          <w:b/>
        </w:rPr>
        <w:t>)</w:t>
      </w:r>
    </w:p>
    <w:p w:rsidR="002075A5" w:rsidRPr="002075A5" w:rsidRDefault="002075A5" w:rsidP="002075A5">
      <w:pPr>
        <w:rPr>
          <w:b/>
          <w:lang w:val="en-US"/>
        </w:rPr>
      </w:pPr>
      <w:r w:rsidRPr="002075A5">
        <w:rPr>
          <w:b/>
          <w:lang w:val="en-US"/>
        </w:rPr>
        <w:br w:type="page"/>
      </w:r>
      <w:r w:rsidRPr="002075A5">
        <w:rPr>
          <w:b/>
          <w:lang w:val="en-US"/>
        </w:rPr>
        <w:lastRenderedPageBreak/>
        <w:t>PSP1.1 Project Plan Summary (continued)</w:t>
      </w:r>
    </w:p>
    <w:p w:rsidR="002075A5" w:rsidRPr="002075A5" w:rsidRDefault="002075A5" w:rsidP="002075A5">
      <w:pPr>
        <w:jc w:val="center"/>
        <w:rPr>
          <w:sz w:val="12"/>
          <w:lang w:val="en-US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Student</w:t>
            </w:r>
            <w:proofErr w:type="spellEnd"/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2075A5" w:rsidRPr="002075A5" w:rsidRDefault="000B0298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0B0298">
              <w:rPr>
                <w:rFonts w:ascii="Times New Roman" w:hAnsi="Times New Roman"/>
                <w:sz w:val="18"/>
                <w:szCs w:val="14"/>
              </w:rPr>
              <w:t>Sabrina Fontes Carvalho</w:t>
            </w:r>
          </w:p>
        </w:tc>
        <w:tc>
          <w:tcPr>
            <w:tcW w:w="1296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Program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075A5" w:rsidRPr="002075A5" w:rsidRDefault="000B0298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0B0298">
              <w:rPr>
                <w:rFonts w:ascii="Times New Roman" w:hAnsi="Times New Roman"/>
                <w:sz w:val="18"/>
                <w:szCs w:val="14"/>
              </w:rPr>
              <w:t>4</w:t>
            </w:r>
          </w:p>
        </w:tc>
      </w:tr>
    </w:tbl>
    <w:p w:rsidR="002075A5" w:rsidRPr="002075A5" w:rsidRDefault="002075A5" w:rsidP="002075A5">
      <w:pPr>
        <w:rPr>
          <w:rFonts w:ascii="Times New Roman" w:hAnsi="Times New Roman"/>
          <w:sz w:val="14"/>
          <w:szCs w:val="14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Defects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Injected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152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Actual</w:t>
            </w:r>
            <w:proofErr w:type="spellEnd"/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224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 %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Planning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Design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28,57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57,14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Compile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14,28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Test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  Total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7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Defects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</w:t>
            </w: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Removed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i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152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Actual</w:t>
            </w:r>
            <w:proofErr w:type="spellEnd"/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224" w:type="dxa"/>
            <w:gridSpan w:val="3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proofErr w:type="spellStart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>To</w:t>
            </w:r>
            <w:proofErr w:type="spellEnd"/>
            <w:r w:rsidRPr="002075A5">
              <w:rPr>
                <w:rFonts w:ascii="Times New Roman" w:hAnsi="Times New Roman"/>
                <w:b/>
                <w:sz w:val="14"/>
                <w:szCs w:val="14"/>
              </w:rPr>
              <w:t xml:space="preserve"> Date %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Planning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Design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28,57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57,14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Compile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14,28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Test</w:t>
            </w:r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  Total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D45A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7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100</w:t>
            </w:r>
          </w:p>
        </w:tc>
      </w:tr>
      <w:tr w:rsidR="002075A5" w:rsidRPr="002075A5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2075A5" w:rsidRPr="002075A5" w:rsidRDefault="002075A5" w:rsidP="004C5FFA">
            <w:pPr>
              <w:rPr>
                <w:rFonts w:ascii="Times New Roman" w:hAnsi="Times New Roman"/>
                <w:sz w:val="14"/>
                <w:szCs w:val="14"/>
              </w:rPr>
            </w:pPr>
            <w:r w:rsidRPr="002075A5">
              <w:rPr>
                <w:rFonts w:ascii="Times New Roman" w:hAnsi="Times New Roman"/>
                <w:sz w:val="14"/>
                <w:szCs w:val="14"/>
              </w:rPr>
              <w:t xml:space="preserve"> 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After</w:t>
            </w:r>
            <w:proofErr w:type="spellEnd"/>
            <w:r w:rsidRPr="002075A5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proofErr w:type="spellStart"/>
            <w:r w:rsidRPr="002075A5">
              <w:rPr>
                <w:rFonts w:ascii="Times New Roman" w:hAnsi="Times New Roman"/>
                <w:sz w:val="14"/>
                <w:szCs w:val="14"/>
              </w:rPr>
              <w:t>Development</w:t>
            </w:r>
            <w:proofErr w:type="spellEnd"/>
          </w:p>
        </w:tc>
        <w:tc>
          <w:tcPr>
            <w:tcW w:w="1152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075A5" w:rsidRPr="002075A5" w:rsidRDefault="000B0298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</w:p>
        </w:tc>
        <w:tc>
          <w:tcPr>
            <w:tcW w:w="245" w:type="dxa"/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075A5" w:rsidRPr="002075A5" w:rsidRDefault="002075A5" w:rsidP="004C5FFA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2075A5" w:rsidRPr="00291CB3" w:rsidRDefault="002075A5" w:rsidP="00291CB3">
      <w:pPr>
        <w:rPr>
          <w:rFonts w:ascii="Times New Roman" w:hAnsi="Times New Roman"/>
          <w:sz w:val="20"/>
          <w:szCs w:val="20"/>
        </w:rPr>
      </w:pPr>
    </w:p>
    <w:p w:rsidR="00E11A49" w:rsidRDefault="00E11A49" w:rsidP="00E11A49">
      <w:pPr>
        <w:pStyle w:val="Ttulo5"/>
        <w:rPr>
          <w:lang w:val="en-US"/>
        </w:rPr>
      </w:pPr>
      <w:bookmarkStart w:id="46" w:name="_Toc468466702"/>
      <w:r w:rsidRPr="005638EB">
        <w:rPr>
          <w:lang w:val="en-US"/>
        </w:rPr>
        <w:t>TIME RECORDING LOG</w:t>
      </w:r>
      <w:bookmarkEnd w:id="46"/>
    </w:p>
    <w:p w:rsidR="00E11A49" w:rsidRPr="005D00BD" w:rsidRDefault="00E11A49" w:rsidP="00E11A49">
      <w:pPr>
        <w:pStyle w:val="TtulodoGrfico"/>
        <w:ind w:left="1134" w:hanging="1134"/>
      </w:pPr>
      <w:bookmarkStart w:id="47" w:name="_Toc468466734"/>
      <w:r>
        <w:t>time recording log</w:t>
      </w:r>
      <w:bookmarkEnd w:id="47"/>
    </w:p>
    <w:p w:rsidR="00E11A49" w:rsidRPr="00FF63D4" w:rsidRDefault="00E11A49" w:rsidP="00E11A49">
      <w:pPr>
        <w:tabs>
          <w:tab w:val="clear" w:pos="851"/>
        </w:tabs>
        <w:spacing w:after="120" w:line="240" w:lineRule="auto"/>
        <w:jc w:val="left"/>
        <w:rPr>
          <w:rFonts w:cs="Arial"/>
          <w:b/>
          <w:bCs/>
          <w:sz w:val="20"/>
          <w:szCs w:val="20"/>
          <w:lang w:val="en-US"/>
        </w:rPr>
      </w:pPr>
      <w:r w:rsidRPr="00FF63D4">
        <w:rPr>
          <w:rFonts w:cs="Arial"/>
          <w:b/>
          <w:bCs/>
          <w:sz w:val="20"/>
          <w:szCs w:val="20"/>
          <w:lang w:val="en-US"/>
        </w:rP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E11A49" w:rsidRPr="00FF63D4" w:rsidTr="00361D99">
        <w:trPr>
          <w:cantSplit/>
        </w:trPr>
        <w:tc>
          <w:tcPr>
            <w:tcW w:w="100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6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Sabrina Fontes Carvalho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11A49" w:rsidRPr="00FF63D4" w:rsidRDefault="00D31E45" w:rsidP="00361D99">
            <w:pPr>
              <w:tabs>
                <w:tab w:val="clear" w:pos="851"/>
                <w:tab w:val="left" w:pos="393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="00774ABA">
              <w:rPr>
                <w:rFonts w:ascii="Times New Roman" w:hAnsi="Times New Roman"/>
                <w:sz w:val="20"/>
                <w:szCs w:val="20"/>
                <w:lang w:val="en-US"/>
              </w:rPr>
              <w:t>/1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>/2016</w:t>
            </w:r>
          </w:p>
        </w:tc>
      </w:tr>
      <w:tr w:rsidR="00E11A49" w:rsidRPr="00FF63D4" w:rsidTr="00361D99">
        <w:trPr>
          <w:cantSplit/>
        </w:trPr>
        <w:tc>
          <w:tcPr>
            <w:tcW w:w="100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E11A49" w:rsidRPr="00FF63D4" w:rsidRDefault="0044527C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Cálculo relativo de intervalo de tam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Pr="000B0298">
              <w:rPr>
                <w:rFonts w:ascii="Times New Roman" w:hAnsi="Times New Roman"/>
                <w:sz w:val="18"/>
                <w:szCs w:val="18"/>
              </w:rPr>
              <w:t>nhos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11A49" w:rsidRPr="00FF63D4" w:rsidRDefault="0044527C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</w:tr>
      <w:tr w:rsidR="00E11A49" w:rsidRPr="00FF63D4" w:rsidTr="00361D99">
        <w:trPr>
          <w:cantSplit/>
        </w:trPr>
        <w:tc>
          <w:tcPr>
            <w:tcW w:w="100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Carlos / Francisco / João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11A49" w:rsidRPr="00FF63D4" w:rsidRDefault="00E11A49" w:rsidP="00E11A49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9543" w:type="dxa"/>
        <w:tblLayout w:type="fixed"/>
        <w:tblLook w:val="0000" w:firstRow="0" w:lastRow="0" w:firstColumn="0" w:lastColumn="0" w:noHBand="0" w:noVBand="0"/>
      </w:tblPr>
      <w:tblGrid>
        <w:gridCol w:w="909"/>
        <w:gridCol w:w="1283"/>
        <w:gridCol w:w="1586"/>
        <w:gridCol w:w="649"/>
        <w:gridCol w:w="1400"/>
        <w:gridCol w:w="792"/>
        <w:gridCol w:w="2924"/>
      </w:tblGrid>
      <w:tr w:rsidR="00E11A49" w:rsidRPr="00FF63D4" w:rsidTr="00361D99">
        <w:trPr>
          <w:cantSplit/>
          <w:trHeight w:val="45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Start Date and Time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Int. Time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Stop Date and Time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Delta</w:t>
            </w:r>
          </w:p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Time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Comments</w:t>
            </w: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>/1</w:t>
            </w:r>
            <w:r w:rsidR="00D31E45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10h28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A11692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05/11 – 12h24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116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11A49" w:rsidRPr="00FF63D4" w:rsidTr="00774ABA">
        <w:trPr>
          <w:cantSplit/>
          <w:trHeight w:val="505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>/1</w:t>
            </w:r>
            <w:r w:rsidR="00D31E45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– 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2h32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A11692" w:rsidP="00D31E4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>/1</w:t>
            </w:r>
            <w:r w:rsidR="00D31E45">
              <w:rPr>
                <w:rFonts w:ascii="Times New Roman" w:hAnsi="Times New Roman"/>
                <w:sz w:val="20"/>
                <w:szCs w:val="20"/>
                <w:lang w:val="en-US"/>
              </w:rPr>
              <w:t>1 – 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4h07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FF63D4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774ABA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Houveram pausas para se realizar outras tarefas.</w:t>
            </w: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E11A49">
              <w:rPr>
                <w:rFonts w:ascii="Times New Roman" w:hAnsi="Times New Roman"/>
                <w:sz w:val="20"/>
                <w:szCs w:val="20"/>
              </w:rPr>
              <w:t>/1</w:t>
            </w:r>
            <w:r w:rsidR="00D31E45">
              <w:rPr>
                <w:rFonts w:ascii="Times New Roman" w:hAnsi="Times New Roman"/>
                <w:sz w:val="20"/>
                <w:szCs w:val="20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</w:rPr>
              <w:t xml:space="preserve"> – 1</w:t>
            </w:r>
            <w:r>
              <w:rPr>
                <w:rFonts w:ascii="Times New Roman" w:hAnsi="Times New Roman"/>
                <w:sz w:val="20"/>
                <w:szCs w:val="20"/>
              </w:rPr>
              <w:t>7h52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E11A49">
              <w:rPr>
                <w:rFonts w:ascii="Times New Roman" w:hAnsi="Times New Roman"/>
                <w:sz w:val="20"/>
                <w:szCs w:val="20"/>
              </w:rPr>
              <w:t>/1</w:t>
            </w:r>
            <w:r>
              <w:rPr>
                <w:rFonts w:ascii="Times New Roman" w:hAnsi="Times New Roman"/>
                <w:sz w:val="20"/>
                <w:szCs w:val="20"/>
              </w:rPr>
              <w:t>1 – 19</w:t>
            </w:r>
            <w:r w:rsidR="00E11A49">
              <w:rPr>
                <w:rFonts w:ascii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Houveram pausas para se realizar outras tarefas.</w:t>
            </w: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  <w:tab w:val="left" w:pos="598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Compile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D31E45">
              <w:rPr>
                <w:rFonts w:ascii="Times New Roman" w:hAnsi="Times New Roman"/>
                <w:sz w:val="20"/>
                <w:szCs w:val="20"/>
              </w:rPr>
              <w:t>/11</w:t>
            </w:r>
            <w:r w:rsidR="00E11A49">
              <w:rPr>
                <w:rFonts w:ascii="Times New Roman" w:hAnsi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="00D31E45">
              <w:rPr>
                <w:rFonts w:ascii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E11A49">
              <w:rPr>
                <w:rFonts w:ascii="Times New Roman" w:hAnsi="Times New Roman"/>
                <w:sz w:val="20"/>
                <w:szCs w:val="20"/>
              </w:rPr>
              <w:t>/1</w:t>
            </w:r>
            <w:r w:rsidR="00D31E45">
              <w:rPr>
                <w:rFonts w:ascii="Times New Roman" w:hAnsi="Times New Roman"/>
                <w:sz w:val="20"/>
                <w:szCs w:val="20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19h10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D31E45">
              <w:rPr>
                <w:rFonts w:ascii="Times New Roman" w:hAnsi="Times New Roman"/>
                <w:sz w:val="20"/>
                <w:szCs w:val="20"/>
              </w:rPr>
              <w:t>/11</w:t>
            </w:r>
            <w:r w:rsidR="00E11A49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="00E11A49">
              <w:rPr>
                <w:rFonts w:ascii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D31E45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D31E45">
              <w:rPr>
                <w:rFonts w:ascii="Times New Roman" w:hAnsi="Times New Roman"/>
                <w:sz w:val="20"/>
                <w:szCs w:val="20"/>
              </w:rPr>
              <w:t>/11</w:t>
            </w:r>
            <w:r w:rsidR="00E11A49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="00E11A49">
              <w:rPr>
                <w:rFonts w:ascii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27/11 – 21</w:t>
            </w:r>
            <w:r w:rsidR="00D31E45">
              <w:rPr>
                <w:rFonts w:ascii="Times New Roman" w:hAnsi="Times New Roman"/>
                <w:sz w:val="20"/>
                <w:szCs w:val="20"/>
              </w:rPr>
              <w:t>h05</w:t>
            </w: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A11692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  <w:r w:rsidR="00D31E45">
              <w:rPr>
                <w:rFonts w:ascii="Times New Roman" w:hAnsi="Times New Roman"/>
                <w:sz w:val="20"/>
                <w:szCs w:val="20"/>
              </w:rPr>
              <w:t>/11 – 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E11A49">
              <w:rPr>
                <w:rFonts w:ascii="Times New Roman" w:hAnsi="Times New Roman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4C5FFA" w:rsidP="00310175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1A49" w:rsidRPr="00FF63D4" w:rsidTr="00361D99">
        <w:trPr>
          <w:cantSplit/>
          <w:trHeight w:val="229"/>
        </w:trPr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A49" w:rsidRPr="0047428B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11A49" w:rsidRDefault="00E11A49" w:rsidP="007B7602">
      <w:pPr>
        <w:rPr>
          <w:lang w:val="en-US"/>
        </w:rPr>
      </w:pPr>
    </w:p>
    <w:p w:rsidR="00E11A49" w:rsidRDefault="00E11A49" w:rsidP="007B7602">
      <w:pPr>
        <w:rPr>
          <w:lang w:val="en-US"/>
        </w:rPr>
      </w:pPr>
    </w:p>
    <w:p w:rsidR="00E11A49" w:rsidRDefault="00AA1F0F" w:rsidP="00E11A49">
      <w:pPr>
        <w:pStyle w:val="Ttulo5"/>
        <w:rPr>
          <w:lang w:val="en-US"/>
        </w:rPr>
      </w:pPr>
      <w:bookmarkStart w:id="48" w:name="_Toc468466703"/>
      <w:r>
        <w:rPr>
          <w:lang w:val="en-US"/>
        </w:rPr>
        <w:t xml:space="preserve"> </w:t>
      </w:r>
      <w:r w:rsidR="00E11A49">
        <w:rPr>
          <w:lang w:val="en-US"/>
        </w:rPr>
        <w:t>DEFECT RECORDING LOG</w:t>
      </w:r>
      <w:bookmarkEnd w:id="48"/>
    </w:p>
    <w:p w:rsidR="00AA1F0F" w:rsidRPr="00AA1F0F" w:rsidRDefault="00AA1F0F" w:rsidP="00AA1F0F">
      <w:pPr>
        <w:rPr>
          <w:lang w:val="en-US"/>
        </w:rPr>
      </w:pPr>
    </w:p>
    <w:p w:rsidR="00AA1F0F" w:rsidRPr="005D00BD" w:rsidRDefault="00E11A49" w:rsidP="00E11A49">
      <w:pPr>
        <w:pStyle w:val="TtulodoGrfico"/>
        <w:ind w:left="1134" w:hanging="1134"/>
      </w:pPr>
      <w:bookmarkStart w:id="49" w:name="_Toc468466735"/>
      <w:r>
        <w:lastRenderedPageBreak/>
        <w:t>defect recoding log</w:t>
      </w:r>
      <w:bookmarkEnd w:id="49"/>
    </w:p>
    <w:tbl>
      <w:tblPr>
        <w:tblpPr w:leftFromText="288" w:rightFromText="288" w:bottomFromText="360" w:vertAnchor="page" w:horzAnchor="page" w:tblpX="6807" w:tblpY="2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65"/>
        <w:gridCol w:w="1332"/>
      </w:tblGrid>
      <w:tr w:rsidR="00AA1F0F" w:rsidRPr="00FF63D4" w:rsidTr="00FF0F3D">
        <w:trPr>
          <w:trHeight w:val="262"/>
        </w:trPr>
        <w:tc>
          <w:tcPr>
            <w:tcW w:w="1465" w:type="dxa"/>
            <w:tcBorders>
              <w:top w:val="single" w:sz="4" w:space="0" w:color="auto"/>
            </w:tcBorders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Defect Types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AA1F0F" w:rsidRPr="00FF63D4" w:rsidTr="00FF0F3D">
        <w:trPr>
          <w:trHeight w:val="262"/>
        </w:trPr>
        <w:tc>
          <w:tcPr>
            <w:tcW w:w="1465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10 Documentation</w:t>
            </w:r>
          </w:p>
        </w:tc>
        <w:tc>
          <w:tcPr>
            <w:tcW w:w="1332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60 Checking</w:t>
            </w:r>
          </w:p>
        </w:tc>
      </w:tr>
      <w:tr w:rsidR="00AA1F0F" w:rsidRPr="00FF63D4" w:rsidTr="00FF0F3D">
        <w:trPr>
          <w:trHeight w:val="262"/>
        </w:trPr>
        <w:tc>
          <w:tcPr>
            <w:tcW w:w="1465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20 Syntax</w:t>
            </w:r>
          </w:p>
        </w:tc>
        <w:tc>
          <w:tcPr>
            <w:tcW w:w="1332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70 Data</w:t>
            </w:r>
          </w:p>
        </w:tc>
      </w:tr>
      <w:tr w:rsidR="00AA1F0F" w:rsidRPr="00FF63D4" w:rsidTr="00FF0F3D">
        <w:trPr>
          <w:trHeight w:val="262"/>
        </w:trPr>
        <w:tc>
          <w:tcPr>
            <w:tcW w:w="1465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30 Build, Package</w:t>
            </w:r>
          </w:p>
        </w:tc>
        <w:tc>
          <w:tcPr>
            <w:tcW w:w="1332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80 Function</w:t>
            </w:r>
          </w:p>
        </w:tc>
      </w:tr>
      <w:tr w:rsidR="00AA1F0F" w:rsidRPr="00FF63D4" w:rsidTr="00FF0F3D">
        <w:trPr>
          <w:trHeight w:val="287"/>
        </w:trPr>
        <w:tc>
          <w:tcPr>
            <w:tcW w:w="1465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40 Assignment</w:t>
            </w:r>
          </w:p>
        </w:tc>
        <w:tc>
          <w:tcPr>
            <w:tcW w:w="1332" w:type="dxa"/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90 System</w:t>
            </w:r>
          </w:p>
        </w:tc>
      </w:tr>
      <w:tr w:rsidR="00AA1F0F" w:rsidRPr="00FF63D4" w:rsidTr="00FF0F3D">
        <w:trPr>
          <w:trHeight w:val="235"/>
        </w:trPr>
        <w:tc>
          <w:tcPr>
            <w:tcW w:w="1465" w:type="dxa"/>
            <w:tcBorders>
              <w:bottom w:val="single" w:sz="4" w:space="0" w:color="auto"/>
            </w:tcBorders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50 Interface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AA1F0F" w:rsidRPr="007518FC" w:rsidRDefault="00AA1F0F" w:rsidP="00FF0F3D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7518FC">
              <w:rPr>
                <w:rFonts w:ascii="Times New Roman" w:hAnsi="Times New Roman"/>
                <w:sz w:val="16"/>
                <w:szCs w:val="16"/>
                <w:lang w:val="en-US"/>
              </w:rPr>
              <w:t>100 Environment</w:t>
            </w:r>
          </w:p>
        </w:tc>
      </w:tr>
    </w:tbl>
    <w:p w:rsidR="00E11A49" w:rsidRPr="005D00BD" w:rsidRDefault="00E11A49" w:rsidP="00AA1F0F">
      <w:pPr>
        <w:pStyle w:val="TtulodoGrfico"/>
        <w:numPr>
          <w:ilvl w:val="0"/>
          <w:numId w:val="0"/>
        </w:numPr>
        <w:ind w:left="1474" w:hanging="1474"/>
      </w:pPr>
    </w:p>
    <w:p w:rsidR="00E11A49" w:rsidRPr="00FF63D4" w:rsidRDefault="00E11A49" w:rsidP="00E11A49">
      <w:pPr>
        <w:tabs>
          <w:tab w:val="clear" w:pos="851"/>
        </w:tabs>
        <w:spacing w:after="120" w:line="240" w:lineRule="auto"/>
        <w:jc w:val="left"/>
        <w:rPr>
          <w:rFonts w:cs="Arial"/>
          <w:b/>
          <w:bCs/>
          <w:sz w:val="20"/>
          <w:szCs w:val="20"/>
          <w:lang w:val="en-US"/>
        </w:rPr>
      </w:pPr>
      <w:r w:rsidRPr="00FF63D4">
        <w:rPr>
          <w:rFonts w:cs="Arial"/>
          <w:b/>
          <w:bCs/>
          <w:sz w:val="20"/>
          <w:szCs w:val="20"/>
          <w:lang w:val="en-US"/>
        </w:rPr>
        <w:t xml:space="preserve">PSP Defect Recording Log </w:t>
      </w:r>
    </w:p>
    <w:p w:rsidR="00E11A49" w:rsidRPr="00FF63D4" w:rsidRDefault="00E11A49" w:rsidP="00E11A49">
      <w:pPr>
        <w:tabs>
          <w:tab w:val="clear" w:pos="851"/>
        </w:tabs>
        <w:spacing w:after="120" w:line="240" w:lineRule="auto"/>
        <w:jc w:val="left"/>
        <w:rPr>
          <w:rFonts w:cs="Arial"/>
          <w:b/>
          <w:bCs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E11A49" w:rsidRPr="00FF63D4" w:rsidTr="00361D99">
        <w:trPr>
          <w:cantSplit/>
        </w:trPr>
        <w:tc>
          <w:tcPr>
            <w:tcW w:w="118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32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Sabrina Fontes Carvalho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E11A49" w:rsidRPr="00FF63D4" w:rsidRDefault="00D45A98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26/11</w:t>
            </w:r>
            <w:r w:rsidR="00E11A49">
              <w:rPr>
                <w:rFonts w:ascii="Times New Roman" w:hAnsi="Times New Roman"/>
                <w:sz w:val="20"/>
                <w:szCs w:val="20"/>
                <w:lang w:val="en-US"/>
              </w:rPr>
              <w:t>/2016</w:t>
            </w:r>
          </w:p>
        </w:tc>
      </w:tr>
      <w:tr w:rsidR="00E11A49" w:rsidRPr="00FF63D4" w:rsidTr="00361D99">
        <w:trPr>
          <w:cantSplit/>
        </w:trPr>
        <w:tc>
          <w:tcPr>
            <w:tcW w:w="118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E11A49" w:rsidRPr="006F585A" w:rsidRDefault="00D45A98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Cálculo relativo de intervalo de tam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Pr="000B0298">
              <w:rPr>
                <w:rFonts w:ascii="Times New Roman" w:hAnsi="Times New Roman"/>
                <w:sz w:val="18"/>
                <w:szCs w:val="18"/>
              </w:rPr>
              <w:t>nhos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E11A49" w:rsidRPr="00FF63D4" w:rsidRDefault="00D45A98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</w:tr>
      <w:tr w:rsidR="00E11A49" w:rsidRPr="00FF63D4" w:rsidTr="00361D99">
        <w:trPr>
          <w:cantSplit/>
        </w:trPr>
        <w:tc>
          <w:tcPr>
            <w:tcW w:w="1188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Carlos / Francisco / João</w:t>
            </w:r>
          </w:p>
        </w:tc>
        <w:tc>
          <w:tcPr>
            <w:tcW w:w="108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E11A49" w:rsidRPr="00FF63D4" w:rsidRDefault="00E11A49" w:rsidP="00E11A49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E11A49" w:rsidRPr="00FF63D4" w:rsidTr="00361D99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Remove</w:t>
            </w:r>
          </w:p>
        </w:tc>
        <w:tc>
          <w:tcPr>
            <w:tcW w:w="27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Fix Time</w:t>
            </w:r>
          </w:p>
        </w:tc>
        <w:tc>
          <w:tcPr>
            <w:tcW w:w="270" w:type="dxa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Fix Ref.</w:t>
            </w:r>
          </w:p>
        </w:tc>
      </w:tr>
      <w:tr w:rsidR="00E11A49" w:rsidRPr="00FF63D4" w:rsidTr="00361D99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21D07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21D07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19/11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AA1F0F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11A49" w:rsidRPr="00FF63D4" w:rsidTr="00361D99">
        <w:trPr>
          <w:cantSplit/>
        </w:trPr>
        <w:tc>
          <w:tcPr>
            <w:tcW w:w="1260" w:type="dxa"/>
            <w:gridSpan w:val="3"/>
          </w:tcPr>
          <w:p w:rsidR="00E11A49" w:rsidRPr="00FF63D4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F63D4">
              <w:rPr>
                <w:rFonts w:ascii="Times New Roman" w:hAnsi="Times New Roman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E11A49" w:rsidRPr="00C466C8" w:rsidRDefault="00AA1F0F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Método de cálculo estava na classe Principal e foi movido para a classe de Calcula.</w:t>
            </w:r>
          </w:p>
        </w:tc>
      </w:tr>
      <w:tr w:rsidR="00E11A49" w:rsidRPr="00FF63D4" w:rsidTr="00361D99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11A49" w:rsidRPr="00C466C8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E11A49" w:rsidRPr="00FF63D4" w:rsidTr="00361D99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E11A49" w:rsidRPr="00C466C8" w:rsidRDefault="00E11A49" w:rsidP="00361D99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F11C1" w:rsidRPr="009A5A73" w:rsidRDefault="000F11C1" w:rsidP="00F21C73"/>
    <w:p w:rsidR="001F1611" w:rsidRDefault="001F1611" w:rsidP="005638EB">
      <w:pPr>
        <w:pStyle w:val="Ttulo5"/>
        <w:rPr>
          <w:lang w:val="en-US"/>
        </w:rPr>
      </w:pPr>
      <w:bookmarkStart w:id="50" w:name="_Toc468466704"/>
      <w:r>
        <w:rPr>
          <w:lang w:val="en-US"/>
        </w:rPr>
        <w:t>PROCESS IMPROVEMENT PROPOSAL (PIP)</w:t>
      </w:r>
      <w:bookmarkEnd w:id="50"/>
    </w:p>
    <w:p w:rsidR="009E2245" w:rsidRPr="009E2245" w:rsidRDefault="009E2245" w:rsidP="009E2245">
      <w:pPr>
        <w:pStyle w:val="TtulodoGrfico"/>
        <w:ind w:left="1134" w:hanging="1134"/>
      </w:pPr>
      <w:bookmarkStart w:id="51" w:name="_Toc468466736"/>
      <w:r>
        <w:t>process improvement proposal</w:t>
      </w:r>
      <w:bookmarkEnd w:id="51"/>
    </w:p>
    <w:p w:rsidR="001F1611" w:rsidRPr="001F1611" w:rsidRDefault="001F1611" w:rsidP="001F1611">
      <w:pPr>
        <w:tabs>
          <w:tab w:val="clear" w:pos="851"/>
        </w:tabs>
        <w:spacing w:after="120" w:line="240" w:lineRule="auto"/>
        <w:jc w:val="left"/>
        <w:rPr>
          <w:rFonts w:cs="Arial"/>
          <w:b/>
          <w:bCs/>
          <w:sz w:val="20"/>
          <w:szCs w:val="20"/>
          <w:lang w:val="en-US"/>
        </w:rPr>
      </w:pPr>
      <w:r w:rsidRPr="001F1611">
        <w:rPr>
          <w:rFonts w:cs="Arial"/>
          <w:b/>
          <w:bCs/>
          <w:sz w:val="20"/>
          <w:szCs w:val="20"/>
          <w:lang w:val="en-US"/>
        </w:rPr>
        <w:t>PSP Process Improvement Proposal (PIP)</w:t>
      </w:r>
    </w:p>
    <w:p w:rsidR="001F1611" w:rsidRPr="001F1611" w:rsidRDefault="001F1611" w:rsidP="001F1611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1F1611" w:rsidRPr="001F1611" w:rsidTr="00BC4CF3">
        <w:trPr>
          <w:cantSplit/>
        </w:trPr>
        <w:tc>
          <w:tcPr>
            <w:tcW w:w="1008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536" w:type="dxa"/>
          </w:tcPr>
          <w:p w:rsidR="001F1611" w:rsidRPr="001F1611" w:rsidRDefault="006F585A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Sabrina Fontes Carvalho</w:t>
            </w:r>
          </w:p>
        </w:tc>
        <w:tc>
          <w:tcPr>
            <w:tcW w:w="122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F1611" w:rsidRPr="001F1611" w:rsidRDefault="00D45A98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="00530C06">
              <w:rPr>
                <w:rFonts w:ascii="Times New Roman" w:hAnsi="Times New Roman"/>
                <w:sz w:val="20"/>
                <w:szCs w:val="20"/>
                <w:lang w:val="en-US"/>
              </w:rPr>
              <w:t>/11/2016</w:t>
            </w:r>
          </w:p>
        </w:tc>
      </w:tr>
      <w:tr w:rsidR="001F1611" w:rsidRPr="001F1611" w:rsidTr="00BC4CF3">
        <w:trPr>
          <w:cantSplit/>
        </w:trPr>
        <w:tc>
          <w:tcPr>
            <w:tcW w:w="1008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F1611" w:rsidRPr="006F585A" w:rsidRDefault="00D45A98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B0298">
              <w:rPr>
                <w:rFonts w:ascii="Times New Roman" w:hAnsi="Times New Roman"/>
                <w:sz w:val="18"/>
                <w:szCs w:val="18"/>
              </w:rPr>
              <w:t>Cálculo relativo de intervalo de tam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Pr="000B0298">
              <w:rPr>
                <w:rFonts w:ascii="Times New Roman" w:hAnsi="Times New Roman"/>
                <w:sz w:val="18"/>
                <w:szCs w:val="18"/>
              </w:rPr>
              <w:t>nhos</w:t>
            </w:r>
          </w:p>
        </w:tc>
        <w:tc>
          <w:tcPr>
            <w:tcW w:w="122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F1611" w:rsidRPr="001F1611" w:rsidRDefault="00D45A98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</w:tr>
      <w:tr w:rsidR="001F1611" w:rsidRPr="001F1611" w:rsidTr="00BC4CF3">
        <w:trPr>
          <w:cantSplit/>
        </w:trPr>
        <w:tc>
          <w:tcPr>
            <w:tcW w:w="1008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F1611" w:rsidRPr="001F1611" w:rsidRDefault="006F585A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Carlos / Francisco / João</w:t>
            </w:r>
          </w:p>
        </w:tc>
        <w:tc>
          <w:tcPr>
            <w:tcW w:w="122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F1611" w:rsidRPr="001F1611" w:rsidRDefault="006F585A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1F1611" w:rsidRPr="001F1611" w:rsidRDefault="001F1611" w:rsidP="001F1611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1F1611" w:rsidRPr="001F1611" w:rsidTr="00BC4CF3">
        <w:trPr>
          <w:cantSplit/>
        </w:trPr>
        <w:tc>
          <w:tcPr>
            <w:tcW w:w="878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1F1611">
              <w:rPr>
                <w:rFonts w:cs="Arial"/>
                <w:b/>
                <w:sz w:val="20"/>
                <w:szCs w:val="20"/>
                <w:lang w:val="en-US"/>
              </w:rPr>
              <w:t>Problem Description</w:t>
            </w:r>
          </w:p>
        </w:tc>
      </w:tr>
      <w:tr w:rsidR="001F1611" w:rsidRPr="00FC3E4B" w:rsidTr="00BC4CF3">
        <w:trPr>
          <w:cantSplit/>
        </w:trPr>
        <w:tc>
          <w:tcPr>
            <w:tcW w:w="878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Briefly describe the problems that you encountered.</w:t>
            </w:r>
          </w:p>
        </w:tc>
      </w:tr>
      <w:tr w:rsidR="001F1611" w:rsidRPr="008D13A5" w:rsidTr="00530C06">
        <w:trPr>
          <w:cantSplit/>
          <w:trHeight w:val="186"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8D13A5" w:rsidRDefault="00530C06" w:rsidP="00530C06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 maior</w:t>
            </w:r>
            <w:r w:rsidR="00A253C7">
              <w:rPr>
                <w:rFonts w:ascii="Times New Roman" w:hAnsi="Times New Roman"/>
                <w:sz w:val="20"/>
                <w:szCs w:val="20"/>
              </w:rPr>
              <w:t xml:space="preserve"> dificuldade encontrada no PROG4, </w:t>
            </w:r>
            <w:proofErr w:type="spellStart"/>
            <w:r w:rsidR="00A253C7">
              <w:rPr>
                <w:rFonts w:ascii="Times New Roman" w:hAnsi="Times New Roman"/>
                <w:sz w:val="20"/>
                <w:szCs w:val="20"/>
              </w:rPr>
              <w:t>assi</w:t>
            </w:r>
            <w:proofErr w:type="spellEnd"/>
            <w:r w:rsidR="00A253C7">
              <w:rPr>
                <w:rFonts w:ascii="Times New Roman" w:hAnsi="Times New Roman"/>
                <w:sz w:val="20"/>
                <w:szCs w:val="20"/>
              </w:rPr>
              <w:t xml:space="preserve"> como no PROG3,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foi a estudo matemático, uma vez que </w:t>
            </w:r>
          </w:p>
        </w:tc>
      </w:tr>
      <w:tr w:rsidR="001F1611" w:rsidRPr="008D13A5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8D13A5" w:rsidRDefault="00A253C7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não tivemos</w:t>
            </w:r>
            <w:r w:rsidR="00530C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essa </w:t>
            </w:r>
            <w:r w:rsidR="00530C06">
              <w:rPr>
                <w:rFonts w:ascii="Times New Roman" w:hAnsi="Times New Roman"/>
                <w:sz w:val="20"/>
                <w:szCs w:val="20"/>
              </w:rPr>
              <w:t xml:space="preserve">ao longo do curso. Por isso, foi preciso levar um certo </w:t>
            </w:r>
            <w:r>
              <w:rPr>
                <w:rFonts w:ascii="Times New Roman" w:hAnsi="Times New Roman"/>
                <w:sz w:val="20"/>
                <w:szCs w:val="20"/>
              </w:rPr>
              <w:t>tempo em pesquisas.</w:t>
            </w:r>
          </w:p>
        </w:tc>
      </w:tr>
      <w:tr w:rsidR="001F1611" w:rsidRPr="008D13A5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8D13A5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8D13A5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8D13A5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8D13A5" w:rsidTr="00BC4CF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F1611" w:rsidRPr="008D13A5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1F1611" w:rsidTr="00BC4CF3">
        <w:trPr>
          <w:cantSplit/>
        </w:trPr>
        <w:tc>
          <w:tcPr>
            <w:tcW w:w="8784" w:type="dxa"/>
          </w:tcPr>
          <w:p w:rsidR="001F1611" w:rsidRPr="008D13A5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D13A5">
              <w:rPr>
                <w:rFonts w:cs="Arial"/>
                <w:b/>
                <w:sz w:val="20"/>
                <w:szCs w:val="20"/>
              </w:rPr>
              <w:t>Proposal</w:t>
            </w:r>
            <w:proofErr w:type="spellEnd"/>
            <w:r w:rsidRPr="008D13A5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D13A5">
              <w:rPr>
                <w:rFonts w:cs="Arial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1F1611" w:rsidRPr="00FC3E4B" w:rsidTr="00BC4CF3">
        <w:trPr>
          <w:cantSplit/>
        </w:trPr>
        <w:tc>
          <w:tcPr>
            <w:tcW w:w="878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415E6">
              <w:rPr>
                <w:rFonts w:ascii="Times New Roman" w:hAnsi="Times New Roman"/>
                <w:sz w:val="20"/>
                <w:szCs w:val="20"/>
                <w:lang w:val="en-US"/>
              </w:rPr>
              <w:t>Briefly describe the process improvements that you p</w:t>
            </w: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ropose.</w:t>
            </w:r>
          </w:p>
        </w:tc>
      </w:tr>
      <w:tr w:rsidR="001F1611" w:rsidRPr="009A1904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9A1904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9A1904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9A1904" w:rsidRDefault="001F1611" w:rsidP="00530C06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9A1904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9A1904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9A1904" w:rsidTr="00BC4CF3">
        <w:trPr>
          <w:cantSplit/>
        </w:trPr>
        <w:tc>
          <w:tcPr>
            <w:tcW w:w="8784" w:type="dxa"/>
          </w:tcPr>
          <w:p w:rsidR="001F1611" w:rsidRPr="009A1904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1611" w:rsidRPr="001F1611" w:rsidTr="00BC4CF3">
        <w:trPr>
          <w:cantSplit/>
        </w:trPr>
        <w:tc>
          <w:tcPr>
            <w:tcW w:w="878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  <w:r w:rsidRPr="001F1611">
              <w:rPr>
                <w:rFonts w:cs="Arial"/>
                <w:b/>
                <w:sz w:val="20"/>
                <w:szCs w:val="20"/>
                <w:lang w:val="en-US"/>
              </w:rPr>
              <w:t>Other Notes and Comments</w:t>
            </w:r>
          </w:p>
        </w:tc>
      </w:tr>
      <w:tr w:rsidR="001F1611" w:rsidRPr="00FC3E4B" w:rsidTr="00BC4CF3">
        <w:trPr>
          <w:cantSplit/>
        </w:trPr>
        <w:tc>
          <w:tcPr>
            <w:tcW w:w="8784" w:type="dxa"/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F1611">
              <w:rPr>
                <w:rFonts w:ascii="Times New Roman" w:hAnsi="Times New Roman"/>
                <w:sz w:val="20"/>
                <w:szCs w:val="20"/>
                <w:lang w:val="en-US"/>
              </w:rPr>
              <w:t>Note any other comments or observations that describe your experiences or improvement ideas.</w:t>
            </w:r>
          </w:p>
        </w:tc>
      </w:tr>
      <w:tr w:rsidR="001F1611" w:rsidRPr="00FC3E4B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F1611" w:rsidRPr="00FC3E4B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F1611" w:rsidRPr="00FC3E4B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F1611" w:rsidRPr="00FC3E4B" w:rsidTr="00BC4CF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F1611" w:rsidRPr="00FC3E4B" w:rsidTr="00BC4CF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F1611" w:rsidRPr="001F1611" w:rsidRDefault="001F1611" w:rsidP="001F1611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1F1611" w:rsidRDefault="001F1611" w:rsidP="001F1611">
      <w:pPr>
        <w:rPr>
          <w:lang w:val="en-US"/>
        </w:rPr>
      </w:pPr>
    </w:p>
    <w:p w:rsidR="005A0C05" w:rsidRDefault="005A0C05" w:rsidP="005A0C05">
      <w:pPr>
        <w:pStyle w:val="Ttulo5"/>
        <w:rPr>
          <w:lang w:val="en-US"/>
        </w:rPr>
      </w:pPr>
      <w:bookmarkStart w:id="52" w:name="_Toc468466705"/>
      <w:r>
        <w:rPr>
          <w:lang w:val="en-US"/>
        </w:rPr>
        <w:lastRenderedPageBreak/>
        <w:t>JAVA CODING STANDARD</w:t>
      </w:r>
      <w:bookmarkEnd w:id="52"/>
    </w:p>
    <w:p w:rsidR="005A0C05" w:rsidRPr="009E2245" w:rsidRDefault="005A0C05" w:rsidP="005A0C05">
      <w:pPr>
        <w:pStyle w:val="TtulodoGrfico"/>
        <w:ind w:left="1134" w:hanging="1134"/>
      </w:pPr>
      <w:bookmarkStart w:id="53" w:name="_Toc468466737"/>
      <w:r>
        <w:t>coding satandard</w:t>
      </w:r>
      <w:bookmarkEnd w:id="53"/>
    </w:p>
    <w:p w:rsidR="005A0C05" w:rsidRPr="00556CAF" w:rsidRDefault="005A0C05" w:rsidP="005A0C0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Coding</w:t>
      </w:r>
      <w:proofErr w:type="spellEnd"/>
      <w:r>
        <w:rPr>
          <w:b/>
          <w:sz w:val="28"/>
        </w:rPr>
        <w:t xml:space="preserve"> Standard </w:t>
      </w:r>
      <w:proofErr w:type="spellStart"/>
      <w:r>
        <w:rPr>
          <w:b/>
          <w:sz w:val="28"/>
        </w:rPr>
        <w:t>Template</w:t>
      </w:r>
      <w:proofErr w:type="spellEnd"/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Purpose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CC6226" w:rsidRDefault="005A0C05" w:rsidP="00361D99">
            <w:pPr>
              <w:spacing w:before="40" w:after="40"/>
              <w:rPr>
                <w:rFonts w:ascii="Helvetica" w:hAnsi="Helvetica" w:cs="Helvetica"/>
                <w:sz w:val="20"/>
                <w:lang w:val="en-US"/>
              </w:rPr>
            </w:pPr>
            <w:r w:rsidRPr="00CC6226">
              <w:rPr>
                <w:rFonts w:ascii="Helvetica" w:hAnsi="Helvetica" w:cs="Helvetica"/>
                <w:sz w:val="20"/>
                <w:lang w:val="en-US"/>
              </w:rPr>
              <w:t>To guide the development of JAVA programs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Program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Headers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CC6226" w:rsidRDefault="005A0C05" w:rsidP="00361D99">
            <w:pPr>
              <w:spacing w:before="40" w:after="40"/>
              <w:rPr>
                <w:rFonts w:ascii="Helvetica" w:hAnsi="Helvetica" w:cs="Helvetica"/>
                <w:sz w:val="20"/>
                <w:lang w:val="en-US"/>
              </w:rPr>
            </w:pPr>
            <w:r w:rsidRPr="00CC6226">
              <w:rPr>
                <w:rFonts w:ascii="Helvetica" w:hAnsi="Helvetica" w:cs="Helvetica"/>
                <w:sz w:val="20"/>
                <w:lang w:val="en-US"/>
              </w:rPr>
              <w:t>Begin all programs with a descriptive header.</w:t>
            </w:r>
          </w:p>
        </w:tc>
      </w:tr>
      <w:tr w:rsidR="005A0C05" w:rsidTr="00361D99">
        <w:trPr>
          <w:cantSplit/>
          <w:trHeight w:val="1775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Header </w:t>
            </w:r>
            <w:proofErr w:type="spellStart"/>
            <w:r>
              <w:rPr>
                <w:rFonts w:ascii="Helvetica" w:hAnsi="Helvetica"/>
                <w:sz w:val="20"/>
              </w:rPr>
              <w:t>Format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840F6A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840F6A">
              <w:rPr>
                <w:rFonts w:ascii="Helvetica" w:hAnsi="Helvetica" w:cs="Helvetica"/>
                <w:lang w:val="pt-BR"/>
              </w:rPr>
              <w:t>/**</w:t>
            </w:r>
          </w:p>
          <w:p w:rsidR="005A0C05" w:rsidRPr="00AA4C6F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232C56">
              <w:rPr>
                <w:rFonts w:ascii="Helvetica" w:hAnsi="Helvetica" w:cs="Helvetica"/>
                <w:lang w:val="pt-BR"/>
              </w:rPr>
              <w:t xml:space="preserve">* </w:t>
            </w:r>
            <w:r w:rsidRPr="00AA4C6F">
              <w:rPr>
                <w:rFonts w:ascii="Helvetica" w:hAnsi="Helvetica" w:cs="Helvetica"/>
                <w:lang w:val="pt-BR"/>
              </w:rPr>
              <w:t>Contagem de linhas e elementos de um programa</w:t>
            </w:r>
          </w:p>
          <w:p w:rsidR="005A0C05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>
              <w:rPr>
                <w:rFonts w:ascii="Helvetica" w:hAnsi="Helvetica" w:cs="Helvetica"/>
                <w:lang w:val="pt-BR"/>
              </w:rPr>
              <w:t>*</w:t>
            </w:r>
          </w:p>
          <w:p w:rsidR="005A0C05" w:rsidRPr="00AA4C6F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AA4C6F">
              <w:rPr>
                <w:rFonts w:ascii="Helvetica" w:hAnsi="Helvetica" w:cs="Helvetica"/>
                <w:lang w:val="pt-BR"/>
              </w:rPr>
              <w:t xml:space="preserve">* </w:t>
            </w:r>
            <w:r w:rsidR="009D0FFD">
              <w:rPr>
                <w:rFonts w:ascii="Helvetica" w:hAnsi="Helvetica" w:cs="Helvetica"/>
                <w:lang w:val="pt-BR"/>
              </w:rPr>
              <w:t xml:space="preserve">O </w:t>
            </w:r>
            <w:r w:rsidR="00AF4BF4">
              <w:rPr>
                <w:rFonts w:ascii="Helvetica" w:hAnsi="Helvetica" w:cs="Helvetica"/>
                <w:lang w:val="pt-BR"/>
              </w:rPr>
              <w:t>Programa 4</w:t>
            </w:r>
            <w:r w:rsidRPr="00AA4C6F">
              <w:rPr>
                <w:rFonts w:ascii="Helvetica" w:hAnsi="Helvetica" w:cs="Helvetica"/>
                <w:lang w:val="pt-BR"/>
              </w:rPr>
              <w:t xml:space="preserve"> é a implementação de um programa</w:t>
            </w:r>
            <w:r>
              <w:rPr>
                <w:rFonts w:ascii="Helvetica" w:hAnsi="Helvetica" w:cs="Helvetica"/>
                <w:lang w:val="pt-BR"/>
              </w:rPr>
              <w:t xml:space="preserve"> que</w:t>
            </w:r>
          </w:p>
          <w:p w:rsidR="005A0C05" w:rsidRPr="00AA4C6F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AA4C6F">
              <w:rPr>
                <w:rFonts w:ascii="Helvetica" w:hAnsi="Helvetica" w:cs="Helvetica"/>
                <w:lang w:val="pt-BR"/>
              </w:rPr>
              <w:t xml:space="preserve">* </w:t>
            </w:r>
            <w:r w:rsidR="009D0FFD">
              <w:rPr>
                <w:rFonts w:ascii="Helvetica" w:hAnsi="Helvetica" w:cs="Helvetica"/>
                <w:lang w:val="pt-BR"/>
              </w:rPr>
              <w:t>calcula parâmetros da regressão linear e parâmetros beta 0 e beta 1</w:t>
            </w:r>
            <w:r w:rsidRPr="00AA4C6F">
              <w:rPr>
                <w:rFonts w:ascii="Helvetica" w:hAnsi="Helvetica" w:cs="Helvetica"/>
                <w:lang w:val="pt-BR"/>
              </w:rPr>
              <w:t>.</w:t>
            </w:r>
          </w:p>
          <w:p w:rsidR="005A0C05" w:rsidRPr="00CC6226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CC6226">
              <w:rPr>
                <w:rFonts w:ascii="Helvetica" w:hAnsi="Helvetica" w:cs="Helvetica"/>
                <w:lang w:val="pt-BR"/>
              </w:rPr>
              <w:t>*</w:t>
            </w:r>
          </w:p>
          <w:p w:rsidR="005A0C05" w:rsidRPr="00CC6226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CC6226">
              <w:rPr>
                <w:rFonts w:ascii="Helvetica" w:hAnsi="Helvetica" w:cs="Helvetica"/>
                <w:lang w:val="pt-BR"/>
              </w:rPr>
              <w:t>* @</w:t>
            </w:r>
            <w:r>
              <w:rPr>
                <w:rFonts w:ascii="Helvetica" w:hAnsi="Helvetica" w:cs="Helvetica"/>
                <w:lang w:val="pt-BR"/>
              </w:rPr>
              <w:t>autor</w:t>
            </w:r>
            <w:r w:rsidRPr="00CC6226">
              <w:rPr>
                <w:rFonts w:ascii="Helvetica" w:hAnsi="Helvetica" w:cs="Helvetica"/>
                <w:lang w:val="pt-BR"/>
              </w:rPr>
              <w:t xml:space="preserve">  </w:t>
            </w:r>
            <w:r>
              <w:rPr>
                <w:rFonts w:ascii="Helvetica" w:hAnsi="Helvetica" w:cs="Helvetica"/>
                <w:lang w:val="pt-BR"/>
              </w:rPr>
              <w:t>Sabrina Fontes Carvalho</w:t>
            </w:r>
          </w:p>
          <w:p w:rsidR="005A0C05" w:rsidRPr="00CC6226" w:rsidRDefault="005A0C05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 w:rsidRPr="00CC6226">
              <w:rPr>
                <w:rFonts w:ascii="Helvetica" w:hAnsi="Helvetica" w:cs="Helvetica"/>
                <w:lang w:val="pt-BR"/>
              </w:rPr>
              <w:t>* @</w:t>
            </w:r>
            <w:r>
              <w:rPr>
                <w:rFonts w:ascii="Helvetica" w:hAnsi="Helvetica" w:cs="Helvetica"/>
                <w:lang w:val="pt-BR"/>
              </w:rPr>
              <w:t>versão</w:t>
            </w:r>
            <w:r w:rsidRPr="00CC6226">
              <w:rPr>
                <w:rFonts w:ascii="Helvetica" w:hAnsi="Helvetica" w:cs="Helvetica"/>
                <w:lang w:val="pt-BR"/>
              </w:rPr>
              <w:t xml:space="preserve"> 1.0</w:t>
            </w:r>
          </w:p>
          <w:p w:rsidR="005A0C05" w:rsidRPr="00CC6226" w:rsidRDefault="009D0FFD" w:rsidP="00361D99">
            <w:pPr>
              <w:pStyle w:val="ScriptTableText"/>
              <w:rPr>
                <w:rFonts w:ascii="Helvetica" w:hAnsi="Helvetica" w:cs="Helvetica"/>
                <w:lang w:val="pt-BR"/>
              </w:rPr>
            </w:pPr>
            <w:r>
              <w:rPr>
                <w:rFonts w:ascii="Helvetica" w:hAnsi="Helvetica" w:cs="Helvetica"/>
                <w:lang w:val="pt-BR"/>
              </w:rPr>
              <w:t>* @data  19/11</w:t>
            </w:r>
            <w:r w:rsidR="005A0C05">
              <w:rPr>
                <w:rFonts w:ascii="Helvetica" w:hAnsi="Helvetica" w:cs="Helvetica"/>
                <w:lang w:val="pt-BR"/>
              </w:rPr>
              <w:t>/2016</w:t>
            </w:r>
          </w:p>
          <w:p w:rsidR="005A0C05" w:rsidRPr="00CC6226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*/</w:t>
            </w:r>
            <w:r>
              <w:rPr>
                <w:rFonts w:ascii="Courier" w:hAnsi="Courier"/>
              </w:rPr>
              <w:t xml:space="preserve"> 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Listing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Provide a summary of the listing contents.</w:t>
            </w:r>
          </w:p>
        </w:tc>
      </w:tr>
      <w:tr w:rsidR="005A0C05" w:rsidTr="00361D99">
        <w:trPr>
          <w:cantSplit/>
          <w:trHeight w:val="1481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Contents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</w:p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/******************************************************************/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Listing Contents:                                         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Reuse instructions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  FileManager.java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Compilation instructions                          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Includes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</w:t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proofErr w:type="spellStart"/>
            <w:r w:rsidRPr="00DC6041">
              <w:rPr>
                <w:rFonts w:ascii="Helvetica" w:hAnsi="Helvetica"/>
                <w:sz w:val="20"/>
                <w:lang w:val="en-US"/>
              </w:rPr>
              <w:t>java.util.regex</w:t>
            </w:r>
            <w:proofErr w:type="spellEnd"/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</w:t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proofErr w:type="spellStart"/>
            <w:r w:rsidRPr="00DC6041">
              <w:rPr>
                <w:rFonts w:ascii="Helvetica" w:hAnsi="Helvetica"/>
                <w:sz w:val="20"/>
                <w:lang w:val="en-US"/>
              </w:rPr>
              <w:t>java.io.File</w:t>
            </w:r>
            <w:proofErr w:type="spellEnd"/>
            <w:r w:rsidRPr="00DC6041">
              <w:rPr>
                <w:rFonts w:ascii="Helvetica" w:hAnsi="Helvetica"/>
                <w:sz w:val="20"/>
                <w:lang w:val="en-US"/>
              </w:rPr>
              <w:t xml:space="preserve">                                                  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Class declarations:                                    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  public class Principal                                           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</w:t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  <w:t xml:space="preserve">public class </w:t>
            </w:r>
            <w:proofErr w:type="spellStart"/>
            <w:r w:rsidRPr="00DC6041">
              <w:rPr>
                <w:rFonts w:ascii="Helvetica" w:hAnsi="Helvetica"/>
                <w:sz w:val="20"/>
                <w:lang w:val="en-US"/>
              </w:rPr>
              <w:t>FileManager</w:t>
            </w:r>
            <w:proofErr w:type="spellEnd"/>
            <w:r w:rsidRPr="00DC6041">
              <w:rPr>
                <w:rFonts w:ascii="Helvetica" w:hAnsi="Helvetica"/>
                <w:sz w:val="20"/>
                <w:lang w:val="en-US"/>
              </w:rPr>
              <w:t xml:space="preserve">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 xml:space="preserve">/*      public class Contador                                                          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/*</w:t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  <w:t xml:space="preserve">  Source code in: workspace/Programa2</w:t>
            </w:r>
          </w:p>
          <w:p w:rsidR="005A0C05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Courier" w:hAnsi="Courier"/>
                <w:sz w:val="20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/******************************************************************/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Reuse </w:t>
            </w:r>
            <w:proofErr w:type="spellStart"/>
            <w:r>
              <w:rPr>
                <w:rFonts w:ascii="Helvetica" w:hAnsi="Helvetica"/>
                <w:sz w:val="20"/>
              </w:rPr>
              <w:t>Instructions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numPr>
                <w:ilvl w:val="0"/>
                <w:numId w:val="14"/>
              </w:numPr>
              <w:tabs>
                <w:tab w:val="clear" w:pos="851"/>
              </w:tabs>
              <w:spacing w:before="40" w:after="40" w:line="240" w:lineRule="auto"/>
              <w:ind w:left="324" w:hanging="324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Describe how the program is used.  Provide the declaration format, parameter values and types, and parameter limits.</w:t>
            </w:r>
          </w:p>
          <w:p w:rsidR="005A0C05" w:rsidRPr="00E7249B" w:rsidRDefault="005A0C05" w:rsidP="00361D99">
            <w:pPr>
              <w:numPr>
                <w:ilvl w:val="0"/>
                <w:numId w:val="14"/>
              </w:numPr>
              <w:tabs>
                <w:tab w:val="clear" w:pos="851"/>
              </w:tabs>
              <w:spacing w:before="40" w:after="40" w:line="240" w:lineRule="auto"/>
              <w:ind w:left="324" w:hanging="324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Provide warnings of illegal values, overflow conditions, or other conditions that could potentially result in improper operation.</w:t>
            </w:r>
          </w:p>
        </w:tc>
      </w:tr>
      <w:tr w:rsidR="005A0C05" w:rsidTr="00361D99">
        <w:trPr>
          <w:cantSplit/>
          <w:trHeight w:val="1275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 xml:space="preserve">Reuse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>/*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  <w:t xml:space="preserve"> * Método utilizado para selecionar um diretório via </w:t>
            </w:r>
            <w:proofErr w:type="spellStart"/>
            <w:r w:rsidRPr="004415E6">
              <w:rPr>
                <w:rFonts w:ascii="Helvetica" w:hAnsi="Helvetica"/>
                <w:sz w:val="20"/>
              </w:rPr>
              <w:t>JFileChooser</w:t>
            </w:r>
            <w:proofErr w:type="spellEnd"/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  <w:t xml:space="preserve"> * @</w:t>
            </w:r>
            <w:proofErr w:type="spellStart"/>
            <w:r w:rsidRPr="004415E6">
              <w:rPr>
                <w:rFonts w:ascii="Helvetica" w:hAnsi="Helvetica"/>
                <w:sz w:val="20"/>
              </w:rPr>
              <w:t>return</w:t>
            </w:r>
            <w:proofErr w:type="spellEnd"/>
            <w:r w:rsidRPr="004415E6">
              <w:rPr>
                <w:rFonts w:ascii="Helvetica" w:hAnsi="Helvetica"/>
                <w:sz w:val="20"/>
              </w:rPr>
              <w:t xml:space="preserve"> File Retorna um arquivo File com o diretório selecionado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  <w:t xml:space="preserve"> */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</w:r>
            <w:proofErr w:type="spellStart"/>
            <w:r w:rsidRPr="004415E6">
              <w:rPr>
                <w:rFonts w:ascii="Helvetica" w:hAnsi="Helvetica"/>
                <w:sz w:val="20"/>
              </w:rPr>
              <w:t>public</w:t>
            </w:r>
            <w:proofErr w:type="spellEnd"/>
            <w:r w:rsidRPr="004415E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4415E6">
              <w:rPr>
                <w:rFonts w:ascii="Helvetica" w:hAnsi="Helvetica"/>
                <w:sz w:val="20"/>
              </w:rPr>
              <w:t>static</w:t>
            </w:r>
            <w:proofErr w:type="spellEnd"/>
            <w:r w:rsidRPr="004415E6">
              <w:rPr>
                <w:rFonts w:ascii="Helvetica" w:hAnsi="Helvetica"/>
                <w:sz w:val="20"/>
              </w:rPr>
              <w:t xml:space="preserve"> File </w:t>
            </w:r>
            <w:proofErr w:type="spellStart"/>
            <w:r w:rsidRPr="004415E6">
              <w:rPr>
                <w:rFonts w:ascii="Helvetica" w:hAnsi="Helvetica"/>
                <w:sz w:val="20"/>
              </w:rPr>
              <w:t>selecionaDiretorio</w:t>
            </w:r>
            <w:proofErr w:type="spellEnd"/>
            <w:r w:rsidRPr="004415E6">
              <w:rPr>
                <w:rFonts w:ascii="Helvetica" w:hAnsi="Helvetica"/>
                <w:sz w:val="20"/>
              </w:rPr>
              <w:t>() {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>.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>.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>.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  <w:t>}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/* 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ab/>
              <w:t xml:space="preserve"> * Método utilizado para pegar o caminho de todos os arquivos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* dentro de um diretório.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*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* @param caminho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* @</w:t>
            </w:r>
            <w:proofErr w:type="spellStart"/>
            <w:r w:rsidRPr="004415E6">
              <w:rPr>
                <w:rFonts w:ascii="Helvetica" w:hAnsi="Helvetica"/>
                <w:sz w:val="20"/>
              </w:rPr>
              <w:t>return</w:t>
            </w:r>
            <w:proofErr w:type="spellEnd"/>
            <w:r w:rsidRPr="004415E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Pr="004415E6">
              <w:rPr>
                <w:rFonts w:ascii="Helvetica" w:hAnsi="Helvetica"/>
                <w:sz w:val="20"/>
              </w:rPr>
              <w:t>ArrayList</w:t>
            </w:r>
            <w:proofErr w:type="spellEnd"/>
            <w:r w:rsidRPr="004415E6">
              <w:rPr>
                <w:rFonts w:ascii="Helvetica" w:hAnsi="Helvetica"/>
                <w:sz w:val="20"/>
              </w:rPr>
              <w:t xml:space="preserve"> com os caminhos</w:t>
            </w:r>
          </w:p>
          <w:p w:rsidR="005A0C05" w:rsidRPr="004415E6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r w:rsidRPr="004415E6">
              <w:rPr>
                <w:rFonts w:ascii="Helvetica" w:hAnsi="Helvetica"/>
                <w:sz w:val="20"/>
              </w:rPr>
              <w:t xml:space="preserve"> */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4415E6">
              <w:rPr>
                <w:rFonts w:ascii="Helvetica" w:hAnsi="Helvetica"/>
                <w:sz w:val="20"/>
              </w:rPr>
              <w:tab/>
            </w:r>
            <w:r w:rsidRPr="00DC6041">
              <w:rPr>
                <w:rFonts w:ascii="Helvetica" w:hAnsi="Helvetica"/>
                <w:sz w:val="20"/>
                <w:lang w:val="en-US"/>
              </w:rPr>
              <w:t xml:space="preserve">public static </w:t>
            </w:r>
            <w:proofErr w:type="spellStart"/>
            <w:r w:rsidRPr="00DC6041">
              <w:rPr>
                <w:rFonts w:ascii="Helvetica" w:hAnsi="Helvetica"/>
                <w:sz w:val="20"/>
                <w:lang w:val="en-US"/>
              </w:rPr>
              <w:t>ArrayList</w:t>
            </w:r>
            <w:proofErr w:type="spellEnd"/>
            <w:r w:rsidRPr="00DC6041">
              <w:rPr>
                <w:rFonts w:ascii="Helvetica" w:hAnsi="Helvetica"/>
                <w:sz w:val="20"/>
                <w:lang w:val="en-US"/>
              </w:rPr>
              <w:t xml:space="preserve">&lt;String&gt; </w:t>
            </w:r>
            <w:proofErr w:type="spellStart"/>
            <w:r w:rsidRPr="00DC6041">
              <w:rPr>
                <w:rFonts w:ascii="Helvetica" w:hAnsi="Helvetica"/>
                <w:sz w:val="20"/>
                <w:lang w:val="en-US"/>
              </w:rPr>
              <w:t>obterCaminho</w:t>
            </w:r>
            <w:proofErr w:type="spellEnd"/>
            <w:r w:rsidRPr="00DC6041">
              <w:rPr>
                <w:rFonts w:ascii="Helvetica" w:hAnsi="Helvetica"/>
                <w:sz w:val="20"/>
                <w:lang w:val="en-US"/>
              </w:rPr>
              <w:t>(String path) {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.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.</w:t>
            </w:r>
          </w:p>
          <w:p w:rsidR="005A0C05" w:rsidRPr="00DC6041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>.</w:t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  <w:r w:rsidRPr="00DC6041">
              <w:rPr>
                <w:rFonts w:ascii="Helvetica" w:hAnsi="Helvetica"/>
                <w:sz w:val="20"/>
                <w:lang w:val="en-US"/>
              </w:rPr>
              <w:tab/>
            </w:r>
          </w:p>
          <w:p w:rsidR="005A0C05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Courier" w:hAnsi="Courier"/>
                <w:sz w:val="20"/>
              </w:rPr>
            </w:pPr>
            <w:r w:rsidRPr="00DC6041">
              <w:rPr>
                <w:rFonts w:ascii="Helvetica" w:hAnsi="Helvetica"/>
                <w:sz w:val="20"/>
                <w:lang w:val="en-US"/>
              </w:rPr>
              <w:tab/>
              <w:t>}</w:t>
            </w:r>
          </w:p>
        </w:tc>
      </w:tr>
      <w:tr w:rsidR="005A0C05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Identifiers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 xml:space="preserve">Use descriptive names for all variables, function names, constants, and other identifiers.  </w:t>
            </w:r>
            <w:proofErr w:type="spellStart"/>
            <w:r>
              <w:rPr>
                <w:rFonts w:ascii="Helvetica" w:hAnsi="Helvetica"/>
                <w:sz w:val="20"/>
              </w:rPr>
              <w:t>Avoid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abbreviations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or</w:t>
            </w:r>
            <w:proofErr w:type="spellEnd"/>
            <w:r>
              <w:rPr>
                <w:rFonts w:ascii="Helvetica" w:hAnsi="Helvetica"/>
                <w:sz w:val="20"/>
              </w:rPr>
              <w:t xml:space="preserve"> single </w:t>
            </w:r>
            <w:proofErr w:type="spellStart"/>
            <w:r>
              <w:rPr>
                <w:rFonts w:ascii="Helvetica" w:hAnsi="Helvetica"/>
                <w:sz w:val="20"/>
              </w:rPr>
              <w:t>letter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variables</w:t>
            </w:r>
            <w:proofErr w:type="spellEnd"/>
            <w:r>
              <w:rPr>
                <w:rFonts w:ascii="Helvetica" w:hAnsi="Helvetica"/>
                <w:sz w:val="20"/>
              </w:rPr>
              <w:t xml:space="preserve">.  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Identifier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828BD" w:rsidRDefault="005A0C05" w:rsidP="00361D99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ArrayList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 xml:space="preserve">&lt;String&gt; </w:t>
            </w: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arrayPaths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 xml:space="preserve">;                    </w:t>
            </w:r>
            <w:r>
              <w:rPr>
                <w:rFonts w:ascii="Helvetica" w:hAnsi="Helvetica"/>
                <w:sz w:val="20"/>
                <w:lang w:val="en-US"/>
              </w:rPr>
              <w:t xml:space="preserve"> </w:t>
            </w:r>
            <w:r w:rsidRPr="004828BD">
              <w:rPr>
                <w:rFonts w:ascii="Helvetica" w:hAnsi="Helvetica"/>
                <w:sz w:val="20"/>
                <w:lang w:val="en-US"/>
              </w:rPr>
              <w:t>/*  This is GOOD */</w:t>
            </w:r>
          </w:p>
          <w:p w:rsidR="005A0C05" w:rsidRPr="0056096E" w:rsidRDefault="005A0C05" w:rsidP="00361D99">
            <w:pPr>
              <w:spacing w:before="40" w:after="40"/>
              <w:rPr>
                <w:rFonts w:ascii="Courier" w:hAnsi="Courier"/>
                <w:color w:val="FF0000"/>
                <w:sz w:val="20"/>
                <w:lang w:val="en-US"/>
              </w:rPr>
            </w:pP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ArrayList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>&lt;String&gt; a;                                     /*  This is BAD */</w:t>
            </w:r>
          </w:p>
        </w:tc>
      </w:tr>
    </w:tbl>
    <w:p w:rsidR="005A0C05" w:rsidRPr="00E7249B" w:rsidRDefault="005A0C05" w:rsidP="005A0C05">
      <w:pPr>
        <w:jc w:val="center"/>
        <w:rPr>
          <w:sz w:val="28"/>
          <w:lang w:val="en-US"/>
        </w:rPr>
      </w:pPr>
      <w:r w:rsidRPr="00E7249B">
        <w:rPr>
          <w:sz w:val="28"/>
          <w:lang w:val="en-US"/>
        </w:rPr>
        <w:t>(continued)</w:t>
      </w:r>
      <w:r w:rsidRPr="00E7249B">
        <w:rPr>
          <w:sz w:val="28"/>
          <w:lang w:val="en-US"/>
        </w:rPr>
        <w:br w:type="page"/>
      </w:r>
      <w:r w:rsidRPr="00E7249B">
        <w:rPr>
          <w:b/>
          <w:sz w:val="28"/>
          <w:lang w:val="en-US"/>
        </w:rPr>
        <w:lastRenderedPageBreak/>
        <w:t>Coding Standard Template (continued)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numPr>
                <w:ilvl w:val="0"/>
                <w:numId w:val="15"/>
              </w:num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 xml:space="preserve">Document the code so that the reader can understand its operation.  </w:t>
            </w:r>
          </w:p>
          <w:p w:rsidR="005A0C05" w:rsidRPr="00E7249B" w:rsidRDefault="005A0C05" w:rsidP="00361D99">
            <w:pPr>
              <w:numPr>
                <w:ilvl w:val="0"/>
                <w:numId w:val="15"/>
              </w:num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Comments should explain both the purpose and behavior of the code.</w:t>
            </w:r>
          </w:p>
          <w:p w:rsidR="005A0C05" w:rsidRPr="00E7249B" w:rsidRDefault="005A0C05" w:rsidP="00361D99">
            <w:pPr>
              <w:numPr>
                <w:ilvl w:val="0"/>
                <w:numId w:val="15"/>
              </w:num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Comment variable declarations to indicate their purpose.</w:t>
            </w:r>
          </w:p>
        </w:tc>
      </w:tr>
      <w:tr w:rsidR="005A0C05" w:rsidRPr="004828BD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Good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828BD" w:rsidRDefault="005A0C05" w:rsidP="00361D99">
            <w:pPr>
              <w:snapToGrid w:val="0"/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4828BD">
              <w:rPr>
                <w:rFonts w:ascii="Helvetica" w:hAnsi="Helvetica"/>
                <w:sz w:val="20"/>
              </w:rPr>
              <w:t>if</w:t>
            </w:r>
            <w:proofErr w:type="spellEnd"/>
            <w:r w:rsidRPr="004828BD">
              <w:rPr>
                <w:rFonts w:ascii="Helvetica" w:hAnsi="Helvetica"/>
                <w:sz w:val="20"/>
              </w:rPr>
              <w:t xml:space="preserve"> (</w:t>
            </w:r>
            <w:proofErr w:type="spellStart"/>
            <w:r w:rsidRPr="004828BD">
              <w:rPr>
                <w:rFonts w:ascii="Helvetica" w:hAnsi="Helvetica"/>
                <w:sz w:val="20"/>
              </w:rPr>
              <w:t>sCurrentLine.endsWith</w:t>
            </w:r>
            <w:proofErr w:type="spellEnd"/>
            <w:r w:rsidRPr="004828BD">
              <w:rPr>
                <w:rFonts w:ascii="Helvetica" w:hAnsi="Helvetica"/>
                <w:sz w:val="20"/>
              </w:rPr>
              <w:t>("{"))               //Essa linha termina com “{“?</w:t>
            </w:r>
          </w:p>
        </w:tc>
      </w:tr>
      <w:tr w:rsidR="005A0C05" w:rsidRPr="004828BD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Bad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Comment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828BD" w:rsidRDefault="005A0C05" w:rsidP="00361D99">
            <w:pPr>
              <w:snapToGrid w:val="0"/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 w:rsidRPr="004828BD">
              <w:rPr>
                <w:rFonts w:ascii="Helvetica" w:hAnsi="Helvetica"/>
                <w:sz w:val="20"/>
              </w:rPr>
              <w:t>if</w:t>
            </w:r>
            <w:proofErr w:type="spellEnd"/>
            <w:r w:rsidRPr="004828BD">
              <w:rPr>
                <w:rFonts w:ascii="Helvetica" w:hAnsi="Helvetica"/>
                <w:sz w:val="20"/>
              </w:rPr>
              <w:t xml:space="preserve"> (</w:t>
            </w:r>
            <w:proofErr w:type="spellStart"/>
            <w:r w:rsidRPr="004828BD">
              <w:rPr>
                <w:rFonts w:ascii="Helvetica" w:hAnsi="Helvetica"/>
                <w:sz w:val="20"/>
              </w:rPr>
              <w:t>sCurrentLine.endsWith</w:t>
            </w:r>
            <w:proofErr w:type="spellEnd"/>
            <w:r w:rsidRPr="004828BD">
              <w:rPr>
                <w:rFonts w:ascii="Helvetica" w:hAnsi="Helvetica"/>
                <w:sz w:val="20"/>
              </w:rPr>
              <w:t>("{"))               //Verifica se a linha termina com “{“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Major </w:t>
            </w:r>
            <w:proofErr w:type="spellStart"/>
            <w:r>
              <w:rPr>
                <w:rFonts w:ascii="Helvetica" w:hAnsi="Helvetica"/>
                <w:sz w:val="20"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spacing w:before="40" w:after="40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Precede major program sections by a block comment that describes the processing that is done in the next section</w:t>
            </w:r>
          </w:p>
        </w:tc>
      </w:tr>
      <w:tr w:rsidR="005A0C05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Spaces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numPr>
                <w:ilvl w:val="0"/>
                <w:numId w:val="16"/>
              </w:num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Write programs with sufficient spacing so they do not appear crowded.</w:t>
            </w:r>
          </w:p>
          <w:p w:rsidR="005A0C05" w:rsidRPr="00E7249B" w:rsidRDefault="005A0C05" w:rsidP="00361D99">
            <w:pPr>
              <w:numPr>
                <w:ilvl w:val="0"/>
                <w:numId w:val="16"/>
              </w:num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Separate every program construct with at least one space.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Indenting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E7249B" w:rsidRDefault="005A0C05" w:rsidP="00361D99">
            <w:pPr>
              <w:numPr>
                <w:ilvl w:val="0"/>
                <w:numId w:val="17"/>
              </w:numPr>
              <w:tabs>
                <w:tab w:val="clear" w:pos="851"/>
              </w:tabs>
              <w:spacing w:before="40" w:after="40" w:line="240" w:lineRule="auto"/>
              <w:ind w:left="324" w:hanging="324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Indent every level of brace from the previous one.</w:t>
            </w:r>
          </w:p>
          <w:p w:rsidR="005A0C05" w:rsidRPr="00E7249B" w:rsidRDefault="005A0C05" w:rsidP="00361D99">
            <w:pPr>
              <w:numPr>
                <w:ilvl w:val="0"/>
                <w:numId w:val="17"/>
              </w:numPr>
              <w:tabs>
                <w:tab w:val="clear" w:pos="360"/>
                <w:tab w:val="clear" w:pos="851"/>
              </w:tabs>
              <w:spacing w:before="40" w:after="40" w:line="240" w:lineRule="auto"/>
              <w:ind w:left="324" w:hanging="324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Open and closing braces should be on lines by themselves and aligned with    each other.</w:t>
            </w:r>
          </w:p>
        </w:tc>
      </w:tr>
      <w:tr w:rsidR="005A0C05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Indenting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</w:p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public </w:t>
            </w:r>
            <w:proofErr w:type="spellStart"/>
            <w:r w:rsidRPr="004828BD">
              <w:rPr>
                <w:rFonts w:ascii="Helvetica" w:hAnsi="Helvetica" w:cs="Helvetica"/>
              </w:rPr>
              <w:t>int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</w:t>
            </w:r>
            <w:proofErr w:type="spellStart"/>
            <w:r w:rsidRPr="004828BD">
              <w:rPr>
                <w:rFonts w:ascii="Helvetica" w:hAnsi="Helvetica" w:cs="Helvetica"/>
              </w:rPr>
              <w:t>contaLinhas</w:t>
            </w:r>
            <w:proofErr w:type="spellEnd"/>
            <w:r w:rsidRPr="004828BD">
              <w:rPr>
                <w:rFonts w:ascii="Helvetica" w:hAnsi="Helvetica" w:cs="Helvetica"/>
              </w:rPr>
              <w:t>()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proofErr w:type="spellStart"/>
            <w:r w:rsidRPr="004828BD">
              <w:rPr>
                <w:rFonts w:ascii="Helvetica" w:hAnsi="Helvetica" w:cs="Helvetica"/>
              </w:rPr>
              <w:t>int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</w:t>
            </w:r>
            <w:proofErr w:type="spellStart"/>
            <w:r w:rsidRPr="004828BD">
              <w:rPr>
                <w:rFonts w:ascii="Helvetica" w:hAnsi="Helvetica" w:cs="Helvetica"/>
              </w:rPr>
              <w:t>LOCCounter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= 0;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for (String path : </w:t>
            </w:r>
            <w:proofErr w:type="spellStart"/>
            <w:r w:rsidRPr="004828BD">
              <w:rPr>
                <w:rFonts w:ascii="Helvetica" w:hAnsi="Helvetica" w:cs="Helvetica"/>
              </w:rPr>
              <w:t>caminhosLista</w:t>
            </w:r>
            <w:proofErr w:type="spellEnd"/>
            <w:r w:rsidRPr="004828BD">
              <w:rPr>
                <w:rFonts w:ascii="Helvetica" w:hAnsi="Helvetica" w:cs="Helvetica"/>
              </w:rPr>
              <w:t>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proofErr w:type="spellStart"/>
            <w:r w:rsidRPr="004828BD">
              <w:rPr>
                <w:rFonts w:ascii="Helvetica" w:hAnsi="Helvetica" w:cs="Helvetica"/>
              </w:rPr>
              <w:t>int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</w:t>
            </w:r>
            <w:proofErr w:type="spellStart"/>
            <w:r w:rsidRPr="004828BD">
              <w:rPr>
                <w:rFonts w:ascii="Helvetica" w:hAnsi="Helvetica" w:cs="Helvetica"/>
              </w:rPr>
              <w:t>classLOCCount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= 0;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try (</w:t>
            </w:r>
            <w:proofErr w:type="spellStart"/>
            <w:r w:rsidRPr="004828BD">
              <w:rPr>
                <w:rFonts w:ascii="Helvetica" w:hAnsi="Helvetica" w:cs="Helvetica"/>
              </w:rPr>
              <w:t>BufferedReader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</w:t>
            </w:r>
            <w:proofErr w:type="spellStart"/>
            <w:r w:rsidRPr="004828BD">
              <w:rPr>
                <w:rFonts w:ascii="Helvetica" w:hAnsi="Helvetica" w:cs="Helvetica"/>
              </w:rPr>
              <w:t>br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= new </w:t>
            </w:r>
            <w:proofErr w:type="spellStart"/>
            <w:r w:rsidRPr="004828BD">
              <w:rPr>
                <w:rFonts w:ascii="Helvetica" w:hAnsi="Helvetica" w:cs="Helvetica"/>
              </w:rPr>
              <w:t>BufferedReader</w:t>
            </w:r>
            <w:proofErr w:type="spellEnd"/>
            <w:r w:rsidRPr="004828BD">
              <w:rPr>
                <w:rFonts w:ascii="Helvetica" w:hAnsi="Helvetica" w:cs="Helvetica"/>
              </w:rPr>
              <w:t xml:space="preserve">(new </w:t>
            </w:r>
            <w:proofErr w:type="spellStart"/>
            <w:r w:rsidRPr="004828BD">
              <w:rPr>
                <w:rFonts w:ascii="Helvetica" w:hAnsi="Helvetica" w:cs="Helvetica"/>
              </w:rPr>
              <w:t>FileReader</w:t>
            </w:r>
            <w:proofErr w:type="spellEnd"/>
            <w:r w:rsidRPr="004828BD">
              <w:rPr>
                <w:rFonts w:ascii="Helvetica" w:hAnsi="Helvetica" w:cs="Helvetica"/>
              </w:rPr>
              <w:t>(path)))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String </w:t>
            </w:r>
            <w:proofErr w:type="spellStart"/>
            <w:r w:rsidRPr="004828BD">
              <w:rPr>
                <w:rFonts w:ascii="Helvetica" w:hAnsi="Helvetica" w:cs="Helvetica"/>
              </w:rPr>
              <w:t>sCurrentLine</w:t>
            </w:r>
            <w:proofErr w:type="spellEnd"/>
            <w:r w:rsidRPr="004828BD">
              <w:rPr>
                <w:rFonts w:ascii="Helvetica" w:hAnsi="Helvetica" w:cs="Helvetica"/>
              </w:rPr>
              <w:t>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while ((</w:t>
            </w:r>
            <w:proofErr w:type="spellStart"/>
            <w:r w:rsidRPr="004828BD">
              <w:rPr>
                <w:rFonts w:ascii="Helvetica" w:hAnsi="Helvetica" w:cs="Helvetica"/>
              </w:rPr>
              <w:t>sCurrentLine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= </w:t>
            </w:r>
            <w:proofErr w:type="spellStart"/>
            <w:r w:rsidRPr="004828BD">
              <w:rPr>
                <w:rFonts w:ascii="Helvetica" w:hAnsi="Helvetica" w:cs="Helvetica"/>
              </w:rPr>
              <w:t>br.readLine</w:t>
            </w:r>
            <w:proofErr w:type="spellEnd"/>
            <w:r w:rsidRPr="004828BD">
              <w:rPr>
                <w:rFonts w:ascii="Helvetica" w:hAnsi="Helvetica" w:cs="Helvetica"/>
              </w:rPr>
              <w:t>()) != null)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  if (</w:t>
            </w:r>
            <w:proofErr w:type="spellStart"/>
            <w:r w:rsidRPr="004828BD">
              <w:rPr>
                <w:rFonts w:ascii="Helvetica" w:hAnsi="Helvetica" w:cs="Helvetica"/>
              </w:rPr>
              <w:t>sCurrentLine.endsWith</w:t>
            </w:r>
            <w:proofErr w:type="spellEnd"/>
            <w:r w:rsidRPr="004828BD">
              <w:rPr>
                <w:rFonts w:ascii="Helvetica" w:hAnsi="Helvetica" w:cs="Helvetica"/>
              </w:rPr>
              <w:t>("{"))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     </w:t>
            </w:r>
            <w:proofErr w:type="spellStart"/>
            <w:r w:rsidRPr="004828BD">
              <w:rPr>
                <w:rFonts w:ascii="Helvetica" w:hAnsi="Helvetica" w:cs="Helvetica"/>
              </w:rPr>
              <w:t>classLOCCount</w:t>
            </w:r>
            <w:proofErr w:type="spellEnd"/>
            <w:r w:rsidRPr="004828BD">
              <w:rPr>
                <w:rFonts w:ascii="Helvetica" w:hAnsi="Helvetica" w:cs="Helvetica"/>
              </w:rPr>
              <w:t>++;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     </w:t>
            </w:r>
            <w:proofErr w:type="spellStart"/>
            <w:r w:rsidRPr="004828BD">
              <w:rPr>
                <w:rFonts w:ascii="Helvetica" w:hAnsi="Helvetica" w:cs="Helvetica"/>
              </w:rPr>
              <w:t>LOCCounter</w:t>
            </w:r>
            <w:proofErr w:type="spellEnd"/>
            <w:r w:rsidRPr="004828BD">
              <w:rPr>
                <w:rFonts w:ascii="Helvetica" w:hAnsi="Helvetica" w:cs="Helvetica"/>
              </w:rPr>
              <w:t>++;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   } else if (</w:t>
            </w:r>
            <w:proofErr w:type="spellStart"/>
            <w:r w:rsidRPr="004828BD">
              <w:rPr>
                <w:rFonts w:ascii="Helvetica" w:hAnsi="Helvetica" w:cs="Helvetica"/>
              </w:rPr>
              <w:t>sCurrentLine.endsWith</w:t>
            </w:r>
            <w:proofErr w:type="spellEnd"/>
            <w:r w:rsidRPr="004828BD">
              <w:rPr>
                <w:rFonts w:ascii="Helvetica" w:hAnsi="Helvetica" w:cs="Helvetica"/>
              </w:rPr>
              <w:t>(";"))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        </w:t>
            </w:r>
            <w:proofErr w:type="spellStart"/>
            <w:r w:rsidRPr="004828BD">
              <w:rPr>
                <w:rFonts w:ascii="Helvetica" w:hAnsi="Helvetica" w:cs="Helvetica"/>
              </w:rPr>
              <w:t>classLOCCount</w:t>
            </w:r>
            <w:proofErr w:type="spellEnd"/>
            <w:r w:rsidRPr="004828BD">
              <w:rPr>
                <w:rFonts w:ascii="Helvetica" w:hAnsi="Helvetica" w:cs="Helvetica"/>
              </w:rPr>
              <w:t>++;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      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proofErr w:type="spellStart"/>
            <w:r w:rsidRPr="004828BD">
              <w:rPr>
                <w:rFonts w:ascii="Helvetica" w:hAnsi="Helvetica" w:cs="Helvetica"/>
              </w:rPr>
              <w:t>LOCCounter</w:t>
            </w:r>
            <w:proofErr w:type="spellEnd"/>
            <w:r w:rsidRPr="004828BD">
              <w:rPr>
                <w:rFonts w:ascii="Helvetica" w:hAnsi="Helvetica" w:cs="Helvetica"/>
              </w:rPr>
              <w:t>++;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 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>}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}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      </w:t>
            </w:r>
            <w:proofErr w:type="spellStart"/>
            <w:r w:rsidRPr="004828BD">
              <w:rPr>
                <w:rFonts w:ascii="Helvetica" w:hAnsi="Helvetica" w:cs="Helvetica"/>
              </w:rPr>
              <w:t>System.out.println</w:t>
            </w:r>
            <w:proofErr w:type="spellEnd"/>
            <w:r w:rsidRPr="004828BD">
              <w:rPr>
                <w:rFonts w:ascii="Helvetica" w:hAnsi="Helvetica" w:cs="Helvetica"/>
              </w:rPr>
              <w:t xml:space="preserve">("LOC da </w:t>
            </w:r>
            <w:proofErr w:type="spellStart"/>
            <w:r w:rsidRPr="004828BD">
              <w:rPr>
                <w:rFonts w:ascii="Helvetica" w:hAnsi="Helvetica" w:cs="Helvetica"/>
              </w:rPr>
              <w:t>classe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" + path + " = " + </w:t>
            </w:r>
            <w:proofErr w:type="spellStart"/>
            <w:r w:rsidRPr="004828BD">
              <w:rPr>
                <w:rFonts w:ascii="Helvetica" w:hAnsi="Helvetica" w:cs="Helvetica"/>
              </w:rPr>
              <w:t>classLOCCount</w:t>
            </w:r>
            <w:proofErr w:type="spellEnd"/>
            <w:r w:rsidRPr="004828BD">
              <w:rPr>
                <w:rFonts w:ascii="Helvetica" w:hAnsi="Helvetica" w:cs="Helvetica"/>
              </w:rPr>
              <w:t>);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>} catch (</w:t>
            </w:r>
            <w:proofErr w:type="spellStart"/>
            <w:r w:rsidRPr="004828BD">
              <w:rPr>
                <w:rFonts w:ascii="Helvetica" w:hAnsi="Helvetica" w:cs="Helvetica"/>
              </w:rPr>
              <w:t>IOException</w:t>
            </w:r>
            <w:proofErr w:type="spellEnd"/>
            <w:r w:rsidRPr="004828BD">
              <w:rPr>
                <w:rFonts w:ascii="Helvetica" w:hAnsi="Helvetica" w:cs="Helvetica"/>
              </w:rPr>
              <w:t xml:space="preserve"> e) {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proofErr w:type="spellStart"/>
            <w:r w:rsidRPr="004828BD">
              <w:rPr>
                <w:rFonts w:ascii="Helvetica" w:hAnsi="Helvetica" w:cs="Helvetica"/>
              </w:rPr>
              <w:t>e.printStackTrace</w:t>
            </w:r>
            <w:proofErr w:type="spellEnd"/>
            <w:r w:rsidRPr="004828BD">
              <w:rPr>
                <w:rFonts w:ascii="Helvetica" w:hAnsi="Helvetica" w:cs="Helvetica"/>
              </w:rPr>
              <w:t>();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 xml:space="preserve">       </w:t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>}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}</w:t>
            </w:r>
          </w:p>
          <w:p w:rsidR="005A0C05" w:rsidRPr="004828BD" w:rsidRDefault="005A0C05" w:rsidP="00361D99">
            <w:pPr>
              <w:pStyle w:val="ScriptTableText"/>
              <w:rPr>
                <w:rFonts w:ascii="Helvetica" w:hAnsi="Helvetica" w:cs="Helvetica"/>
              </w:rPr>
            </w:pPr>
            <w:r w:rsidRPr="004828BD">
              <w:rPr>
                <w:rFonts w:ascii="Helvetica" w:hAnsi="Helvetica" w:cs="Helvetica"/>
              </w:rPr>
              <w:tab/>
            </w:r>
            <w:r w:rsidRPr="004828BD">
              <w:rPr>
                <w:rFonts w:ascii="Helvetica" w:hAnsi="Helvetica" w:cs="Helvetica"/>
              </w:rPr>
              <w:tab/>
              <w:t xml:space="preserve">    return </w:t>
            </w:r>
            <w:proofErr w:type="spellStart"/>
            <w:r w:rsidRPr="004828BD">
              <w:rPr>
                <w:rFonts w:ascii="Helvetica" w:hAnsi="Helvetica" w:cs="Helvetica"/>
              </w:rPr>
              <w:t>LOCCounter</w:t>
            </w:r>
            <w:proofErr w:type="spellEnd"/>
            <w:r w:rsidRPr="004828BD">
              <w:rPr>
                <w:rFonts w:ascii="Helvetica" w:hAnsi="Helvetica" w:cs="Helvetica"/>
              </w:rPr>
              <w:t>;</w:t>
            </w:r>
          </w:p>
          <w:p w:rsidR="005A0C05" w:rsidRPr="004828BD" w:rsidRDefault="005A0C05" w:rsidP="00361D99">
            <w:pPr>
              <w:spacing w:before="40" w:after="40"/>
              <w:rPr>
                <w:rFonts w:ascii="Courier" w:hAnsi="Courier"/>
                <w:sz w:val="20"/>
              </w:rPr>
            </w:pPr>
            <w:r w:rsidRPr="004828BD">
              <w:rPr>
                <w:rFonts w:ascii="Helvetica" w:hAnsi="Helvetica" w:cs="Helvetica"/>
              </w:rPr>
              <w:t>}</w:t>
            </w:r>
          </w:p>
        </w:tc>
      </w:tr>
      <w:tr w:rsidR="005A0C05" w:rsidRPr="00FC3E4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Capitalization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numPr>
                <w:ilvl w:val="0"/>
                <w:numId w:val="18"/>
              </w:numPr>
              <w:tabs>
                <w:tab w:val="clear" w:pos="360"/>
                <w:tab w:val="clear" w:pos="851"/>
                <w:tab w:val="num" w:pos="324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Capitalized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all</w:t>
            </w:r>
            <w:proofErr w:type="spellEnd"/>
            <w:r>
              <w:rPr>
                <w:rFonts w:ascii="Helvetica" w:hAnsi="Helvetica"/>
                <w:sz w:val="20"/>
              </w:rPr>
              <w:t xml:space="preserve"> defines.</w:t>
            </w:r>
          </w:p>
          <w:p w:rsidR="005A0C05" w:rsidRPr="00E7249B" w:rsidRDefault="005A0C05" w:rsidP="00361D99">
            <w:pPr>
              <w:numPr>
                <w:ilvl w:val="0"/>
                <w:numId w:val="18"/>
              </w:numPr>
              <w:tabs>
                <w:tab w:val="clear" w:pos="360"/>
                <w:tab w:val="clear" w:pos="851"/>
                <w:tab w:val="num" w:pos="324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Lowercase all other identifiers and reserved words.</w:t>
            </w:r>
          </w:p>
          <w:p w:rsidR="005A0C05" w:rsidRPr="00E7249B" w:rsidRDefault="005A0C05" w:rsidP="00361D99">
            <w:pPr>
              <w:numPr>
                <w:ilvl w:val="0"/>
                <w:numId w:val="18"/>
              </w:numPr>
              <w:tabs>
                <w:tab w:val="clear" w:pos="360"/>
                <w:tab w:val="clear" w:pos="851"/>
                <w:tab w:val="num" w:pos="324"/>
              </w:tabs>
              <w:spacing w:before="40" w:after="40" w:line="240" w:lineRule="auto"/>
              <w:ind w:left="324" w:hanging="324"/>
              <w:jc w:val="left"/>
              <w:rPr>
                <w:rFonts w:ascii="Helvetica" w:hAnsi="Helvetica"/>
                <w:sz w:val="20"/>
                <w:lang w:val="en-US"/>
              </w:rPr>
            </w:pPr>
            <w:r w:rsidRPr="00E7249B">
              <w:rPr>
                <w:rFonts w:ascii="Helvetica" w:hAnsi="Helvetica"/>
                <w:sz w:val="20"/>
                <w:lang w:val="en-US"/>
              </w:rPr>
              <w:t>Messages being output to the user can be mixed-case so as to make a clean user presentation.</w:t>
            </w:r>
          </w:p>
        </w:tc>
      </w:tr>
      <w:tr w:rsidR="005A0C05" w:rsidRPr="00B8750B" w:rsidTr="00361D99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Default="005A0C05" w:rsidP="00361D99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Capitalization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A0C05" w:rsidRPr="004828BD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r w:rsidRPr="004828BD">
              <w:rPr>
                <w:rFonts w:ascii="Helvetica" w:hAnsi="Helvetica"/>
                <w:sz w:val="20"/>
                <w:lang w:val="en-US"/>
              </w:rPr>
              <w:t xml:space="preserve">public </w:t>
            </w: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int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 xml:space="preserve"> </w:t>
            </w: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contaLinhas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>()</w:t>
            </w:r>
          </w:p>
          <w:p w:rsidR="005A0C05" w:rsidRPr="004828BD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Helvetica" w:hAnsi="Helvetica"/>
                <w:sz w:val="20"/>
                <w:lang w:val="en-US"/>
              </w:rPr>
            </w:pP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int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 xml:space="preserve"> </w:t>
            </w:r>
            <w:proofErr w:type="spellStart"/>
            <w:r w:rsidRPr="004828BD">
              <w:rPr>
                <w:rFonts w:ascii="Helvetica" w:hAnsi="Helvetica"/>
                <w:sz w:val="20"/>
                <w:lang w:val="en-US"/>
              </w:rPr>
              <w:t>classLOCCount</w:t>
            </w:r>
            <w:proofErr w:type="spellEnd"/>
            <w:r w:rsidRPr="004828BD">
              <w:rPr>
                <w:rFonts w:ascii="Helvetica" w:hAnsi="Helvetica"/>
                <w:sz w:val="20"/>
                <w:lang w:val="en-US"/>
              </w:rPr>
              <w:t xml:space="preserve"> = 0;</w:t>
            </w:r>
          </w:p>
          <w:p w:rsidR="005A0C05" w:rsidRPr="004828BD" w:rsidRDefault="005A0C05" w:rsidP="00361D99">
            <w:pPr>
              <w:tabs>
                <w:tab w:val="clear" w:pos="851"/>
              </w:tabs>
              <w:spacing w:before="40" w:after="40" w:line="240" w:lineRule="auto"/>
              <w:jc w:val="left"/>
              <w:rPr>
                <w:rFonts w:ascii="Courier" w:hAnsi="Courier"/>
                <w:color w:val="FF0000"/>
                <w:sz w:val="20"/>
                <w:lang w:val="en-US"/>
              </w:rPr>
            </w:pPr>
            <w:r w:rsidRPr="004828BD">
              <w:rPr>
                <w:rFonts w:ascii="Helvetica" w:hAnsi="Helvetica"/>
                <w:sz w:val="20"/>
                <w:lang w:val="en-US"/>
              </w:rPr>
              <w:t>public class Contador</w:t>
            </w:r>
          </w:p>
        </w:tc>
      </w:tr>
    </w:tbl>
    <w:p w:rsidR="005A0C05" w:rsidRPr="005D00BD" w:rsidRDefault="005A0C05" w:rsidP="005A0C05">
      <w:pPr>
        <w:rPr>
          <w:lang w:val="en-US"/>
        </w:rPr>
      </w:pPr>
    </w:p>
    <w:p w:rsidR="00A4624F" w:rsidRDefault="005A0C05" w:rsidP="005A0C05">
      <w:pPr>
        <w:pStyle w:val="Ttulo5"/>
        <w:rPr>
          <w:lang w:val="en-US"/>
        </w:rPr>
      </w:pPr>
      <w:bookmarkStart w:id="54" w:name="_Toc468466706"/>
      <w:r>
        <w:rPr>
          <w:lang w:val="en-US"/>
        </w:rPr>
        <w:lastRenderedPageBreak/>
        <w:t>TEST REPORT</w:t>
      </w:r>
      <w:bookmarkEnd w:id="54"/>
    </w:p>
    <w:p w:rsidR="00AD2076" w:rsidRPr="00AD2076" w:rsidRDefault="00AD2076" w:rsidP="00AD2076">
      <w:pPr>
        <w:pStyle w:val="TtulodoGrfico"/>
        <w:ind w:left="1134" w:hanging="1134"/>
      </w:pPr>
      <w:bookmarkStart w:id="55" w:name="_Toc468466738"/>
      <w:r>
        <w:t>test report</w:t>
      </w:r>
      <w:bookmarkEnd w:id="55"/>
    </w:p>
    <w:p w:rsidR="005A0C05" w:rsidRDefault="007C52FC" w:rsidP="005A0C05">
      <w:pPr>
        <w:pStyle w:val="FormTitle"/>
      </w:pPr>
      <w:r>
        <w:t>Test Report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5A0C05" w:rsidTr="00361D99">
        <w:trPr>
          <w:cantSplit/>
        </w:trPr>
        <w:tc>
          <w:tcPr>
            <w:tcW w:w="1584" w:type="dxa"/>
          </w:tcPr>
          <w:p w:rsidR="005A0C05" w:rsidRDefault="005A0C05" w:rsidP="00361D99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5A0C05" w:rsidRDefault="00F57692" w:rsidP="00361D99">
            <w:pPr>
              <w:pStyle w:val="FormText"/>
            </w:pPr>
            <w:r>
              <w:t>Sabrina Fontes Carvalho</w:t>
            </w:r>
          </w:p>
        </w:tc>
        <w:tc>
          <w:tcPr>
            <w:tcW w:w="1656" w:type="dxa"/>
          </w:tcPr>
          <w:p w:rsidR="005A0C05" w:rsidRDefault="005A0C05" w:rsidP="00361D99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5A0C05" w:rsidRDefault="00D45A98" w:rsidP="00361D99">
            <w:pPr>
              <w:pStyle w:val="FormText"/>
            </w:pPr>
            <w:r>
              <w:t>26</w:t>
            </w:r>
            <w:r w:rsidR="00F57692">
              <w:t>/11/2016</w:t>
            </w:r>
          </w:p>
        </w:tc>
      </w:tr>
      <w:tr w:rsidR="005A0C05" w:rsidTr="00361D99">
        <w:trPr>
          <w:cantSplit/>
        </w:trPr>
        <w:tc>
          <w:tcPr>
            <w:tcW w:w="1584" w:type="dxa"/>
          </w:tcPr>
          <w:p w:rsidR="005A0C05" w:rsidRDefault="005A0C05" w:rsidP="00361D99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5A0C05" w:rsidRPr="00D45A98" w:rsidRDefault="00D45A98" w:rsidP="00361D99">
            <w:pPr>
              <w:pStyle w:val="FormText"/>
              <w:rPr>
                <w:lang w:val="pt-BR"/>
              </w:rPr>
            </w:pPr>
            <w:r w:rsidRPr="00D45A98">
              <w:rPr>
                <w:sz w:val="18"/>
                <w:szCs w:val="18"/>
                <w:lang w:val="pt-BR"/>
              </w:rPr>
              <w:t>Cálculo relativo de intervalo de tamanhos</w:t>
            </w:r>
          </w:p>
        </w:tc>
        <w:tc>
          <w:tcPr>
            <w:tcW w:w="1656" w:type="dxa"/>
          </w:tcPr>
          <w:p w:rsidR="005A0C05" w:rsidRDefault="005A0C05" w:rsidP="00361D99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Default="00D45A98" w:rsidP="00361D99">
            <w:pPr>
              <w:pStyle w:val="FormText"/>
            </w:pPr>
            <w:r>
              <w:t>4</w:t>
            </w:r>
          </w:p>
        </w:tc>
      </w:tr>
      <w:tr w:rsidR="005A0C05" w:rsidTr="00361D99">
        <w:trPr>
          <w:cantSplit/>
        </w:trPr>
        <w:tc>
          <w:tcPr>
            <w:tcW w:w="1584" w:type="dxa"/>
          </w:tcPr>
          <w:p w:rsidR="005A0C05" w:rsidRDefault="005A0C05" w:rsidP="00361D99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5A0C05" w:rsidRDefault="00F57692" w:rsidP="00361D99">
            <w:pPr>
              <w:pStyle w:val="FormText"/>
            </w:pPr>
            <w:r>
              <w:t>Carlos / Francisco / João</w:t>
            </w:r>
          </w:p>
        </w:tc>
        <w:tc>
          <w:tcPr>
            <w:tcW w:w="1656" w:type="dxa"/>
          </w:tcPr>
          <w:p w:rsidR="005A0C05" w:rsidRDefault="005A0C05" w:rsidP="00361D99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Default="00F57692" w:rsidP="00361D99">
            <w:pPr>
              <w:pStyle w:val="FormText"/>
            </w:pPr>
            <w:r>
              <w:t>Java</w:t>
            </w:r>
          </w:p>
        </w:tc>
      </w:tr>
    </w:tbl>
    <w:p w:rsidR="005A0C05" w:rsidRDefault="005A0C05" w:rsidP="005A0C05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A0C05" w:rsidTr="00361D99">
        <w:trPr>
          <w:cantSplit/>
        </w:trPr>
        <w:tc>
          <w:tcPr>
            <w:tcW w:w="2268" w:type="dxa"/>
          </w:tcPr>
          <w:p w:rsidR="005A0C05" w:rsidRDefault="005A0C05" w:rsidP="00361D99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Default="00F57692" w:rsidP="00361D99">
            <w:pPr>
              <w:pStyle w:val="FormText"/>
            </w:pPr>
            <w:r>
              <w:t>1</w:t>
            </w:r>
          </w:p>
        </w:tc>
      </w:tr>
      <w:tr w:rsidR="005A0C05" w:rsidTr="00361D99">
        <w:trPr>
          <w:cantSplit/>
        </w:trPr>
        <w:tc>
          <w:tcPr>
            <w:tcW w:w="2268" w:type="dxa"/>
          </w:tcPr>
          <w:p w:rsidR="005A0C05" w:rsidRDefault="005A0C05" w:rsidP="00361D9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Pr="00361D99" w:rsidRDefault="001D5832" w:rsidP="00361D99">
            <w:pPr>
              <w:pStyle w:val="FormText"/>
              <w:rPr>
                <w:lang w:val="pt-BR"/>
              </w:rPr>
            </w:pPr>
            <w:r>
              <w:rPr>
                <w:lang w:val="pt-BR"/>
              </w:rPr>
              <w:t xml:space="preserve">Calcular o tamanho relativo de intervalos para muito pequeno, pequeno, </w:t>
            </w:r>
          </w:p>
        </w:tc>
      </w:tr>
      <w:tr w:rsidR="005A0C05" w:rsidTr="00361D99">
        <w:trPr>
          <w:cantSplit/>
        </w:trPr>
        <w:tc>
          <w:tcPr>
            <w:tcW w:w="2268" w:type="dxa"/>
          </w:tcPr>
          <w:p w:rsidR="005A0C05" w:rsidRPr="00361D99" w:rsidRDefault="005A0C05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Pr="00361D99" w:rsidRDefault="001D5832" w:rsidP="00361D99">
            <w:pPr>
              <w:pStyle w:val="FormText"/>
              <w:rPr>
                <w:lang w:val="pt-BR"/>
              </w:rPr>
            </w:pPr>
            <w:r>
              <w:rPr>
                <w:lang w:val="pt-BR"/>
              </w:rPr>
              <w:t>Médio, grande e muito grande/</w:t>
            </w:r>
          </w:p>
        </w:tc>
      </w:tr>
      <w:tr w:rsidR="005A0C05" w:rsidTr="00361D99">
        <w:trPr>
          <w:cantSplit/>
        </w:trPr>
        <w:tc>
          <w:tcPr>
            <w:tcW w:w="2268" w:type="dxa"/>
          </w:tcPr>
          <w:p w:rsidR="005A0C05" w:rsidRPr="00361D99" w:rsidRDefault="005A0C05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5A0C05" w:rsidRPr="00361D99" w:rsidRDefault="005A0C05" w:rsidP="00361D99">
            <w:pPr>
              <w:pStyle w:val="FormText"/>
              <w:rPr>
                <w:lang w:val="pt-BR"/>
              </w:rPr>
            </w:pP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Default="00383E06" w:rsidP="00361D9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  <w:r w:rsidRPr="00361D99">
              <w:rPr>
                <w:lang w:val="pt-BR"/>
              </w:rPr>
              <w:t>Abrir o doc1.txt e o doc2.txt.</w:t>
            </w: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Default="00383E06" w:rsidP="00361D9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  <w:r w:rsidRPr="00361D99">
              <w:rPr>
                <w:lang w:val="pt-BR"/>
              </w:rPr>
              <w:t>Dois arquivos *.</w:t>
            </w:r>
            <w:proofErr w:type="spellStart"/>
            <w:r w:rsidRPr="00361D99">
              <w:rPr>
                <w:lang w:val="pt-BR"/>
              </w:rPr>
              <w:t>txt</w:t>
            </w:r>
            <w:proofErr w:type="spellEnd"/>
            <w:r w:rsidRPr="00361D99">
              <w:rPr>
                <w:lang w:val="pt-BR"/>
              </w:rPr>
              <w:t xml:space="preserve"> contendo os dados que serão utilizados para o cálculo.</w:t>
            </w: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Default="00383E06" w:rsidP="00361D9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Pr="00361D99" w:rsidRDefault="001D5832" w:rsidP="00383E06">
            <w:pPr>
              <w:pStyle w:val="FormText"/>
              <w:rPr>
                <w:lang w:val="pt-BR"/>
              </w:rPr>
            </w:pPr>
            <w:proofErr w:type="spellStart"/>
            <w:r w:rsidRPr="001D5832">
              <w:rPr>
                <w:lang w:val="pt-BR"/>
              </w:rPr>
              <w:t>Very</w:t>
            </w:r>
            <w:proofErr w:type="spellEnd"/>
            <w:r w:rsidRPr="001D5832">
              <w:rPr>
                <w:lang w:val="pt-BR"/>
              </w:rPr>
              <w:t xml:space="preserve"> </w:t>
            </w:r>
            <w:proofErr w:type="spellStart"/>
            <w:r w:rsidRPr="001D5832">
              <w:rPr>
                <w:lang w:val="pt-BR"/>
              </w:rPr>
              <w:t>Small</w:t>
            </w:r>
            <w:proofErr w:type="spellEnd"/>
            <w:r w:rsidRPr="001D5832">
              <w:rPr>
                <w:lang w:val="pt-BR"/>
              </w:rPr>
              <w:t>: 4.3953</w:t>
            </w: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Pr="00361D99" w:rsidRDefault="00383E06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Default="001D5832" w:rsidP="00383E06">
            <w:pPr>
              <w:pStyle w:val="FormText"/>
            </w:pPr>
            <w:r w:rsidRPr="001D5832">
              <w:t>Small: 8.5081</w:t>
            </w:r>
          </w:p>
        </w:tc>
      </w:tr>
      <w:tr w:rsidR="001D5832" w:rsidTr="00361D99">
        <w:trPr>
          <w:cantSplit/>
        </w:trPr>
        <w:tc>
          <w:tcPr>
            <w:tcW w:w="2268" w:type="dxa"/>
          </w:tcPr>
          <w:p w:rsidR="001D5832" w:rsidRPr="00361D99" w:rsidRDefault="001D5832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5832" w:rsidRPr="001D5832" w:rsidRDefault="001D5832" w:rsidP="00383E06">
            <w:pPr>
              <w:pStyle w:val="FormText"/>
            </w:pPr>
            <w:r w:rsidRPr="001D5832">
              <w:t>Medium: 16.4696</w:t>
            </w:r>
          </w:p>
        </w:tc>
      </w:tr>
      <w:tr w:rsidR="001D5832" w:rsidTr="00361D99">
        <w:trPr>
          <w:cantSplit/>
        </w:trPr>
        <w:tc>
          <w:tcPr>
            <w:tcW w:w="2268" w:type="dxa"/>
          </w:tcPr>
          <w:p w:rsidR="001D5832" w:rsidRPr="00361D99" w:rsidRDefault="001D5832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5832" w:rsidRPr="001D5832" w:rsidRDefault="001D5832" w:rsidP="00383E06">
            <w:pPr>
              <w:pStyle w:val="FormText"/>
            </w:pPr>
            <w:r w:rsidRPr="001D5832">
              <w:t>Large: 31.8811</w:t>
            </w:r>
          </w:p>
        </w:tc>
      </w:tr>
      <w:tr w:rsidR="001D5832" w:rsidTr="00361D99">
        <w:trPr>
          <w:cantSplit/>
        </w:trPr>
        <w:tc>
          <w:tcPr>
            <w:tcW w:w="2268" w:type="dxa"/>
          </w:tcPr>
          <w:p w:rsidR="001D5832" w:rsidRPr="00361D99" w:rsidRDefault="001D5832" w:rsidP="00361D99">
            <w:pPr>
              <w:pStyle w:val="FormText"/>
              <w:rPr>
                <w:lang w:val="pt-BR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D5832" w:rsidRPr="001D5832" w:rsidRDefault="001D5832" w:rsidP="00383E06">
            <w:pPr>
              <w:pStyle w:val="FormText"/>
            </w:pPr>
            <w:r w:rsidRPr="001D5832">
              <w:t>Very Large: 61.7137</w:t>
            </w: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Default="00383E06" w:rsidP="00361D9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Default="00383E06" w:rsidP="00361D99">
            <w:pPr>
              <w:pStyle w:val="FormText"/>
            </w:pPr>
          </w:p>
        </w:tc>
      </w:tr>
      <w:tr w:rsidR="00383E06" w:rsidTr="00361D99">
        <w:trPr>
          <w:cantSplit/>
        </w:trPr>
        <w:tc>
          <w:tcPr>
            <w:tcW w:w="2268" w:type="dxa"/>
          </w:tcPr>
          <w:p w:rsidR="00383E06" w:rsidRDefault="00383E06" w:rsidP="00361D9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Default="001D5832" w:rsidP="00361D99">
            <w:pPr>
              <w:pStyle w:val="FormText"/>
            </w:pPr>
            <w:r w:rsidRPr="001D5832">
              <w:rPr>
                <w:noProof/>
                <w:lang w:val="pt-BR" w:eastAsia="pt-BR"/>
              </w:rPr>
              <w:drawing>
                <wp:inline distT="0" distB="0" distL="0" distR="0">
                  <wp:extent cx="3864610" cy="1026795"/>
                  <wp:effectExtent l="0" t="0" r="2540" b="1905"/>
                  <wp:docPr id="54" name="Imagem 54" descr="C:\Users\IBM_ADMIN\AppData\Roaming\Skype\sabrinafontescarvalho\media_messaging\media_cache_v3\^91D96BD6D42D037DD0B729F5079C1B2D4849AD405D4518813E^pimgpsh_fullsize_dis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BM_ADMIN\AppData\Roaming\Skype\sabrinafontescarvalho\media_messaging\media_cache_v3\^91D96BD6D42D037DD0B729F5079C1B2D4849AD405D4518813E^pimgpsh_fullsize_dis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61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E06" w:rsidTr="00361D9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383E06" w:rsidRDefault="00383E06" w:rsidP="00361D9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383E06" w:rsidRDefault="00383E06" w:rsidP="00361D99">
            <w:pPr>
              <w:pStyle w:val="FormText"/>
            </w:pPr>
          </w:p>
        </w:tc>
      </w:tr>
    </w:tbl>
    <w:p w:rsidR="007C52FC" w:rsidRDefault="007C52FC" w:rsidP="007C52FC">
      <w:pPr>
        <w:pStyle w:val="Ttulo5"/>
        <w:rPr>
          <w:lang w:val="en-US"/>
        </w:rPr>
      </w:pPr>
      <w:bookmarkStart w:id="56" w:name="_Toc468466707"/>
      <w:r>
        <w:rPr>
          <w:lang w:val="en-US"/>
        </w:rPr>
        <w:t>SIZE ESTIMATING</w:t>
      </w:r>
      <w:bookmarkEnd w:id="56"/>
    </w:p>
    <w:p w:rsidR="00AD2076" w:rsidRPr="00AD2076" w:rsidRDefault="00AD2076" w:rsidP="00AD2076">
      <w:pPr>
        <w:pStyle w:val="TtulodoGrfico"/>
        <w:ind w:left="1134" w:hanging="1134"/>
      </w:pPr>
      <w:bookmarkStart w:id="57" w:name="_Toc468466739"/>
      <w:r>
        <w:t>size estimating</w:t>
      </w:r>
      <w:bookmarkEnd w:id="57"/>
    </w:p>
    <w:p w:rsidR="007C52FC" w:rsidRDefault="007C52FC" w:rsidP="007C52FC">
      <w:pPr>
        <w:pStyle w:val="FormTitle"/>
      </w:pPr>
      <w:r>
        <w:t>Size Estimating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C52FC" w:rsidTr="00361D99">
        <w:trPr>
          <w:cantSplit/>
        </w:trPr>
        <w:tc>
          <w:tcPr>
            <w:tcW w:w="1350" w:type="dxa"/>
          </w:tcPr>
          <w:p w:rsidR="007C52FC" w:rsidRDefault="007C52FC" w:rsidP="00361D99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7C52FC" w:rsidRDefault="00160E90" w:rsidP="00361D99">
            <w:pPr>
              <w:pStyle w:val="FormText"/>
            </w:pPr>
            <w:r>
              <w:t>Sabrina Fontes Carvalho</w:t>
            </w:r>
          </w:p>
        </w:tc>
        <w:tc>
          <w:tcPr>
            <w:tcW w:w="1116" w:type="dxa"/>
          </w:tcPr>
          <w:p w:rsidR="007C52FC" w:rsidRDefault="007C52FC" w:rsidP="00361D99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C52FC" w:rsidRDefault="00D45A98" w:rsidP="00361D99">
            <w:pPr>
              <w:pStyle w:val="FormText"/>
            </w:pPr>
            <w:r>
              <w:t>26</w:t>
            </w:r>
            <w:r w:rsidR="00160E90">
              <w:t>/11/2016</w:t>
            </w:r>
          </w:p>
        </w:tc>
      </w:tr>
      <w:tr w:rsidR="007C52FC" w:rsidTr="00361D99">
        <w:trPr>
          <w:cantSplit/>
        </w:trPr>
        <w:tc>
          <w:tcPr>
            <w:tcW w:w="1350" w:type="dxa"/>
          </w:tcPr>
          <w:p w:rsidR="007C52FC" w:rsidRDefault="007C52FC" w:rsidP="00361D99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Pr="00D45A98" w:rsidRDefault="00D45A98" w:rsidP="00361D99">
            <w:pPr>
              <w:pStyle w:val="FormText"/>
              <w:rPr>
                <w:lang w:val="pt-BR"/>
              </w:rPr>
            </w:pPr>
            <w:r w:rsidRPr="00D45A98">
              <w:rPr>
                <w:sz w:val="18"/>
                <w:szCs w:val="18"/>
                <w:lang w:val="pt-BR"/>
              </w:rPr>
              <w:t>Cálculo relativo de intervalo de tamanhos</w:t>
            </w:r>
          </w:p>
        </w:tc>
        <w:tc>
          <w:tcPr>
            <w:tcW w:w="1116" w:type="dxa"/>
          </w:tcPr>
          <w:p w:rsidR="007C52FC" w:rsidRDefault="007C52FC" w:rsidP="00361D99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C52FC" w:rsidRDefault="00E63A97" w:rsidP="00361D99">
            <w:pPr>
              <w:pStyle w:val="FormText"/>
            </w:pPr>
            <w:r>
              <w:t>4</w:t>
            </w:r>
          </w:p>
        </w:tc>
      </w:tr>
      <w:tr w:rsidR="007C52FC" w:rsidTr="00361D99">
        <w:trPr>
          <w:cantSplit/>
        </w:trPr>
        <w:tc>
          <w:tcPr>
            <w:tcW w:w="1350" w:type="dxa"/>
          </w:tcPr>
          <w:p w:rsidR="007C52FC" w:rsidRDefault="007C52FC" w:rsidP="00361D99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160E90" w:rsidP="00361D99">
            <w:pPr>
              <w:pStyle w:val="FormText"/>
            </w:pPr>
            <w:r>
              <w:t>Carlos / Francisco / João</w:t>
            </w:r>
          </w:p>
        </w:tc>
        <w:tc>
          <w:tcPr>
            <w:tcW w:w="1116" w:type="dxa"/>
          </w:tcPr>
          <w:p w:rsidR="007C52FC" w:rsidRDefault="007C52FC" w:rsidP="00361D99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C52FC" w:rsidRDefault="00160E90" w:rsidP="00361D99">
            <w:pPr>
              <w:pStyle w:val="FormText"/>
            </w:pPr>
            <w:r>
              <w:t>Java</w:t>
            </w:r>
          </w:p>
        </w:tc>
      </w:tr>
      <w:tr w:rsidR="007C52FC" w:rsidTr="00361D99">
        <w:trPr>
          <w:cantSplit/>
        </w:trPr>
        <w:tc>
          <w:tcPr>
            <w:tcW w:w="1350" w:type="dxa"/>
          </w:tcPr>
          <w:p w:rsidR="007C52FC" w:rsidRDefault="007C52FC" w:rsidP="00361D99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160E90" w:rsidP="00361D99">
            <w:pPr>
              <w:pStyle w:val="FormText"/>
            </w:pPr>
            <w:proofErr w:type="spellStart"/>
            <w:r>
              <w:t>Linhas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7C52FC" w:rsidRDefault="007C52FC" w:rsidP="00361D99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C52FC" w:rsidRDefault="007C52FC" w:rsidP="00361D99">
            <w:pPr>
              <w:pStyle w:val="FormText"/>
            </w:pPr>
          </w:p>
        </w:tc>
      </w:tr>
    </w:tbl>
    <w:p w:rsidR="007C52FC" w:rsidRDefault="007C52FC" w:rsidP="007C52FC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C52FC" w:rsidTr="00361D9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C52FC" w:rsidRDefault="007C52FC" w:rsidP="00361D99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52FC" w:rsidRDefault="00E63A97" w:rsidP="00361D99">
            <w:pPr>
              <w:pStyle w:val="FormHeading"/>
              <w:jc w:val="center"/>
            </w:pPr>
            <w:r>
              <w:t>Actual</w:t>
            </w:r>
          </w:p>
        </w:tc>
      </w:tr>
      <w:tr w:rsidR="007C52FC" w:rsidTr="00361D99">
        <w:trPr>
          <w:cantSplit/>
        </w:trPr>
        <w:tc>
          <w:tcPr>
            <w:tcW w:w="2384" w:type="dxa"/>
            <w:vAlign w:val="bottom"/>
          </w:tcPr>
          <w:p w:rsidR="007C52FC" w:rsidRDefault="007C52FC" w:rsidP="00361D9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7C52FC" w:rsidRDefault="007C52FC" w:rsidP="00361D9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Added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6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E63A97" w:rsidP="00E63A97">
            <w:pPr>
              <w:pStyle w:val="FormText"/>
              <w:jc w:val="center"/>
            </w:pPr>
            <w:r>
              <w:t>6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FileManager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3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LeitorArquivo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1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C52FC" w:rsidRDefault="00E63A97" w:rsidP="00361D99">
            <w:pPr>
              <w:pStyle w:val="FormText"/>
            </w:pPr>
            <w:r>
              <w:t>Principal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C52FC" w:rsidRDefault="007C52FC" w:rsidP="00361D9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C52FC" w:rsidRDefault="007C52FC" w:rsidP="00361D9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r>
              <w:t>10</w:t>
            </w:r>
          </w:p>
        </w:tc>
        <w:tc>
          <w:tcPr>
            <w:tcW w:w="360" w:type="dxa"/>
            <w:gridSpan w:val="2"/>
          </w:tcPr>
          <w:p w:rsidR="007C52FC" w:rsidRDefault="007C52FC" w:rsidP="00361D9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C52FC" w:rsidRDefault="007C52FC" w:rsidP="00361D9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:rsidR="007C52FC" w:rsidRPr="00831EB7" w:rsidRDefault="007C52FC" w:rsidP="00361D9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r>
              <w:t>7</w:t>
            </w:r>
          </w:p>
        </w:tc>
      </w:tr>
    </w:tbl>
    <w:p w:rsidR="007C52FC" w:rsidRDefault="007C52FC" w:rsidP="007C52FC"/>
    <w:p w:rsidR="00E63A97" w:rsidRDefault="00E63A97" w:rsidP="007C52FC"/>
    <w:p w:rsidR="00E63A97" w:rsidRDefault="00E63A97" w:rsidP="007C52F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C52FC" w:rsidTr="00361D9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C52FC" w:rsidRDefault="007C52FC" w:rsidP="00361D99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52FC" w:rsidRDefault="00E63A97" w:rsidP="00361D99">
            <w:pPr>
              <w:pStyle w:val="FormHeading"/>
              <w:jc w:val="center"/>
            </w:pPr>
            <w:r>
              <w:t>Estimated</w:t>
            </w:r>
          </w:p>
        </w:tc>
      </w:tr>
      <w:tr w:rsidR="007C52FC" w:rsidTr="00361D99">
        <w:trPr>
          <w:cantSplit/>
        </w:trPr>
        <w:tc>
          <w:tcPr>
            <w:tcW w:w="2384" w:type="dxa"/>
            <w:vAlign w:val="bottom"/>
          </w:tcPr>
          <w:p w:rsidR="007C52FC" w:rsidRDefault="007C52FC" w:rsidP="00361D9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7C52FC" w:rsidP="00361D99">
            <w:pPr>
              <w:pStyle w:val="FormHeading"/>
              <w:jc w:val="center"/>
            </w:pPr>
            <w:r>
              <w:t>Added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3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FileManager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361D99">
            <w:pPr>
              <w:pStyle w:val="FormText"/>
            </w:pPr>
            <w:proofErr w:type="spellStart"/>
            <w:r>
              <w:t>LeitorArquivo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C52FC" w:rsidRDefault="00E63A97" w:rsidP="00361D99">
            <w:pPr>
              <w:pStyle w:val="FormText"/>
            </w:pPr>
            <w:r>
              <w:t>Principal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7C52FC" w:rsidRDefault="007C52FC" w:rsidP="00E63A97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  <w:tr w:rsidR="007C52FC" w:rsidTr="00361D99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C52FC" w:rsidRDefault="007C52FC" w:rsidP="00361D9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C52FC" w:rsidRDefault="007C52FC" w:rsidP="00E63A97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C52FC" w:rsidRDefault="007C52FC" w:rsidP="00E63A97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C52FC" w:rsidRDefault="007C52FC" w:rsidP="00E63A97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C52FC" w:rsidRPr="00831EB7" w:rsidRDefault="007C52FC" w:rsidP="00E63A97">
            <w:pPr>
              <w:pStyle w:val="FormText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E63A97" w:rsidP="00E63A97">
            <w:pPr>
              <w:pStyle w:val="FormText"/>
              <w:jc w:val="center"/>
            </w:pPr>
            <w:r>
              <w:t>0</w:t>
            </w:r>
          </w:p>
        </w:tc>
      </w:tr>
    </w:tbl>
    <w:p w:rsidR="007C52FC" w:rsidRDefault="007C52FC" w:rsidP="007C52FC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C52FC" w:rsidTr="00361D99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C52FC" w:rsidRDefault="007C52FC" w:rsidP="00361D99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C52FC" w:rsidRDefault="007C52FC" w:rsidP="00361D99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52FC" w:rsidRDefault="007C52FC" w:rsidP="00361D9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C52FC" w:rsidRDefault="007C52FC" w:rsidP="00361D99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52FC" w:rsidRDefault="007C52FC" w:rsidP="00361D99">
            <w:pPr>
              <w:pStyle w:val="FormHeading"/>
              <w:jc w:val="center"/>
            </w:pPr>
            <w:r>
              <w:t>Actual</w:t>
            </w:r>
          </w:p>
        </w:tc>
      </w:tr>
      <w:tr w:rsidR="007C52FC" w:rsidTr="00361D99">
        <w:trPr>
          <w:cantSplit/>
        </w:trPr>
        <w:tc>
          <w:tcPr>
            <w:tcW w:w="5894" w:type="dxa"/>
            <w:gridSpan w:val="2"/>
            <w:vAlign w:val="bottom"/>
          </w:tcPr>
          <w:p w:rsidR="007C52FC" w:rsidRDefault="007C52FC" w:rsidP="00361D99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</w:pPr>
          </w:p>
        </w:tc>
        <w:tc>
          <w:tcPr>
            <w:tcW w:w="1260" w:type="dxa"/>
          </w:tcPr>
          <w:p w:rsidR="007C52FC" w:rsidRDefault="007C52FC" w:rsidP="00361D99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7C52FC" w:rsidRDefault="007C52FC" w:rsidP="00361D99">
            <w:pPr>
              <w:pStyle w:val="FormHeading"/>
              <w:jc w:val="center"/>
            </w:pPr>
            <w:r>
              <w:t>Size</w:t>
            </w:r>
          </w:p>
        </w:tc>
      </w:tr>
      <w:tr w:rsidR="007C52FC" w:rsidTr="00361D99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proofErr w:type="spellStart"/>
            <w:r>
              <w:t>lerDados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260" w:type="dxa"/>
          </w:tcPr>
          <w:p w:rsidR="007C52FC" w:rsidRDefault="00594022" w:rsidP="00361D99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r>
              <w:t>20</w:t>
            </w:r>
          </w:p>
        </w:tc>
      </w:tr>
      <w:tr w:rsidR="007C52FC" w:rsidTr="00361D9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C52FC" w:rsidRDefault="00594022" w:rsidP="00361D99">
            <w:pPr>
              <w:pStyle w:val="FormText"/>
            </w:pPr>
            <w:proofErr w:type="spellStart"/>
            <w:r>
              <w:t>selecionarArquivo</w:t>
            </w:r>
            <w:proofErr w:type="spellEnd"/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r>
              <w:t>18</w:t>
            </w:r>
          </w:p>
        </w:tc>
      </w:tr>
      <w:tr w:rsidR="007C52FC" w:rsidTr="00361D9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C52FC" w:rsidRDefault="007C52FC" w:rsidP="00361D99">
            <w:pPr>
              <w:pStyle w:val="FormText"/>
            </w:pP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7C52FC" w:rsidP="00361D99">
            <w:pPr>
              <w:pStyle w:val="FormText"/>
            </w:pP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7C52FC" w:rsidP="00361D99">
            <w:pPr>
              <w:pStyle w:val="FormText"/>
            </w:pPr>
          </w:p>
        </w:tc>
      </w:tr>
      <w:tr w:rsidR="007C52FC" w:rsidTr="00361D99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7C52FC" w:rsidRDefault="007C52FC" w:rsidP="00361D9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7C52FC" w:rsidRDefault="007C52FC" w:rsidP="00361D99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:rsidR="007C52FC" w:rsidRDefault="007C52FC" w:rsidP="00361D9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C52FC" w:rsidRDefault="00594022" w:rsidP="00361D99">
            <w:pPr>
              <w:pStyle w:val="FormText"/>
            </w:pPr>
            <w:r>
              <w:t>38</w:t>
            </w:r>
          </w:p>
        </w:tc>
      </w:tr>
    </w:tbl>
    <w:p w:rsidR="007C52FC" w:rsidRDefault="007C52FC" w:rsidP="007C52FC">
      <w:pPr>
        <w:pStyle w:val="FormText"/>
        <w:jc w:val="center"/>
        <w:rPr>
          <w:rFonts w:ascii="Arial" w:hAnsi="Arial" w:cs="Arial"/>
          <w:b/>
        </w:rPr>
      </w:pPr>
    </w:p>
    <w:p w:rsidR="00FB04A4" w:rsidRDefault="00A00C20" w:rsidP="00A00C20">
      <w:pPr>
        <w:pStyle w:val="Ttulo5"/>
        <w:rPr>
          <w:lang w:val="en-US"/>
        </w:rPr>
      </w:pPr>
      <w:bookmarkStart w:id="58" w:name="_Toc468466708"/>
      <w:r>
        <w:rPr>
          <w:lang w:val="en-US"/>
        </w:rPr>
        <w:t>TASK PLANNING</w:t>
      </w:r>
      <w:bookmarkEnd w:id="58"/>
    </w:p>
    <w:p w:rsidR="00A00C20" w:rsidRPr="00A00C20" w:rsidRDefault="00A00C20" w:rsidP="00A00C20">
      <w:pPr>
        <w:pStyle w:val="TtulodoGrfico"/>
        <w:ind w:left="1134" w:hanging="1134"/>
      </w:pPr>
      <w:bookmarkStart w:id="59" w:name="_Toc468466740"/>
      <w:r>
        <w:t>task planning template</w:t>
      </w:r>
      <w:bookmarkEnd w:id="59"/>
    </w:p>
    <w:p w:rsidR="00A00C20" w:rsidRDefault="00A00C20" w:rsidP="00A00C20">
      <w:pPr>
        <w:pStyle w:val="FormTitle"/>
      </w:pPr>
      <w:r>
        <w:t xml:space="preserve">Task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594022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594022" w:rsidRDefault="00594022" w:rsidP="00594022">
            <w:pPr>
              <w:pStyle w:val="FormText"/>
            </w:pPr>
            <w:r>
              <w:t>Sabrina Fontes Carvalho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594022" w:rsidRDefault="00594022" w:rsidP="00594022">
            <w:pPr>
              <w:pStyle w:val="FormText"/>
            </w:pPr>
            <w:r>
              <w:t>26/11/2016</w:t>
            </w:r>
          </w:p>
        </w:tc>
      </w:tr>
      <w:tr w:rsidR="00594022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Pr="00D45A98" w:rsidRDefault="00594022" w:rsidP="00594022">
            <w:pPr>
              <w:pStyle w:val="FormText"/>
              <w:rPr>
                <w:lang w:val="pt-BR"/>
              </w:rPr>
            </w:pPr>
            <w:r w:rsidRPr="00D45A98">
              <w:rPr>
                <w:sz w:val="18"/>
                <w:szCs w:val="18"/>
                <w:lang w:val="pt-BR"/>
              </w:rPr>
              <w:t>Cálculo relativo de intervalo de tamanhos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94022" w:rsidRDefault="00594022" w:rsidP="00594022">
            <w:pPr>
              <w:pStyle w:val="FormText"/>
            </w:pPr>
            <w:r>
              <w:t>4</w:t>
            </w:r>
          </w:p>
        </w:tc>
      </w:tr>
      <w:tr w:rsidR="00594022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Default="00594022" w:rsidP="00594022">
            <w:pPr>
              <w:pStyle w:val="FormText"/>
            </w:pPr>
            <w:r>
              <w:t>Carlos / Francisco / João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94022" w:rsidRDefault="00594022" w:rsidP="00594022">
            <w:pPr>
              <w:pStyle w:val="FormText"/>
            </w:pPr>
            <w:r>
              <w:t>Java</w:t>
            </w:r>
          </w:p>
        </w:tc>
      </w:tr>
    </w:tbl>
    <w:p w:rsidR="00A00C20" w:rsidRDefault="00A00C20" w:rsidP="00A00C20">
      <w:pPr>
        <w:pStyle w:val="FormText"/>
      </w:pPr>
    </w:p>
    <w:tbl>
      <w:tblPr>
        <w:tblW w:w="9347" w:type="dxa"/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1912"/>
        <w:gridCol w:w="536"/>
        <w:gridCol w:w="518"/>
        <w:gridCol w:w="516"/>
        <w:gridCol w:w="630"/>
        <w:gridCol w:w="518"/>
        <w:gridCol w:w="754"/>
        <w:gridCol w:w="766"/>
        <w:gridCol w:w="11"/>
        <w:gridCol w:w="605"/>
        <w:gridCol w:w="518"/>
        <w:gridCol w:w="526"/>
        <w:gridCol w:w="11"/>
      </w:tblGrid>
      <w:tr w:rsidR="00A00C20" w:rsidTr="00594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Task</w:t>
            </w:r>
          </w:p>
        </w:tc>
        <w:tc>
          <w:tcPr>
            <w:tcW w:w="4249" w:type="dxa"/>
            <w:gridSpan w:val="8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166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Actual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Program/Part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Phase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00C20" w:rsidRDefault="00A00C20" w:rsidP="004C5FFA">
            <w:pPr>
              <w:pStyle w:val="FormHeading"/>
              <w:jc w:val="center"/>
            </w:pPr>
            <w:r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:rsidR="00A00C20" w:rsidRDefault="00A00C20" w:rsidP="004C5FFA">
            <w:pPr>
              <w:pStyle w:val="FormHeading"/>
              <w:ind w:right="113"/>
            </w:pPr>
            <w:r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Week Predicted</w:t>
            </w:r>
          </w:p>
        </w:tc>
        <w:tc>
          <w:tcPr>
            <w:tcW w:w="75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Planned Value (PV)</w:t>
            </w:r>
          </w:p>
        </w:tc>
        <w:tc>
          <w:tcPr>
            <w:tcW w:w="766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Cumulative</w:t>
            </w:r>
          </w:p>
          <w:p w:rsidR="00A00C20" w:rsidRDefault="00A00C20" w:rsidP="004C5FFA">
            <w:pPr>
              <w:pStyle w:val="FormHeading"/>
            </w:pPr>
            <w:r>
              <w:t>PV</w:t>
            </w:r>
          </w:p>
        </w:tc>
        <w:tc>
          <w:tcPr>
            <w:tcW w:w="616" w:type="dxa"/>
            <w:gridSpan w:val="2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Cumulative EV</w:t>
            </w:r>
          </w:p>
        </w:tc>
        <w:tc>
          <w:tcPr>
            <w:tcW w:w="526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</w:pPr>
            <w:r>
              <w:t>Week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Plan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proofErr w:type="spellStart"/>
            <w:r>
              <w:t>Requisitos</w:t>
            </w:r>
            <w:proofErr w:type="spellEnd"/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12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Plan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proofErr w:type="spellStart"/>
            <w:r>
              <w:t>Planejamento</w:t>
            </w:r>
            <w:proofErr w:type="spellEnd"/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110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34.375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102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Design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Design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210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65.625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92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Code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Implement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60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270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18.75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84.375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67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Code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Compile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280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87.5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6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Test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Test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290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90.625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Test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Test Report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305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4.6875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95.3125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17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Post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proofErr w:type="spellStart"/>
            <w:r>
              <w:t>PostMortem</w:t>
            </w:r>
            <w:proofErr w:type="spellEnd"/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310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1.5625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96.875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4</w:t>
            </w: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Post</w:t>
            </w: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PIP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10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320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3.125</w:t>
            </w: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100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8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</w:tr>
      <w:tr w:rsidR="00A00C20" w:rsidRPr="00594022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7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1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75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7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</w:tr>
      <w:tr w:rsidR="00A00C20" w:rsidTr="00594022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  <w:r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754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766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  <w:tc>
          <w:tcPr>
            <w:tcW w:w="526" w:type="dxa"/>
            <w:tcBorders>
              <w:top w:val="single" w:sz="6" w:space="0" w:color="auto"/>
            </w:tcBorders>
          </w:tcPr>
          <w:p w:rsidR="00A00C20" w:rsidRDefault="00A00C20" w:rsidP="004C5FFA">
            <w:pPr>
              <w:pStyle w:val="FormText"/>
            </w:pPr>
          </w:p>
        </w:tc>
      </w:tr>
    </w:tbl>
    <w:p w:rsidR="00A00C20" w:rsidRDefault="00A00C20" w:rsidP="00A00C20">
      <w:pPr>
        <w:rPr>
          <w:sz w:val="20"/>
          <w:szCs w:val="20"/>
        </w:rPr>
      </w:pPr>
    </w:p>
    <w:p w:rsidR="00A00C20" w:rsidRDefault="00A00C20" w:rsidP="00A00C20">
      <w:pPr>
        <w:pStyle w:val="Ttulo5"/>
      </w:pPr>
      <w:r>
        <w:br w:type="page"/>
      </w:r>
      <w:r>
        <w:lastRenderedPageBreak/>
        <w:t xml:space="preserve"> </w:t>
      </w:r>
      <w:bookmarkStart w:id="60" w:name="_Toc468466709"/>
      <w:r>
        <w:t>SCHEDULE PLANNING</w:t>
      </w:r>
      <w:bookmarkEnd w:id="60"/>
    </w:p>
    <w:p w:rsidR="00A00C20" w:rsidRPr="00A00C20" w:rsidRDefault="00A00C20" w:rsidP="00A00C20">
      <w:pPr>
        <w:pStyle w:val="TtulodoGrfico"/>
        <w:ind w:left="1134" w:hanging="1134"/>
      </w:pPr>
      <w:bookmarkStart w:id="61" w:name="_Toc468466741"/>
      <w:r>
        <w:t>schedule planning template</w:t>
      </w:r>
      <w:bookmarkEnd w:id="61"/>
    </w:p>
    <w:p w:rsidR="00A00C20" w:rsidRDefault="00A00C20" w:rsidP="00A00C20">
      <w:pPr>
        <w:pStyle w:val="FormTitle"/>
      </w:pPr>
      <w:r>
        <w:t xml:space="preserve">Schedule Planning Template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594022" w:rsidTr="00594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594022" w:rsidRDefault="00594022" w:rsidP="00594022">
            <w:pPr>
              <w:pStyle w:val="FormText"/>
            </w:pPr>
            <w:r>
              <w:t>Sabrina Fontes Carvalho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594022" w:rsidRDefault="00594022" w:rsidP="00594022">
            <w:pPr>
              <w:pStyle w:val="FormText"/>
            </w:pPr>
            <w:r>
              <w:t>26/11/2016</w:t>
            </w:r>
          </w:p>
        </w:tc>
      </w:tr>
      <w:tr w:rsidR="00594022" w:rsidTr="00594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Pr="00594022" w:rsidRDefault="00594022" w:rsidP="00594022">
            <w:pPr>
              <w:pStyle w:val="FormText"/>
              <w:rPr>
                <w:lang w:val="pt-BR"/>
              </w:rPr>
            </w:pPr>
            <w:r>
              <w:rPr>
                <w:lang w:val="pt-BR"/>
              </w:rPr>
              <w:t>Cálculo relativo de intervalos de tamanho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Default="00594022" w:rsidP="00594022">
            <w:pPr>
              <w:pStyle w:val="FormText"/>
            </w:pPr>
            <w:r>
              <w:t>4</w:t>
            </w:r>
          </w:p>
        </w:tc>
      </w:tr>
      <w:tr w:rsidR="00594022" w:rsidTr="00594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94022" w:rsidRDefault="00594022" w:rsidP="00594022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Default="00594022" w:rsidP="00594022">
            <w:pPr>
              <w:pStyle w:val="FormText"/>
            </w:pPr>
            <w:r>
              <w:t>Carlos / Francisco / João</w:t>
            </w:r>
          </w:p>
        </w:tc>
        <w:tc>
          <w:tcPr>
            <w:tcW w:w="1116" w:type="dxa"/>
          </w:tcPr>
          <w:p w:rsidR="00594022" w:rsidRDefault="00594022" w:rsidP="00594022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594022" w:rsidRDefault="00594022" w:rsidP="00594022">
            <w:pPr>
              <w:pStyle w:val="FormText"/>
            </w:pPr>
            <w:r>
              <w:t>Java</w:t>
            </w:r>
          </w:p>
        </w:tc>
      </w:tr>
    </w:tbl>
    <w:p w:rsidR="00A00C20" w:rsidRDefault="00A00C20" w:rsidP="00A00C20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A00C20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:rsidR="00A00C20" w:rsidRDefault="00A00C20" w:rsidP="004C5FFA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A00C20" w:rsidP="004C5FFA">
            <w:pPr>
              <w:pStyle w:val="FormHeading"/>
              <w:jc w:val="center"/>
            </w:pPr>
            <w:r>
              <w:t>Predicted</w:t>
            </w:r>
          </w:p>
        </w:tc>
      </w:tr>
      <w:tr w:rsidR="00A00C20" w:rsidTr="004C5FFA">
        <w:tblPrEx>
          <w:tblCellMar>
            <w:top w:w="0" w:type="dxa"/>
            <w:bottom w:w="0" w:type="dxa"/>
          </w:tblCellMar>
        </w:tblPrEx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A00C20" w:rsidRDefault="00A00C20" w:rsidP="004C5FFA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A00C20" w:rsidRDefault="00A00C20" w:rsidP="004C5FFA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Earned Value</w:t>
            </w:r>
          </w:p>
        </w:tc>
      </w:tr>
      <w:tr w:rsidR="00A00C20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12/11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120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124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</w:tr>
      <w:tr w:rsidR="00A00C20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19/11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240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210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92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216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</w:tr>
      <w:tr w:rsidR="00A00C20" w:rsidTr="004C5F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26/11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120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360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108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 w:rsidRPr="00594022">
              <w:t>324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C20" w:rsidRDefault="00594022" w:rsidP="004C5FFA">
            <w:pPr>
              <w:pStyle w:val="FormText"/>
            </w:pPr>
            <w:r>
              <w:t>-</w:t>
            </w:r>
          </w:p>
        </w:tc>
      </w:tr>
    </w:tbl>
    <w:p w:rsidR="005638EB" w:rsidRDefault="005638EB" w:rsidP="005638EB">
      <w:pPr>
        <w:pStyle w:val="Ttulo4"/>
      </w:pPr>
      <w:bookmarkStart w:id="62" w:name="_Toc468466710"/>
      <w:bookmarkStart w:id="63" w:name="_GoBack"/>
      <w:bookmarkEnd w:id="63"/>
      <w:r>
        <w:t>RESULTADOS</w:t>
      </w:r>
      <w:bookmarkEnd w:id="62"/>
    </w:p>
    <w:p w:rsidR="00C0426B" w:rsidRDefault="00C0426B" w:rsidP="00C0426B">
      <w:pPr>
        <w:pStyle w:val="Ttulo5"/>
      </w:pPr>
      <w:bookmarkStart w:id="64" w:name="_Toc468466711"/>
      <w:r>
        <w:t>PLANNING</w:t>
      </w:r>
      <w:bookmarkEnd w:id="64"/>
    </w:p>
    <w:p w:rsidR="00FB04A4" w:rsidRDefault="006434A3" w:rsidP="006434A3">
      <w:pPr>
        <w:ind w:left="1008"/>
      </w:pPr>
      <w:r>
        <w:t xml:space="preserve">A fase de </w:t>
      </w:r>
      <w:proofErr w:type="spellStart"/>
      <w:r w:rsidRPr="006434A3">
        <w:rPr>
          <w:i/>
        </w:rPr>
        <w:t>planning</w:t>
      </w:r>
      <w:proofErr w:type="spellEnd"/>
      <w:r>
        <w:rPr>
          <w:i/>
        </w:rPr>
        <w:t xml:space="preserve">, </w:t>
      </w:r>
      <w:r>
        <w:t>a execução aconteceu abaixo do tempo estimado.</w:t>
      </w:r>
    </w:p>
    <w:p w:rsidR="006434A3" w:rsidRDefault="00FB04A4" w:rsidP="006434A3">
      <w:r>
        <w:t xml:space="preserve">Esse resultado já era esperado, porque na estimativa foi acrescentado tempo a mais por conta da complexidade do </w:t>
      </w:r>
      <w:r w:rsidR="00AF4BF4">
        <w:t>Programa 4</w:t>
      </w:r>
      <w:r>
        <w:t>. Realmente houveram mais pesquisas, porque Regressão Linear era um conteúdo desconhecido.</w:t>
      </w:r>
    </w:p>
    <w:p w:rsidR="00C0426B" w:rsidRDefault="00C0426B" w:rsidP="006434A3">
      <w:pPr>
        <w:pStyle w:val="Ttulo5"/>
      </w:pPr>
      <w:bookmarkStart w:id="65" w:name="_Toc468466712"/>
      <w:r>
        <w:t>DEVELOPMENT</w:t>
      </w:r>
      <w:bookmarkEnd w:id="65"/>
    </w:p>
    <w:p w:rsidR="006434A3" w:rsidRDefault="006434A3" w:rsidP="006434A3">
      <w:r>
        <w:tab/>
        <w:t xml:space="preserve">Na fase de </w:t>
      </w:r>
      <w:r w:rsidRPr="006434A3">
        <w:rPr>
          <w:i/>
        </w:rPr>
        <w:t>design</w:t>
      </w:r>
      <w:r>
        <w:rPr>
          <w:i/>
        </w:rPr>
        <w:t xml:space="preserve">, </w:t>
      </w:r>
      <w:r>
        <w:t xml:space="preserve">foi usado quase todo o tempo estimado, porém a estimativa também não aconteceu de forma </w:t>
      </w:r>
      <w:proofErr w:type="spellStart"/>
      <w:r>
        <w:t>acertiva</w:t>
      </w:r>
      <w:proofErr w:type="spellEnd"/>
      <w:r>
        <w:t xml:space="preserve">, uma vez que foi gasto menor tempo para a análise e os diagramas. </w:t>
      </w:r>
    </w:p>
    <w:p w:rsidR="00FB04A4" w:rsidRDefault="006434A3" w:rsidP="006434A3">
      <w:r>
        <w:tab/>
        <w:t xml:space="preserve">Na fase de </w:t>
      </w:r>
      <w:proofErr w:type="spellStart"/>
      <w:r w:rsidRPr="006434A3">
        <w:rPr>
          <w:i/>
        </w:rPr>
        <w:t>code</w:t>
      </w:r>
      <w:proofErr w:type="spellEnd"/>
      <w:r>
        <w:rPr>
          <w:i/>
        </w:rPr>
        <w:t>,</w:t>
      </w:r>
      <w:r w:rsidR="009E5F1A">
        <w:rPr>
          <w:i/>
        </w:rPr>
        <w:t xml:space="preserve"> </w:t>
      </w:r>
      <w:r w:rsidR="009E5F1A">
        <w:t xml:space="preserve">o tempo estimado não foi totalmente utilizado, apesar dos erros encontrados e corrigidos. </w:t>
      </w:r>
      <w:r w:rsidR="00FB04A4">
        <w:t xml:space="preserve">Esse resultado já era esperado, porque na estimativa foi acrescentado tempo a mais por conta da complexidade do </w:t>
      </w:r>
      <w:r w:rsidR="00AF4BF4">
        <w:t>Programa 4</w:t>
      </w:r>
      <w:r w:rsidR="00FB04A4">
        <w:t>. Apesar disso, bastante código foi reaproveitado dos programas anteriores, diminuindo o tempo de desenvolvimento.</w:t>
      </w:r>
    </w:p>
    <w:p w:rsidR="006434A3" w:rsidRPr="009E5F1A" w:rsidRDefault="006434A3" w:rsidP="006434A3">
      <w:r>
        <w:rPr>
          <w:i/>
        </w:rPr>
        <w:lastRenderedPageBreak/>
        <w:tab/>
      </w:r>
      <w:r>
        <w:t xml:space="preserve">Na fase de </w:t>
      </w:r>
      <w:r>
        <w:rPr>
          <w:i/>
        </w:rPr>
        <w:t>compile,</w:t>
      </w:r>
      <w:r w:rsidR="009E5F1A">
        <w:rPr>
          <w:i/>
        </w:rPr>
        <w:t xml:space="preserve"> </w:t>
      </w:r>
      <w:r w:rsidR="00FB04A4" w:rsidRPr="00FB04A4">
        <w:t>n</w:t>
      </w:r>
      <w:r w:rsidR="009E5F1A">
        <w:t>ão foi gasto todo o tempo estimado, por causa da fase anterior, que foi bem construída.</w:t>
      </w:r>
    </w:p>
    <w:p w:rsidR="006434A3" w:rsidRPr="009E5F1A" w:rsidRDefault="006434A3" w:rsidP="006434A3">
      <w:r>
        <w:rPr>
          <w:i/>
        </w:rPr>
        <w:tab/>
      </w:r>
      <w:r>
        <w:t xml:space="preserve">Na fase de </w:t>
      </w:r>
      <w:proofErr w:type="spellStart"/>
      <w:r>
        <w:rPr>
          <w:i/>
        </w:rPr>
        <w:t>test</w:t>
      </w:r>
      <w:proofErr w:type="spellEnd"/>
      <w:r>
        <w:rPr>
          <w:i/>
        </w:rPr>
        <w:t>,</w:t>
      </w:r>
      <w:r w:rsidR="009E5F1A">
        <w:rPr>
          <w:i/>
        </w:rPr>
        <w:t xml:space="preserve"> </w:t>
      </w:r>
      <w:r w:rsidR="009E5F1A">
        <w:t xml:space="preserve">nenhum erro foi encontrado, uma vez que erros foram identificados nas fases posteriores, </w:t>
      </w:r>
      <w:r w:rsidR="009E5F1A" w:rsidRPr="009E5F1A">
        <w:rPr>
          <w:i/>
        </w:rPr>
        <w:t>compile</w:t>
      </w:r>
      <w:r w:rsidR="009E5F1A">
        <w:rPr>
          <w:i/>
        </w:rPr>
        <w:t xml:space="preserve"> </w:t>
      </w:r>
      <w:r w:rsidR="009E5F1A">
        <w:t xml:space="preserve">e </w:t>
      </w:r>
      <w:proofErr w:type="spellStart"/>
      <w:r w:rsidR="009E5F1A">
        <w:rPr>
          <w:i/>
        </w:rPr>
        <w:t>test</w:t>
      </w:r>
      <w:proofErr w:type="spellEnd"/>
      <w:r w:rsidR="009E5F1A">
        <w:t>, fazendo com que os testes tenham sido bem rápidos de fazer e assertivos, conforme pode ser visto no Apêndice 1.4.2.4.</w:t>
      </w:r>
    </w:p>
    <w:p w:rsidR="00C0426B" w:rsidRDefault="001B701B" w:rsidP="001B701B">
      <w:pPr>
        <w:pStyle w:val="Ttulo5"/>
      </w:pPr>
      <w:bookmarkStart w:id="66" w:name="_Toc468466713"/>
      <w:r>
        <w:t>POSTMORTEM</w:t>
      </w:r>
      <w:bookmarkEnd w:id="66"/>
    </w:p>
    <w:p w:rsidR="009E5F1A" w:rsidRDefault="009E5F1A" w:rsidP="009E5F1A">
      <w:r>
        <w:tab/>
        <w:t xml:space="preserve">Na fase de </w:t>
      </w:r>
      <w:proofErr w:type="spellStart"/>
      <w:r w:rsidRPr="009E5F1A">
        <w:rPr>
          <w:i/>
        </w:rPr>
        <w:t>Postmortem</w:t>
      </w:r>
      <w:proofErr w:type="spellEnd"/>
      <w:r>
        <w:rPr>
          <w:i/>
        </w:rPr>
        <w:t xml:space="preserve">, </w:t>
      </w:r>
      <w:r>
        <w:t>foi feita a revisão de todos os do</w:t>
      </w:r>
      <w:r w:rsidR="001D36D3">
        <w:t xml:space="preserve">cumentos que pertencem ao </w:t>
      </w:r>
      <w:r w:rsidR="00AF4BF4">
        <w:t>PSP1.1</w:t>
      </w:r>
      <w:r>
        <w:t xml:space="preserve"> e preenchimento das estatísticas totais do projeto.</w:t>
      </w:r>
    </w:p>
    <w:p w:rsidR="009E5F1A" w:rsidRPr="009E5F1A" w:rsidRDefault="001D36D3" w:rsidP="009E5F1A">
      <w:r>
        <w:tab/>
        <w:t xml:space="preserve">Apesar do </w:t>
      </w:r>
      <w:r w:rsidR="00AF4BF4">
        <w:t>Programa 4</w:t>
      </w:r>
      <w:r>
        <w:t xml:space="preserve"> ser de maior complexidade que os anteriores</w:t>
      </w:r>
      <w:r w:rsidR="009E5F1A">
        <w:t xml:space="preserve">, inclusive em números de linhas, pode ser verificado no </w:t>
      </w:r>
      <w:r w:rsidR="009E5F1A" w:rsidRPr="00D56CBA">
        <w:rPr>
          <w:i/>
        </w:rPr>
        <w:t xml:space="preserve">Project </w:t>
      </w:r>
      <w:proofErr w:type="spellStart"/>
      <w:r w:rsidR="009E5F1A" w:rsidRPr="00D56CBA">
        <w:rPr>
          <w:i/>
        </w:rPr>
        <w:t>Plan</w:t>
      </w:r>
      <w:proofErr w:type="spellEnd"/>
      <w:r w:rsidR="009E5F1A" w:rsidRPr="00D56CBA">
        <w:rPr>
          <w:i/>
        </w:rPr>
        <w:t xml:space="preserve"> </w:t>
      </w:r>
      <w:proofErr w:type="spellStart"/>
      <w:r w:rsidR="009E5F1A" w:rsidRPr="00D56CBA">
        <w:rPr>
          <w:i/>
        </w:rPr>
        <w:t>Summary</w:t>
      </w:r>
      <w:proofErr w:type="spellEnd"/>
      <w:r w:rsidR="009E5F1A">
        <w:t xml:space="preserve">, que houve um tempo </w:t>
      </w:r>
      <w:r>
        <w:t>razoável</w:t>
      </w:r>
      <w:r w:rsidR="009E5F1A">
        <w:t xml:space="preserve"> de desenvolvimento e também houve </w:t>
      </w:r>
      <w:r>
        <w:t>muit</w:t>
      </w:r>
      <w:r w:rsidR="009E5F1A">
        <w:t>a reutilização de código.</w:t>
      </w:r>
      <w:r w:rsidR="009E5F1A">
        <w:tab/>
      </w:r>
    </w:p>
    <w:p w:rsidR="005F1882" w:rsidRDefault="005F1882" w:rsidP="005F1882">
      <w:pPr>
        <w:pStyle w:val="Ttulo2"/>
      </w:pPr>
      <w:bookmarkStart w:id="67" w:name="_Toc468466714"/>
      <w:r>
        <w:t>CONCLUSÕES</w:t>
      </w:r>
      <w:bookmarkEnd w:id="67"/>
    </w:p>
    <w:p w:rsidR="00952629" w:rsidRDefault="00952629" w:rsidP="00952629">
      <w:r>
        <w:tab/>
        <w:t>Através dos resultados que foram apresentados ao longo desse relatório, foi provado que uma aplicação bem planejada resulta em maior qualidade e assertividade na codificação e menor tempo de desenvolvimento.</w:t>
      </w:r>
    </w:p>
    <w:p w:rsidR="00D56CBA" w:rsidRPr="00952629" w:rsidRDefault="00D56CBA" w:rsidP="00952629">
      <w:r>
        <w:tab/>
        <w:t>Foi possível concluir também que houve um aumento de maturidade, por mais que pequeno, mas significativo, na utilização do metodologia do PSP.</w:t>
      </w:r>
    </w:p>
    <w:p w:rsidR="005F1882" w:rsidRDefault="00E608AE" w:rsidP="005F1882">
      <w:pPr>
        <w:pStyle w:val="Ttulo2"/>
      </w:pPr>
      <w:bookmarkStart w:id="68" w:name="_Toc468466715"/>
      <w:r>
        <w:t>ELEMENTOS PÓS</w:t>
      </w:r>
      <w:r w:rsidR="005F1882">
        <w:t>-TEXTUAIS</w:t>
      </w:r>
      <w:bookmarkEnd w:id="68"/>
    </w:p>
    <w:p w:rsidR="005638EB" w:rsidRDefault="005638EB" w:rsidP="005638EB">
      <w:pPr>
        <w:pStyle w:val="Ttulo3"/>
      </w:pPr>
      <w:bookmarkStart w:id="69" w:name="_Toc468466716"/>
      <w:r>
        <w:t>REFERÊNCIAS</w:t>
      </w:r>
      <w:bookmarkEnd w:id="69"/>
    </w:p>
    <w:p w:rsidR="0049743C" w:rsidRPr="0049743C" w:rsidRDefault="00077D79" w:rsidP="0049743C">
      <w:pPr>
        <w:pStyle w:val="Referncias"/>
        <w:rPr>
          <w:u w:val="single"/>
          <w:lang w:val="pt-BR"/>
        </w:rPr>
      </w:pPr>
      <w:r w:rsidRPr="00077D79">
        <w:rPr>
          <w:lang w:val="pt-BR"/>
        </w:rPr>
        <w:t>STAR UML</w:t>
      </w:r>
      <w:r w:rsidR="0049743C" w:rsidRPr="00077D79">
        <w:rPr>
          <w:lang w:val="pt-BR"/>
        </w:rPr>
        <w:t xml:space="preserve">. </w:t>
      </w:r>
      <w:r w:rsidRPr="00077D79">
        <w:rPr>
          <w:b/>
          <w:lang w:val="pt-BR"/>
        </w:rPr>
        <w:t>Star UML</w:t>
      </w:r>
      <w:r w:rsidR="0049743C" w:rsidRPr="00077D79">
        <w:rPr>
          <w:lang w:val="pt-BR"/>
        </w:rPr>
        <w:t xml:space="preserve">. </w:t>
      </w:r>
      <w:r w:rsidR="0049743C" w:rsidRPr="004249F8">
        <w:rPr>
          <w:lang w:val="pt-BR"/>
        </w:rPr>
        <w:t>Disponível em: &lt;</w:t>
      </w:r>
      <w:r w:rsidR="0049743C" w:rsidRPr="0049743C">
        <w:rPr>
          <w:lang w:val="pt-BR"/>
        </w:rPr>
        <w:t xml:space="preserve"> </w:t>
      </w:r>
      <w:r w:rsidRPr="00077D79">
        <w:rPr>
          <w:lang w:val="pt-BR"/>
        </w:rPr>
        <w:t>http://staruml.io/</w:t>
      </w:r>
      <w:r>
        <w:rPr>
          <w:lang w:val="pt-BR"/>
        </w:rPr>
        <w:t xml:space="preserve"> </w:t>
      </w:r>
      <w:r w:rsidR="0049743C">
        <w:rPr>
          <w:lang w:val="pt-BR"/>
        </w:rPr>
        <w:t>&gt;.</w:t>
      </w:r>
    </w:p>
    <w:p w:rsidR="004249F8" w:rsidRPr="004B29CD" w:rsidRDefault="006B3E5B" w:rsidP="006B3E5B">
      <w:pPr>
        <w:pStyle w:val="Referncias"/>
      </w:pPr>
      <w:r w:rsidRPr="006B3E5B">
        <w:rPr>
          <w:lang w:val="pt-BR"/>
        </w:rPr>
        <w:t xml:space="preserve">LARMAN, CRAIG. </w:t>
      </w:r>
      <w:r w:rsidRPr="006B3E5B">
        <w:rPr>
          <w:b/>
          <w:lang w:val="pt-BR"/>
        </w:rPr>
        <w:t>Utilizando UML e Padrões, Uma introdução à análise e ao projeto orientados a objetos</w:t>
      </w:r>
      <w:r w:rsidRPr="006B3E5B">
        <w:rPr>
          <w:lang w:val="pt-BR"/>
        </w:rPr>
        <w:t xml:space="preserve">. </w:t>
      </w:r>
      <w:r w:rsidRPr="004B29CD">
        <w:t>Porto Alegre: Bookman, 2000.</w:t>
      </w:r>
    </w:p>
    <w:p w:rsidR="004249F8" w:rsidRDefault="004249F8" w:rsidP="004249F8">
      <w:pPr>
        <w:pStyle w:val="Referncias"/>
        <w:rPr>
          <w:lang w:val="pt-BR"/>
        </w:rPr>
      </w:pPr>
      <w:r w:rsidRPr="004249F8">
        <w:t>ORACLE, J</w:t>
      </w:r>
      <w:r>
        <w:t>AVA</w:t>
      </w:r>
      <w:r w:rsidRPr="004249F8">
        <w:t>™ P</w:t>
      </w:r>
      <w:r>
        <w:t>LATFORM</w:t>
      </w:r>
      <w:r w:rsidRPr="004249F8">
        <w:t xml:space="preserve"> S</w:t>
      </w:r>
      <w:r>
        <w:t>TANDARD</w:t>
      </w:r>
      <w:r w:rsidRPr="004249F8">
        <w:t xml:space="preserve"> E</w:t>
      </w:r>
      <w:r>
        <w:t>D</w:t>
      </w:r>
      <w:r w:rsidRPr="004249F8">
        <w:t>. 8</w:t>
      </w:r>
      <w:r>
        <w:t xml:space="preserve">. </w:t>
      </w:r>
      <w:r w:rsidRPr="004249F8">
        <w:rPr>
          <w:b/>
        </w:rPr>
        <w:t xml:space="preserve">Class </w:t>
      </w:r>
      <w:proofErr w:type="spellStart"/>
      <w:r w:rsidRPr="004249F8">
        <w:rPr>
          <w:b/>
        </w:rPr>
        <w:t>FileRead</w:t>
      </w:r>
      <w:r>
        <w:rPr>
          <w:b/>
        </w:rPr>
        <w:t>e</w:t>
      </w:r>
      <w:r w:rsidRPr="004249F8">
        <w:rPr>
          <w:b/>
        </w:rPr>
        <w:t>r</w:t>
      </w:r>
      <w:proofErr w:type="spellEnd"/>
      <w:r>
        <w:t xml:space="preserve">. </w:t>
      </w:r>
      <w:r w:rsidRPr="004249F8">
        <w:rPr>
          <w:lang w:val="pt-BR"/>
        </w:rPr>
        <w:t>Disponível em: &lt;http://docs.oracle.com/javase/8/docs/api/?java/io/FileReader.html&gt;.</w:t>
      </w:r>
    </w:p>
    <w:p w:rsidR="0049743C" w:rsidRPr="004249F8" w:rsidRDefault="0049743C" w:rsidP="004249F8">
      <w:pPr>
        <w:pStyle w:val="Referncias"/>
        <w:rPr>
          <w:lang w:val="pt-BR"/>
        </w:rPr>
      </w:pPr>
      <w:r w:rsidRPr="004249F8">
        <w:lastRenderedPageBreak/>
        <w:t>ORACLE, J</w:t>
      </w:r>
      <w:r>
        <w:t>AVA</w:t>
      </w:r>
      <w:r w:rsidRPr="004249F8">
        <w:t>™ P</w:t>
      </w:r>
      <w:r>
        <w:t>LATFORM</w:t>
      </w:r>
      <w:r w:rsidRPr="004249F8">
        <w:t xml:space="preserve"> S</w:t>
      </w:r>
      <w:r>
        <w:t>TANDARD</w:t>
      </w:r>
      <w:r w:rsidRPr="004249F8">
        <w:t xml:space="preserve"> E</w:t>
      </w:r>
      <w:r>
        <w:t>D</w:t>
      </w:r>
      <w:r w:rsidRPr="004249F8">
        <w:t>. 8</w:t>
      </w:r>
      <w:r>
        <w:t xml:space="preserve">. </w:t>
      </w:r>
      <w:proofErr w:type="spellStart"/>
      <w:r w:rsidRPr="0049743C">
        <w:rPr>
          <w:b/>
          <w:lang w:val="pt-BR"/>
        </w:rPr>
        <w:t>Class</w:t>
      </w:r>
      <w:proofErr w:type="spellEnd"/>
      <w:r w:rsidRPr="0049743C">
        <w:rPr>
          <w:b/>
          <w:lang w:val="pt-BR"/>
        </w:rPr>
        <w:t xml:space="preserve"> </w:t>
      </w:r>
      <w:proofErr w:type="spellStart"/>
      <w:r w:rsidRPr="0049743C">
        <w:rPr>
          <w:b/>
          <w:lang w:val="pt-BR"/>
        </w:rPr>
        <w:t>JFileChooser</w:t>
      </w:r>
      <w:proofErr w:type="spellEnd"/>
      <w:r w:rsidRPr="0049743C">
        <w:rPr>
          <w:lang w:val="pt-BR"/>
        </w:rPr>
        <w:t xml:space="preserve">. </w:t>
      </w:r>
      <w:r w:rsidRPr="004249F8">
        <w:rPr>
          <w:lang w:val="pt-BR"/>
        </w:rPr>
        <w:t>Disponível em: &lt;</w:t>
      </w:r>
      <w:r w:rsidRPr="0049743C">
        <w:rPr>
          <w:lang w:val="pt-BR"/>
        </w:rPr>
        <w:t xml:space="preserve"> https://docs.oracle.com/javase/7/docs/api/javax/swing/JFileChooser.html</w:t>
      </w:r>
      <w:r w:rsidRPr="004249F8">
        <w:rPr>
          <w:lang w:val="pt-BR"/>
        </w:rPr>
        <w:t>&gt;.</w:t>
      </w:r>
    </w:p>
    <w:p w:rsidR="0049012E" w:rsidRDefault="0049012E" w:rsidP="0049012E">
      <w:pPr>
        <w:pStyle w:val="Referncias"/>
        <w:spacing w:after="0"/>
        <w:rPr>
          <w:rFonts w:cs="Arial"/>
          <w:noProof/>
          <w:lang w:val="pt-BR"/>
        </w:rPr>
      </w:pPr>
      <w:r w:rsidRPr="001F0CF6">
        <w:rPr>
          <w:lang w:val="pt-BR"/>
        </w:rPr>
        <w:t>S</w:t>
      </w:r>
      <w:r w:rsidR="006B3E5B" w:rsidRPr="001F0CF6">
        <w:rPr>
          <w:lang w:val="pt-BR"/>
        </w:rPr>
        <w:t>UN MICROSYSTEMS, INC</w:t>
      </w:r>
      <w:r w:rsidRPr="001F0CF6">
        <w:rPr>
          <w:lang w:val="pt-BR"/>
        </w:rPr>
        <w:t xml:space="preserve">. </w:t>
      </w:r>
      <w:r w:rsidRPr="006F585A">
        <w:rPr>
          <w:b/>
          <w:lang w:val="pt-BR"/>
        </w:rPr>
        <w:t xml:space="preserve">Java </w:t>
      </w:r>
      <w:proofErr w:type="spellStart"/>
      <w:r w:rsidRPr="006F585A">
        <w:rPr>
          <w:b/>
          <w:lang w:val="pt-BR"/>
        </w:rPr>
        <w:t>Code</w:t>
      </w:r>
      <w:proofErr w:type="spellEnd"/>
      <w:r w:rsidRPr="006F585A">
        <w:rPr>
          <w:b/>
          <w:lang w:val="pt-BR"/>
        </w:rPr>
        <w:t xml:space="preserve"> </w:t>
      </w:r>
      <w:proofErr w:type="spellStart"/>
      <w:r w:rsidRPr="006F585A">
        <w:rPr>
          <w:b/>
          <w:lang w:val="pt-BR"/>
        </w:rPr>
        <w:t>Conventions</w:t>
      </w:r>
      <w:proofErr w:type="spellEnd"/>
      <w:r w:rsidRPr="0049012E">
        <w:rPr>
          <w:rFonts w:cs="Arial"/>
          <w:noProof/>
          <w:lang w:val="pt-BR"/>
        </w:rPr>
        <w:t>, Setembro 1997. Disponível em</w:t>
      </w:r>
      <w:r>
        <w:rPr>
          <w:rFonts w:cs="Arial"/>
          <w:noProof/>
          <w:lang w:val="pt-BR"/>
        </w:rPr>
        <w:t>:</w:t>
      </w:r>
      <w:r w:rsidRPr="0049012E">
        <w:rPr>
          <w:rFonts w:cs="Arial"/>
          <w:noProof/>
          <w:lang w:val="pt-BR"/>
        </w:rPr>
        <w:t xml:space="preserve"> </w:t>
      </w:r>
      <w:r>
        <w:rPr>
          <w:rFonts w:cs="Arial"/>
          <w:noProof/>
          <w:lang w:val="pt-BR"/>
        </w:rPr>
        <w:t>&lt;</w:t>
      </w:r>
      <w:r w:rsidRPr="0049012E">
        <w:rPr>
          <w:lang w:val="pt-BR"/>
        </w:rPr>
        <w:t xml:space="preserve"> </w:t>
      </w:r>
      <w:r w:rsidR="004E69AE">
        <w:rPr>
          <w:rFonts w:cs="Arial"/>
          <w:noProof/>
          <w:lang w:val="pt-BR"/>
        </w:rPr>
        <w:t>http://www.oracle.com/technetwork/java/codeconventions-150003.pdf</w:t>
      </w:r>
      <w:r>
        <w:rPr>
          <w:rFonts w:cs="Arial"/>
          <w:noProof/>
          <w:lang w:val="pt-BR"/>
        </w:rPr>
        <w:t>&gt;.</w:t>
      </w:r>
    </w:p>
    <w:p w:rsidR="004E69AE" w:rsidRDefault="004E69AE" w:rsidP="0049012E">
      <w:pPr>
        <w:pStyle w:val="Referncias"/>
        <w:spacing w:after="0"/>
        <w:rPr>
          <w:rFonts w:cs="Arial"/>
          <w:noProof/>
          <w:lang w:val="pt-BR"/>
        </w:rPr>
      </w:pPr>
    </w:p>
    <w:p w:rsidR="004E69AE" w:rsidRDefault="006B3E5B" w:rsidP="0049012E">
      <w:pPr>
        <w:pStyle w:val="Referncias"/>
        <w:spacing w:after="0"/>
        <w:rPr>
          <w:rFonts w:cs="Arial"/>
          <w:noProof/>
          <w:lang w:val="pt-BR"/>
        </w:rPr>
      </w:pPr>
      <w:r>
        <w:rPr>
          <w:rFonts w:cs="Arial"/>
          <w:noProof/>
          <w:lang w:val="pt-BR"/>
        </w:rPr>
        <w:t>WEBGOAL</w:t>
      </w:r>
      <w:r w:rsidR="004E69AE">
        <w:rPr>
          <w:rFonts w:cs="Arial"/>
          <w:noProof/>
          <w:lang w:val="pt-BR"/>
        </w:rPr>
        <w:t xml:space="preserve">. </w:t>
      </w:r>
      <w:r w:rsidR="004E69AE" w:rsidRPr="004E69AE">
        <w:rPr>
          <w:rFonts w:cs="Arial"/>
          <w:b/>
          <w:noProof/>
          <w:lang w:val="pt-BR"/>
        </w:rPr>
        <w:t>Cronômetro Online</w:t>
      </w:r>
      <w:r w:rsidR="004E69AE">
        <w:rPr>
          <w:rFonts w:cs="Arial"/>
          <w:noProof/>
          <w:lang w:val="pt-BR"/>
        </w:rPr>
        <w:t>. Disponível em: &lt;</w:t>
      </w:r>
      <w:r w:rsidR="004E69AE" w:rsidRPr="004E69AE">
        <w:rPr>
          <w:rFonts w:cs="Arial"/>
          <w:noProof/>
          <w:lang w:val="pt-BR"/>
        </w:rPr>
        <w:t>http://cronometronline.com.br/</w:t>
      </w:r>
      <w:r w:rsidR="004E69AE">
        <w:rPr>
          <w:rFonts w:cs="Arial"/>
          <w:noProof/>
          <w:lang w:val="pt-BR"/>
        </w:rPr>
        <w:t>&gt;.</w:t>
      </w:r>
    </w:p>
    <w:p w:rsidR="00D56CBA" w:rsidRPr="0049012E" w:rsidRDefault="00D56CBA" w:rsidP="0049012E">
      <w:pPr>
        <w:pStyle w:val="Referncias"/>
        <w:spacing w:after="0"/>
        <w:rPr>
          <w:rFonts w:cs="Arial"/>
          <w:noProof/>
          <w:lang w:val="pt-BR"/>
        </w:rPr>
      </w:pPr>
    </w:p>
    <w:p w:rsidR="005638EB" w:rsidRDefault="005638EB" w:rsidP="005638EB">
      <w:pPr>
        <w:pStyle w:val="Ttulo3"/>
      </w:pPr>
      <w:bookmarkStart w:id="70" w:name="_Toc468466717"/>
      <w:r w:rsidRPr="004E69AE">
        <w:t>APÊNDICES</w:t>
      </w:r>
      <w:bookmarkEnd w:id="70"/>
    </w:p>
    <w:p w:rsidR="00FF63D4" w:rsidRDefault="00FF63D4" w:rsidP="00FF63D4">
      <w:pPr>
        <w:pStyle w:val="Ttulo4"/>
      </w:pPr>
      <w:bookmarkStart w:id="71" w:name="_Toc468466718"/>
      <w:r w:rsidRPr="004E69AE">
        <w:t>CÓDIGO</w:t>
      </w:r>
      <w:bookmarkEnd w:id="71"/>
    </w:p>
    <w:p w:rsidR="008C01E3" w:rsidRPr="008C01E3" w:rsidRDefault="008C01E3" w:rsidP="008C01E3">
      <w:pPr>
        <w:pStyle w:val="TtulodaFigura"/>
        <w:tabs>
          <w:tab w:val="clear" w:pos="4537"/>
        </w:tabs>
      </w:pPr>
      <w:bookmarkStart w:id="72" w:name="_Toc468466742"/>
      <w:r>
        <w:t>CÓDIGO DA CLASSE PRINCIPAL</w:t>
      </w:r>
      <w:bookmarkEnd w:id="72"/>
    </w:p>
    <w:p w:rsidR="008C01E3" w:rsidRDefault="00207ED3" w:rsidP="008C01E3">
      <w:r>
        <w:rPr>
          <w:noProof/>
          <w:lang w:eastAsia="pt-BR"/>
        </w:rPr>
        <w:drawing>
          <wp:inline distT="0" distB="0" distL="0" distR="0" wp14:anchorId="1BF7E020" wp14:editId="1075F82E">
            <wp:extent cx="5760720" cy="347472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E3" w:rsidRPr="008C01E3" w:rsidRDefault="008C01E3" w:rsidP="008C01E3">
      <w:pPr>
        <w:pStyle w:val="TtulodaFigura"/>
        <w:tabs>
          <w:tab w:val="clear" w:pos="4537"/>
        </w:tabs>
      </w:pPr>
      <w:bookmarkStart w:id="73" w:name="_Toc468466743"/>
      <w:r>
        <w:lastRenderedPageBreak/>
        <w:t xml:space="preserve">CÓDIGO DA CLASSE </w:t>
      </w:r>
      <w:r w:rsidR="00207ED3">
        <w:t>filemanager</w:t>
      </w:r>
      <w:r>
        <w:t xml:space="preserve"> – PARTE </w:t>
      </w:r>
      <w:r w:rsidR="00207ED3">
        <w:t>1</w:t>
      </w:r>
      <w:bookmarkEnd w:id="73"/>
    </w:p>
    <w:p w:rsidR="008C01E3" w:rsidRDefault="00207ED3" w:rsidP="008C01E3">
      <w:r>
        <w:rPr>
          <w:noProof/>
          <w:lang w:eastAsia="pt-BR"/>
        </w:rPr>
        <w:drawing>
          <wp:inline distT="0" distB="0" distL="0" distR="0" wp14:anchorId="130F21FA" wp14:editId="54A424E2">
            <wp:extent cx="5760720" cy="442849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E3" w:rsidRDefault="008C01E3" w:rsidP="008C01E3"/>
    <w:p w:rsidR="008C01E3" w:rsidRPr="008C01E3" w:rsidRDefault="008C01E3" w:rsidP="008C01E3">
      <w:pPr>
        <w:pStyle w:val="TtulodaFigura"/>
        <w:tabs>
          <w:tab w:val="clear" w:pos="4537"/>
        </w:tabs>
      </w:pPr>
      <w:bookmarkStart w:id="74" w:name="_Toc468466744"/>
      <w:r>
        <w:t xml:space="preserve">CÓDIGO DA CLASSE </w:t>
      </w:r>
      <w:r w:rsidR="00207ED3">
        <w:t>filemanager – PARTE 2</w:t>
      </w:r>
      <w:bookmarkEnd w:id="74"/>
    </w:p>
    <w:p w:rsidR="008C01E3" w:rsidRDefault="00207ED3" w:rsidP="008C01E3">
      <w:r>
        <w:rPr>
          <w:noProof/>
          <w:lang w:eastAsia="pt-BR"/>
        </w:rPr>
        <w:drawing>
          <wp:inline distT="0" distB="0" distL="0" distR="0" wp14:anchorId="39B016C1" wp14:editId="641EF914">
            <wp:extent cx="5760720" cy="1176020"/>
            <wp:effectExtent l="0" t="0" r="0" b="508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Pr="008C01E3" w:rsidRDefault="00F61725" w:rsidP="00F61725">
      <w:pPr>
        <w:pStyle w:val="TtulodaFigura"/>
        <w:tabs>
          <w:tab w:val="clear" w:pos="4537"/>
        </w:tabs>
      </w:pPr>
      <w:bookmarkStart w:id="75" w:name="_Toc468466745"/>
      <w:r>
        <w:lastRenderedPageBreak/>
        <w:t xml:space="preserve">CÓDIGO DA CLASSE </w:t>
      </w:r>
      <w:r w:rsidR="00207ED3">
        <w:t>leitorarquivo</w:t>
      </w:r>
      <w:bookmarkEnd w:id="75"/>
    </w:p>
    <w:p w:rsidR="00F61725" w:rsidRDefault="00207ED3" w:rsidP="008C01E3">
      <w:r>
        <w:rPr>
          <w:noProof/>
          <w:lang w:eastAsia="pt-BR"/>
        </w:rPr>
        <w:drawing>
          <wp:inline distT="0" distB="0" distL="0" distR="0" wp14:anchorId="7327EC01" wp14:editId="0B211EC1">
            <wp:extent cx="5760720" cy="221678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25" w:rsidRDefault="00F61725" w:rsidP="00F61725">
      <w:pPr>
        <w:pStyle w:val="TtulodaFigura"/>
        <w:tabs>
          <w:tab w:val="clear" w:pos="4537"/>
        </w:tabs>
      </w:pPr>
      <w:bookmarkStart w:id="76" w:name="_Toc468466746"/>
      <w:r>
        <w:t xml:space="preserve">CÓDIGO DA CLASSE </w:t>
      </w:r>
      <w:r w:rsidR="00207ED3">
        <w:t>calculo</w:t>
      </w:r>
      <w:r>
        <w:t xml:space="preserve"> – PARTE </w:t>
      </w:r>
      <w:r w:rsidR="00207ED3">
        <w:t>1</w:t>
      </w:r>
      <w:bookmarkEnd w:id="76"/>
    </w:p>
    <w:p w:rsidR="00207ED3" w:rsidRPr="00207ED3" w:rsidRDefault="00207ED3" w:rsidP="00207ED3">
      <w:r>
        <w:rPr>
          <w:noProof/>
          <w:lang w:eastAsia="pt-BR"/>
        </w:rPr>
        <w:drawing>
          <wp:inline distT="0" distB="0" distL="0" distR="0" wp14:anchorId="6452D274" wp14:editId="2C526090">
            <wp:extent cx="5760720" cy="4434205"/>
            <wp:effectExtent l="0" t="0" r="0" b="444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D3" w:rsidRPr="008C01E3" w:rsidRDefault="00207ED3" w:rsidP="00207ED3">
      <w:pPr>
        <w:pStyle w:val="TtulodaFigura"/>
        <w:tabs>
          <w:tab w:val="clear" w:pos="4537"/>
        </w:tabs>
      </w:pPr>
      <w:bookmarkStart w:id="77" w:name="_Toc468466747"/>
      <w:r>
        <w:lastRenderedPageBreak/>
        <w:t>CÓDIGO DA CLASSE calculo – PARTE 2</w:t>
      </w:r>
      <w:bookmarkEnd w:id="77"/>
    </w:p>
    <w:p w:rsidR="00F61725" w:rsidRPr="008C01E3" w:rsidRDefault="00207ED3" w:rsidP="008C01E3">
      <w:r>
        <w:rPr>
          <w:noProof/>
          <w:lang w:eastAsia="pt-BR"/>
        </w:rPr>
        <w:drawing>
          <wp:inline distT="0" distB="0" distL="0" distR="0" wp14:anchorId="43C192F4" wp14:editId="5B717837">
            <wp:extent cx="5760720" cy="175577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725" w:rsidRPr="008C01E3" w:rsidSect="009A428C">
      <w:headerReference w:type="default" r:id="rId29"/>
      <w:footerReference w:type="default" r:id="rId30"/>
      <w:pgSz w:w="11907" w:h="16840" w:code="9"/>
      <w:pgMar w:top="1701" w:right="1134" w:bottom="1418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0F" w:rsidRDefault="006D220F">
      <w:r>
        <w:separator/>
      </w:r>
    </w:p>
    <w:p w:rsidR="006D220F" w:rsidRDefault="006D220F"/>
    <w:p w:rsidR="006D220F" w:rsidRDefault="006D220F"/>
    <w:p w:rsidR="006D220F" w:rsidRDefault="006D220F"/>
  </w:endnote>
  <w:endnote w:type="continuationSeparator" w:id="0">
    <w:p w:rsidR="006D220F" w:rsidRDefault="006D220F">
      <w:r>
        <w:continuationSeparator/>
      </w:r>
    </w:p>
    <w:p w:rsidR="006D220F" w:rsidRDefault="006D220F"/>
    <w:p w:rsidR="006D220F" w:rsidRDefault="006D220F"/>
    <w:p w:rsidR="006D220F" w:rsidRDefault="006D22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FA" w:rsidRDefault="004C5FFA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0F" w:rsidRDefault="006D220F">
      <w:r>
        <w:separator/>
      </w:r>
    </w:p>
    <w:p w:rsidR="006D220F" w:rsidRDefault="006D220F"/>
    <w:p w:rsidR="006D220F" w:rsidRDefault="006D220F"/>
    <w:p w:rsidR="006D220F" w:rsidRDefault="006D220F"/>
  </w:footnote>
  <w:footnote w:type="continuationSeparator" w:id="0">
    <w:p w:rsidR="006D220F" w:rsidRDefault="006D220F">
      <w:r>
        <w:continuationSeparator/>
      </w:r>
    </w:p>
    <w:p w:rsidR="006D220F" w:rsidRDefault="006D220F"/>
    <w:p w:rsidR="006D220F" w:rsidRDefault="006D220F"/>
    <w:p w:rsidR="006D220F" w:rsidRDefault="006D22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FA" w:rsidRDefault="004C5FFA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4022">
      <w:rPr>
        <w:rStyle w:val="Nmerodepgina"/>
        <w:noProof/>
      </w:rPr>
      <w:t>29</w:t>
    </w:r>
    <w:r>
      <w:rPr>
        <w:rStyle w:val="Nmerodepgina"/>
      </w:rPr>
      <w:fldChar w:fldCharType="end"/>
    </w:r>
  </w:p>
  <w:p w:rsidR="004C5FFA" w:rsidRPr="00E37DB5" w:rsidRDefault="004C5FFA" w:rsidP="005F1882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A494A6A"/>
    <w:multiLevelType w:val="multilevel"/>
    <w:tmpl w:val="9EA0FD2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E13FD5"/>
    <w:multiLevelType w:val="multilevel"/>
    <w:tmpl w:val="04082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1F6B7663"/>
    <w:multiLevelType w:val="hybridMultilevel"/>
    <w:tmpl w:val="13809492"/>
    <w:lvl w:ilvl="0" w:tplc="C7127F10">
      <w:start w:val="1"/>
      <w:numFmt w:val="decimal"/>
      <w:pStyle w:val="TtulodoGrfico"/>
      <w:lvlText w:val="Quadr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1E018C4"/>
    <w:multiLevelType w:val="hybridMultilevel"/>
    <w:tmpl w:val="766C9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2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4537"/>
        </w:tabs>
        <w:ind w:left="5841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815"/>
        </w:tabs>
        <w:ind w:left="181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3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5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2694"/>
        </w:tabs>
        <w:ind w:left="4032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7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9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7A503418"/>
    <w:multiLevelType w:val="multilevel"/>
    <w:tmpl w:val="8834DB8A"/>
    <w:lvl w:ilvl="0">
      <w:start w:val="1"/>
      <w:numFmt w:val="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cs="Open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C617164"/>
    <w:multiLevelType w:val="multilevel"/>
    <w:tmpl w:val="AFB2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4"/>
  </w:num>
  <w:num w:numId="5">
    <w:abstractNumId w:val="9"/>
  </w:num>
  <w:num w:numId="6">
    <w:abstractNumId w:val="12"/>
  </w:num>
  <w:num w:numId="7">
    <w:abstractNumId w:val="15"/>
  </w:num>
  <w:num w:numId="8">
    <w:abstractNumId w:val="6"/>
  </w:num>
  <w:num w:numId="9">
    <w:abstractNumId w:val="19"/>
  </w:num>
  <w:num w:numId="10">
    <w:abstractNumId w:val="7"/>
  </w:num>
  <w:num w:numId="11">
    <w:abstractNumId w:val="10"/>
  </w:num>
  <w:num w:numId="12">
    <w:abstractNumId w:val="21"/>
  </w:num>
  <w:num w:numId="13">
    <w:abstractNumId w:val="13"/>
  </w:num>
  <w:num w:numId="14">
    <w:abstractNumId w:val="5"/>
  </w:num>
  <w:num w:numId="15">
    <w:abstractNumId w:val="18"/>
  </w:num>
  <w:num w:numId="16">
    <w:abstractNumId w:val="3"/>
  </w:num>
  <w:num w:numId="17">
    <w:abstractNumId w:val="16"/>
  </w:num>
  <w:num w:numId="18">
    <w:abstractNumId w:val="14"/>
  </w:num>
  <w:num w:numId="19">
    <w:abstractNumId w:val="22"/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8"/>
  </w:num>
  <w:num w:numId="22">
    <w:abstractNumId w:val="0"/>
  </w:num>
  <w:num w:numId="23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1B3"/>
    <w:rsid w:val="000306C1"/>
    <w:rsid w:val="00030DC1"/>
    <w:rsid w:val="00031FDC"/>
    <w:rsid w:val="0003259B"/>
    <w:rsid w:val="000348A9"/>
    <w:rsid w:val="00035EBE"/>
    <w:rsid w:val="000372AE"/>
    <w:rsid w:val="00037497"/>
    <w:rsid w:val="00037699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47BCC"/>
    <w:rsid w:val="00051CA0"/>
    <w:rsid w:val="00056B51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E0"/>
    <w:rsid w:val="000758F5"/>
    <w:rsid w:val="00077D79"/>
    <w:rsid w:val="00080D16"/>
    <w:rsid w:val="00082959"/>
    <w:rsid w:val="00082A2C"/>
    <w:rsid w:val="00082AD0"/>
    <w:rsid w:val="00084B4B"/>
    <w:rsid w:val="000865E0"/>
    <w:rsid w:val="000868A7"/>
    <w:rsid w:val="000905D2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0298"/>
    <w:rsid w:val="000B1822"/>
    <w:rsid w:val="000B315D"/>
    <w:rsid w:val="000B3FA6"/>
    <w:rsid w:val="000B59BE"/>
    <w:rsid w:val="000B5B0B"/>
    <w:rsid w:val="000B69E8"/>
    <w:rsid w:val="000B6E8C"/>
    <w:rsid w:val="000B786B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613A"/>
    <w:rsid w:val="000D70A9"/>
    <w:rsid w:val="000D7BBE"/>
    <w:rsid w:val="000E095E"/>
    <w:rsid w:val="000E3B70"/>
    <w:rsid w:val="000E3F2F"/>
    <w:rsid w:val="000E4460"/>
    <w:rsid w:val="000E52BA"/>
    <w:rsid w:val="000E59A7"/>
    <w:rsid w:val="000F11C1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3211"/>
    <w:rsid w:val="00104928"/>
    <w:rsid w:val="0010690C"/>
    <w:rsid w:val="001110D0"/>
    <w:rsid w:val="001135D0"/>
    <w:rsid w:val="00113785"/>
    <w:rsid w:val="00115DB8"/>
    <w:rsid w:val="00117045"/>
    <w:rsid w:val="00121137"/>
    <w:rsid w:val="001220AF"/>
    <w:rsid w:val="0012282B"/>
    <w:rsid w:val="0012438F"/>
    <w:rsid w:val="0012457A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11"/>
    <w:rsid w:val="00151454"/>
    <w:rsid w:val="00153FAF"/>
    <w:rsid w:val="00155617"/>
    <w:rsid w:val="0016023C"/>
    <w:rsid w:val="00160E90"/>
    <w:rsid w:val="00161B59"/>
    <w:rsid w:val="0016356D"/>
    <w:rsid w:val="00163831"/>
    <w:rsid w:val="0016406C"/>
    <w:rsid w:val="001641B3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4B3D"/>
    <w:rsid w:val="001851E4"/>
    <w:rsid w:val="0018638D"/>
    <w:rsid w:val="00187256"/>
    <w:rsid w:val="00190422"/>
    <w:rsid w:val="0019045B"/>
    <w:rsid w:val="00191B00"/>
    <w:rsid w:val="0019624F"/>
    <w:rsid w:val="001A28AE"/>
    <w:rsid w:val="001A3216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B701B"/>
    <w:rsid w:val="001B7EA5"/>
    <w:rsid w:val="001C0AAB"/>
    <w:rsid w:val="001C0F86"/>
    <w:rsid w:val="001C3B64"/>
    <w:rsid w:val="001C7BCA"/>
    <w:rsid w:val="001C7E10"/>
    <w:rsid w:val="001D0623"/>
    <w:rsid w:val="001D17D5"/>
    <w:rsid w:val="001D36D3"/>
    <w:rsid w:val="001D565E"/>
    <w:rsid w:val="001D5832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0CF6"/>
    <w:rsid w:val="001F146B"/>
    <w:rsid w:val="001F1611"/>
    <w:rsid w:val="001F1B2E"/>
    <w:rsid w:val="001F3BA8"/>
    <w:rsid w:val="001F4855"/>
    <w:rsid w:val="001F502E"/>
    <w:rsid w:val="001F725B"/>
    <w:rsid w:val="0020138C"/>
    <w:rsid w:val="00202471"/>
    <w:rsid w:val="00203887"/>
    <w:rsid w:val="002041C7"/>
    <w:rsid w:val="002049A4"/>
    <w:rsid w:val="002060B2"/>
    <w:rsid w:val="002063C1"/>
    <w:rsid w:val="002075A5"/>
    <w:rsid w:val="00207ED3"/>
    <w:rsid w:val="00212D9D"/>
    <w:rsid w:val="00213639"/>
    <w:rsid w:val="00214563"/>
    <w:rsid w:val="0021507A"/>
    <w:rsid w:val="00215151"/>
    <w:rsid w:val="00215E75"/>
    <w:rsid w:val="00220EAE"/>
    <w:rsid w:val="00221114"/>
    <w:rsid w:val="00221EFC"/>
    <w:rsid w:val="00222786"/>
    <w:rsid w:val="002232A3"/>
    <w:rsid w:val="00225182"/>
    <w:rsid w:val="00225E22"/>
    <w:rsid w:val="00226C15"/>
    <w:rsid w:val="002311C9"/>
    <w:rsid w:val="00232C56"/>
    <w:rsid w:val="00233576"/>
    <w:rsid w:val="00237FB8"/>
    <w:rsid w:val="002402C9"/>
    <w:rsid w:val="00240535"/>
    <w:rsid w:val="00244940"/>
    <w:rsid w:val="002477CE"/>
    <w:rsid w:val="002517FD"/>
    <w:rsid w:val="00252385"/>
    <w:rsid w:val="0025296B"/>
    <w:rsid w:val="00253995"/>
    <w:rsid w:val="00253AB9"/>
    <w:rsid w:val="0025768A"/>
    <w:rsid w:val="00257AFA"/>
    <w:rsid w:val="002609A4"/>
    <w:rsid w:val="0026219E"/>
    <w:rsid w:val="002622F5"/>
    <w:rsid w:val="00266519"/>
    <w:rsid w:val="00266A51"/>
    <w:rsid w:val="00266CA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CB3"/>
    <w:rsid w:val="00291D6C"/>
    <w:rsid w:val="00293BB5"/>
    <w:rsid w:val="0029430F"/>
    <w:rsid w:val="00294EDB"/>
    <w:rsid w:val="0029655A"/>
    <w:rsid w:val="00296B99"/>
    <w:rsid w:val="002978F2"/>
    <w:rsid w:val="002A02C2"/>
    <w:rsid w:val="002A23F5"/>
    <w:rsid w:val="002A4B27"/>
    <w:rsid w:val="002A73B7"/>
    <w:rsid w:val="002B1338"/>
    <w:rsid w:val="002B163C"/>
    <w:rsid w:val="002B1BD2"/>
    <w:rsid w:val="002B3FA8"/>
    <w:rsid w:val="002B3FF3"/>
    <w:rsid w:val="002B41FD"/>
    <w:rsid w:val="002C09A5"/>
    <w:rsid w:val="002C144C"/>
    <w:rsid w:val="002C26C9"/>
    <w:rsid w:val="002C2B2C"/>
    <w:rsid w:val="002C50D8"/>
    <w:rsid w:val="002C57A8"/>
    <w:rsid w:val="002C61A4"/>
    <w:rsid w:val="002C6DAC"/>
    <w:rsid w:val="002C6E73"/>
    <w:rsid w:val="002D11B3"/>
    <w:rsid w:val="002D26EE"/>
    <w:rsid w:val="002D2733"/>
    <w:rsid w:val="002E1B70"/>
    <w:rsid w:val="002E2D7E"/>
    <w:rsid w:val="002E6DF7"/>
    <w:rsid w:val="002E6E4E"/>
    <w:rsid w:val="002E7274"/>
    <w:rsid w:val="002F1ACC"/>
    <w:rsid w:val="002F2189"/>
    <w:rsid w:val="002F2D16"/>
    <w:rsid w:val="002F3A41"/>
    <w:rsid w:val="002F54F8"/>
    <w:rsid w:val="002F70DA"/>
    <w:rsid w:val="0030195C"/>
    <w:rsid w:val="00301C7B"/>
    <w:rsid w:val="00302B3F"/>
    <w:rsid w:val="00302FBC"/>
    <w:rsid w:val="00303D1C"/>
    <w:rsid w:val="00306E5B"/>
    <w:rsid w:val="00310175"/>
    <w:rsid w:val="003107A8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2F20"/>
    <w:rsid w:val="003440D8"/>
    <w:rsid w:val="003442EE"/>
    <w:rsid w:val="003447AE"/>
    <w:rsid w:val="0035062A"/>
    <w:rsid w:val="0035068A"/>
    <w:rsid w:val="003508CB"/>
    <w:rsid w:val="003513EB"/>
    <w:rsid w:val="0035191C"/>
    <w:rsid w:val="0035280E"/>
    <w:rsid w:val="003533EC"/>
    <w:rsid w:val="00356729"/>
    <w:rsid w:val="00357861"/>
    <w:rsid w:val="003611CE"/>
    <w:rsid w:val="00361D9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60A"/>
    <w:rsid w:val="00381DBE"/>
    <w:rsid w:val="003821CA"/>
    <w:rsid w:val="00382BCD"/>
    <w:rsid w:val="00382D39"/>
    <w:rsid w:val="00383E06"/>
    <w:rsid w:val="00383F01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B7C80"/>
    <w:rsid w:val="003C1394"/>
    <w:rsid w:val="003C3519"/>
    <w:rsid w:val="003D1724"/>
    <w:rsid w:val="003D22A4"/>
    <w:rsid w:val="003D2E8B"/>
    <w:rsid w:val="003D465B"/>
    <w:rsid w:val="003D4E13"/>
    <w:rsid w:val="003D71C5"/>
    <w:rsid w:val="003E04B2"/>
    <w:rsid w:val="003E0863"/>
    <w:rsid w:val="003E0C98"/>
    <w:rsid w:val="003E1FB5"/>
    <w:rsid w:val="003E34B4"/>
    <w:rsid w:val="003E3D2C"/>
    <w:rsid w:val="003E528D"/>
    <w:rsid w:val="003E6B49"/>
    <w:rsid w:val="003E6F98"/>
    <w:rsid w:val="003E7221"/>
    <w:rsid w:val="003F03E1"/>
    <w:rsid w:val="003F2834"/>
    <w:rsid w:val="003F34D9"/>
    <w:rsid w:val="003F5298"/>
    <w:rsid w:val="003F582B"/>
    <w:rsid w:val="003F763F"/>
    <w:rsid w:val="00404708"/>
    <w:rsid w:val="00405C16"/>
    <w:rsid w:val="004062B0"/>
    <w:rsid w:val="00406441"/>
    <w:rsid w:val="00406DA1"/>
    <w:rsid w:val="0041026B"/>
    <w:rsid w:val="00411219"/>
    <w:rsid w:val="004129F7"/>
    <w:rsid w:val="00413F19"/>
    <w:rsid w:val="0041630F"/>
    <w:rsid w:val="004172AB"/>
    <w:rsid w:val="00421BEB"/>
    <w:rsid w:val="00422FF7"/>
    <w:rsid w:val="0042451D"/>
    <w:rsid w:val="004249F8"/>
    <w:rsid w:val="00427454"/>
    <w:rsid w:val="00431D83"/>
    <w:rsid w:val="00432A7C"/>
    <w:rsid w:val="00434235"/>
    <w:rsid w:val="0043545C"/>
    <w:rsid w:val="00435AAB"/>
    <w:rsid w:val="004369A2"/>
    <w:rsid w:val="00436CCF"/>
    <w:rsid w:val="004415E6"/>
    <w:rsid w:val="00442297"/>
    <w:rsid w:val="00444E73"/>
    <w:rsid w:val="0044527C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0B73"/>
    <w:rsid w:val="00470F47"/>
    <w:rsid w:val="0047428B"/>
    <w:rsid w:val="00474364"/>
    <w:rsid w:val="0047643B"/>
    <w:rsid w:val="004769BD"/>
    <w:rsid w:val="00477E2F"/>
    <w:rsid w:val="004805A5"/>
    <w:rsid w:val="00481E58"/>
    <w:rsid w:val="0048253A"/>
    <w:rsid w:val="004828BD"/>
    <w:rsid w:val="00482B8C"/>
    <w:rsid w:val="0048383F"/>
    <w:rsid w:val="004839F4"/>
    <w:rsid w:val="00485A99"/>
    <w:rsid w:val="004866B2"/>
    <w:rsid w:val="004871C4"/>
    <w:rsid w:val="0049012E"/>
    <w:rsid w:val="0049057D"/>
    <w:rsid w:val="00490B39"/>
    <w:rsid w:val="00490B78"/>
    <w:rsid w:val="004910EE"/>
    <w:rsid w:val="00493E3B"/>
    <w:rsid w:val="0049697E"/>
    <w:rsid w:val="00496980"/>
    <w:rsid w:val="00496B6D"/>
    <w:rsid w:val="0049743C"/>
    <w:rsid w:val="004A0A93"/>
    <w:rsid w:val="004A174C"/>
    <w:rsid w:val="004A1CF4"/>
    <w:rsid w:val="004A3860"/>
    <w:rsid w:val="004A52AD"/>
    <w:rsid w:val="004A741E"/>
    <w:rsid w:val="004B1208"/>
    <w:rsid w:val="004B29CD"/>
    <w:rsid w:val="004B4349"/>
    <w:rsid w:val="004C0F97"/>
    <w:rsid w:val="004C2186"/>
    <w:rsid w:val="004C2842"/>
    <w:rsid w:val="004C36F3"/>
    <w:rsid w:val="004C5386"/>
    <w:rsid w:val="004C56C6"/>
    <w:rsid w:val="004C5E9E"/>
    <w:rsid w:val="004C5FFA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501"/>
    <w:rsid w:val="004E3C9A"/>
    <w:rsid w:val="004E5FEC"/>
    <w:rsid w:val="004E69AE"/>
    <w:rsid w:val="004E6F2C"/>
    <w:rsid w:val="004E74FA"/>
    <w:rsid w:val="004E7664"/>
    <w:rsid w:val="004F00C9"/>
    <w:rsid w:val="004F21E9"/>
    <w:rsid w:val="004F23A6"/>
    <w:rsid w:val="004F28B5"/>
    <w:rsid w:val="004F4A51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0C06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0F9C"/>
    <w:rsid w:val="0055210A"/>
    <w:rsid w:val="0055380C"/>
    <w:rsid w:val="00555AE7"/>
    <w:rsid w:val="00556CAF"/>
    <w:rsid w:val="0056096E"/>
    <w:rsid w:val="005638EB"/>
    <w:rsid w:val="0056511A"/>
    <w:rsid w:val="00571543"/>
    <w:rsid w:val="00575341"/>
    <w:rsid w:val="00575436"/>
    <w:rsid w:val="00575538"/>
    <w:rsid w:val="005757B8"/>
    <w:rsid w:val="005757C4"/>
    <w:rsid w:val="00575977"/>
    <w:rsid w:val="00575A1E"/>
    <w:rsid w:val="00576483"/>
    <w:rsid w:val="00577416"/>
    <w:rsid w:val="0058031E"/>
    <w:rsid w:val="005810DF"/>
    <w:rsid w:val="00582901"/>
    <w:rsid w:val="00586244"/>
    <w:rsid w:val="00586356"/>
    <w:rsid w:val="005865B5"/>
    <w:rsid w:val="00586E04"/>
    <w:rsid w:val="00587262"/>
    <w:rsid w:val="00590D70"/>
    <w:rsid w:val="00593CD3"/>
    <w:rsid w:val="00594022"/>
    <w:rsid w:val="00594D1A"/>
    <w:rsid w:val="00595E04"/>
    <w:rsid w:val="0059680F"/>
    <w:rsid w:val="0059762C"/>
    <w:rsid w:val="005A0C05"/>
    <w:rsid w:val="005A205D"/>
    <w:rsid w:val="005A7087"/>
    <w:rsid w:val="005A772B"/>
    <w:rsid w:val="005B00BB"/>
    <w:rsid w:val="005B4B7A"/>
    <w:rsid w:val="005B4F5D"/>
    <w:rsid w:val="005B558B"/>
    <w:rsid w:val="005B6806"/>
    <w:rsid w:val="005B739A"/>
    <w:rsid w:val="005C1AA4"/>
    <w:rsid w:val="005C1F61"/>
    <w:rsid w:val="005C39A1"/>
    <w:rsid w:val="005C3A29"/>
    <w:rsid w:val="005C5096"/>
    <w:rsid w:val="005C6272"/>
    <w:rsid w:val="005D00BD"/>
    <w:rsid w:val="005D08EB"/>
    <w:rsid w:val="005D2E69"/>
    <w:rsid w:val="005D38E8"/>
    <w:rsid w:val="005D3AFF"/>
    <w:rsid w:val="005D4782"/>
    <w:rsid w:val="005D48E3"/>
    <w:rsid w:val="005E0B48"/>
    <w:rsid w:val="005E1178"/>
    <w:rsid w:val="005E2420"/>
    <w:rsid w:val="005E26AC"/>
    <w:rsid w:val="005E4F52"/>
    <w:rsid w:val="005E69A7"/>
    <w:rsid w:val="005F1882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17ACD"/>
    <w:rsid w:val="006236B2"/>
    <w:rsid w:val="0062568B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1E92"/>
    <w:rsid w:val="006434A3"/>
    <w:rsid w:val="00644AAC"/>
    <w:rsid w:val="00644B79"/>
    <w:rsid w:val="00647FF9"/>
    <w:rsid w:val="00652052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18"/>
    <w:rsid w:val="00663257"/>
    <w:rsid w:val="00663960"/>
    <w:rsid w:val="00664B71"/>
    <w:rsid w:val="00664BD8"/>
    <w:rsid w:val="00664F5B"/>
    <w:rsid w:val="00665A3F"/>
    <w:rsid w:val="00667DDF"/>
    <w:rsid w:val="00670215"/>
    <w:rsid w:val="006711A3"/>
    <w:rsid w:val="00673A97"/>
    <w:rsid w:val="00674FDC"/>
    <w:rsid w:val="00675071"/>
    <w:rsid w:val="00675FA9"/>
    <w:rsid w:val="00680EEE"/>
    <w:rsid w:val="006819AA"/>
    <w:rsid w:val="00682909"/>
    <w:rsid w:val="006837E4"/>
    <w:rsid w:val="00683804"/>
    <w:rsid w:val="00683930"/>
    <w:rsid w:val="006839FC"/>
    <w:rsid w:val="0068413B"/>
    <w:rsid w:val="00684865"/>
    <w:rsid w:val="00685E2C"/>
    <w:rsid w:val="0068792E"/>
    <w:rsid w:val="00687D97"/>
    <w:rsid w:val="00691FB4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B3E5B"/>
    <w:rsid w:val="006C1B73"/>
    <w:rsid w:val="006C58B3"/>
    <w:rsid w:val="006C645A"/>
    <w:rsid w:val="006C7D57"/>
    <w:rsid w:val="006D0B07"/>
    <w:rsid w:val="006D220F"/>
    <w:rsid w:val="006D2589"/>
    <w:rsid w:val="006D2659"/>
    <w:rsid w:val="006D376B"/>
    <w:rsid w:val="006D3A3B"/>
    <w:rsid w:val="006D5341"/>
    <w:rsid w:val="006D5496"/>
    <w:rsid w:val="006D7F2D"/>
    <w:rsid w:val="006E0250"/>
    <w:rsid w:val="006E1262"/>
    <w:rsid w:val="006E1369"/>
    <w:rsid w:val="006E1C88"/>
    <w:rsid w:val="006E3C76"/>
    <w:rsid w:val="006E4F7F"/>
    <w:rsid w:val="006E679E"/>
    <w:rsid w:val="006E6AD1"/>
    <w:rsid w:val="006E6C84"/>
    <w:rsid w:val="006E700F"/>
    <w:rsid w:val="006F30A7"/>
    <w:rsid w:val="006F36B3"/>
    <w:rsid w:val="006F52A8"/>
    <w:rsid w:val="006F585A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3F3F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301"/>
    <w:rsid w:val="00747E46"/>
    <w:rsid w:val="00747F8F"/>
    <w:rsid w:val="007500AA"/>
    <w:rsid w:val="00751293"/>
    <w:rsid w:val="007518FC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646D0"/>
    <w:rsid w:val="00765E30"/>
    <w:rsid w:val="00770883"/>
    <w:rsid w:val="00771DBE"/>
    <w:rsid w:val="00773DF9"/>
    <w:rsid w:val="00774492"/>
    <w:rsid w:val="007744BF"/>
    <w:rsid w:val="00774ABA"/>
    <w:rsid w:val="00777451"/>
    <w:rsid w:val="00781781"/>
    <w:rsid w:val="00783AF1"/>
    <w:rsid w:val="0078431A"/>
    <w:rsid w:val="007851F1"/>
    <w:rsid w:val="00790522"/>
    <w:rsid w:val="0079219B"/>
    <w:rsid w:val="007936A3"/>
    <w:rsid w:val="00793876"/>
    <w:rsid w:val="007950E0"/>
    <w:rsid w:val="0079701F"/>
    <w:rsid w:val="007977A2"/>
    <w:rsid w:val="007A3583"/>
    <w:rsid w:val="007A3795"/>
    <w:rsid w:val="007A4973"/>
    <w:rsid w:val="007A52BB"/>
    <w:rsid w:val="007A5F1F"/>
    <w:rsid w:val="007A79DC"/>
    <w:rsid w:val="007A7B65"/>
    <w:rsid w:val="007B313F"/>
    <w:rsid w:val="007B329E"/>
    <w:rsid w:val="007B391E"/>
    <w:rsid w:val="007B460E"/>
    <w:rsid w:val="007B4A44"/>
    <w:rsid w:val="007B4DFD"/>
    <w:rsid w:val="007B69A9"/>
    <w:rsid w:val="007B7602"/>
    <w:rsid w:val="007C1008"/>
    <w:rsid w:val="007C1D0B"/>
    <w:rsid w:val="007C2573"/>
    <w:rsid w:val="007C349C"/>
    <w:rsid w:val="007C52FC"/>
    <w:rsid w:val="007C55C8"/>
    <w:rsid w:val="007C7EE7"/>
    <w:rsid w:val="007D1125"/>
    <w:rsid w:val="007D1248"/>
    <w:rsid w:val="007D1484"/>
    <w:rsid w:val="007D171A"/>
    <w:rsid w:val="007D5542"/>
    <w:rsid w:val="007D5D38"/>
    <w:rsid w:val="007D743F"/>
    <w:rsid w:val="007E166B"/>
    <w:rsid w:val="007E1B25"/>
    <w:rsid w:val="007E1E26"/>
    <w:rsid w:val="007E34BA"/>
    <w:rsid w:val="007E4CBE"/>
    <w:rsid w:val="007E4DD9"/>
    <w:rsid w:val="007E51C8"/>
    <w:rsid w:val="007F0E79"/>
    <w:rsid w:val="007F2768"/>
    <w:rsid w:val="007F442E"/>
    <w:rsid w:val="007F4955"/>
    <w:rsid w:val="007F4D47"/>
    <w:rsid w:val="007F5326"/>
    <w:rsid w:val="007F6D9B"/>
    <w:rsid w:val="007F7AF5"/>
    <w:rsid w:val="0080036E"/>
    <w:rsid w:val="00801217"/>
    <w:rsid w:val="00803855"/>
    <w:rsid w:val="00803DBD"/>
    <w:rsid w:val="00803FFC"/>
    <w:rsid w:val="0080499B"/>
    <w:rsid w:val="00805013"/>
    <w:rsid w:val="008058BF"/>
    <w:rsid w:val="008076BB"/>
    <w:rsid w:val="00813183"/>
    <w:rsid w:val="00814F09"/>
    <w:rsid w:val="008178B2"/>
    <w:rsid w:val="00821789"/>
    <w:rsid w:val="00822341"/>
    <w:rsid w:val="008248DA"/>
    <w:rsid w:val="008257B3"/>
    <w:rsid w:val="00825E7D"/>
    <w:rsid w:val="00827775"/>
    <w:rsid w:val="00827E89"/>
    <w:rsid w:val="008320E1"/>
    <w:rsid w:val="008321E6"/>
    <w:rsid w:val="0083224E"/>
    <w:rsid w:val="008340B8"/>
    <w:rsid w:val="00835D31"/>
    <w:rsid w:val="008360A8"/>
    <w:rsid w:val="00837B51"/>
    <w:rsid w:val="00840F6A"/>
    <w:rsid w:val="00841FE3"/>
    <w:rsid w:val="0084214C"/>
    <w:rsid w:val="008456F4"/>
    <w:rsid w:val="00845892"/>
    <w:rsid w:val="0084613E"/>
    <w:rsid w:val="008465C6"/>
    <w:rsid w:val="00847F38"/>
    <w:rsid w:val="008505F3"/>
    <w:rsid w:val="008516A5"/>
    <w:rsid w:val="00851B4A"/>
    <w:rsid w:val="00853991"/>
    <w:rsid w:val="00853D45"/>
    <w:rsid w:val="008560E0"/>
    <w:rsid w:val="00856A3F"/>
    <w:rsid w:val="0085765C"/>
    <w:rsid w:val="00861528"/>
    <w:rsid w:val="00864550"/>
    <w:rsid w:val="00865BC7"/>
    <w:rsid w:val="008674D8"/>
    <w:rsid w:val="00867644"/>
    <w:rsid w:val="00870881"/>
    <w:rsid w:val="008724E6"/>
    <w:rsid w:val="00872CD6"/>
    <w:rsid w:val="0087599B"/>
    <w:rsid w:val="00882684"/>
    <w:rsid w:val="008828E4"/>
    <w:rsid w:val="00883A13"/>
    <w:rsid w:val="008841DA"/>
    <w:rsid w:val="008867BD"/>
    <w:rsid w:val="00887E6B"/>
    <w:rsid w:val="00892990"/>
    <w:rsid w:val="00892C78"/>
    <w:rsid w:val="00893041"/>
    <w:rsid w:val="00893E60"/>
    <w:rsid w:val="00896501"/>
    <w:rsid w:val="00897BBC"/>
    <w:rsid w:val="008A1845"/>
    <w:rsid w:val="008A1AB4"/>
    <w:rsid w:val="008A3978"/>
    <w:rsid w:val="008A3C10"/>
    <w:rsid w:val="008A6005"/>
    <w:rsid w:val="008B04AD"/>
    <w:rsid w:val="008B07EE"/>
    <w:rsid w:val="008B5601"/>
    <w:rsid w:val="008B6D64"/>
    <w:rsid w:val="008B7D6B"/>
    <w:rsid w:val="008C01E3"/>
    <w:rsid w:val="008C0841"/>
    <w:rsid w:val="008C6868"/>
    <w:rsid w:val="008D00AF"/>
    <w:rsid w:val="008D0E92"/>
    <w:rsid w:val="008D13A5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1BAB"/>
    <w:rsid w:val="008F23D6"/>
    <w:rsid w:val="008F369C"/>
    <w:rsid w:val="008F4202"/>
    <w:rsid w:val="008F6D7B"/>
    <w:rsid w:val="008F7243"/>
    <w:rsid w:val="008F7F9E"/>
    <w:rsid w:val="00902181"/>
    <w:rsid w:val="0090244A"/>
    <w:rsid w:val="009040F3"/>
    <w:rsid w:val="009065DB"/>
    <w:rsid w:val="009075DF"/>
    <w:rsid w:val="00910D44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3E52"/>
    <w:rsid w:val="00935358"/>
    <w:rsid w:val="009353D2"/>
    <w:rsid w:val="00935F4A"/>
    <w:rsid w:val="009363E7"/>
    <w:rsid w:val="00937D87"/>
    <w:rsid w:val="00942DE6"/>
    <w:rsid w:val="00944055"/>
    <w:rsid w:val="00944512"/>
    <w:rsid w:val="00944600"/>
    <w:rsid w:val="009454D4"/>
    <w:rsid w:val="00945F86"/>
    <w:rsid w:val="00952629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0C1F"/>
    <w:rsid w:val="00971EE2"/>
    <w:rsid w:val="00972CCC"/>
    <w:rsid w:val="00973178"/>
    <w:rsid w:val="009732F9"/>
    <w:rsid w:val="00973831"/>
    <w:rsid w:val="00977483"/>
    <w:rsid w:val="00977967"/>
    <w:rsid w:val="00983A82"/>
    <w:rsid w:val="00984EBE"/>
    <w:rsid w:val="00991CE0"/>
    <w:rsid w:val="00994312"/>
    <w:rsid w:val="00994C1F"/>
    <w:rsid w:val="00996621"/>
    <w:rsid w:val="00996D2B"/>
    <w:rsid w:val="00997291"/>
    <w:rsid w:val="009A1904"/>
    <w:rsid w:val="009A428C"/>
    <w:rsid w:val="009A46B4"/>
    <w:rsid w:val="009A5A73"/>
    <w:rsid w:val="009A6155"/>
    <w:rsid w:val="009A796D"/>
    <w:rsid w:val="009B1027"/>
    <w:rsid w:val="009B2742"/>
    <w:rsid w:val="009B4092"/>
    <w:rsid w:val="009B452B"/>
    <w:rsid w:val="009C0135"/>
    <w:rsid w:val="009C1C35"/>
    <w:rsid w:val="009C1C4C"/>
    <w:rsid w:val="009C2356"/>
    <w:rsid w:val="009C3EC7"/>
    <w:rsid w:val="009C4FDA"/>
    <w:rsid w:val="009C7750"/>
    <w:rsid w:val="009C7973"/>
    <w:rsid w:val="009D0FFD"/>
    <w:rsid w:val="009D2124"/>
    <w:rsid w:val="009D3C8E"/>
    <w:rsid w:val="009D7379"/>
    <w:rsid w:val="009E0088"/>
    <w:rsid w:val="009E07CF"/>
    <w:rsid w:val="009E081E"/>
    <w:rsid w:val="009E0CA5"/>
    <w:rsid w:val="009E1D83"/>
    <w:rsid w:val="009E2245"/>
    <w:rsid w:val="009E3133"/>
    <w:rsid w:val="009E31A7"/>
    <w:rsid w:val="009E39E9"/>
    <w:rsid w:val="009E5F1A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0C20"/>
    <w:rsid w:val="00A01599"/>
    <w:rsid w:val="00A02453"/>
    <w:rsid w:val="00A03EBA"/>
    <w:rsid w:val="00A07FC4"/>
    <w:rsid w:val="00A101A7"/>
    <w:rsid w:val="00A103AB"/>
    <w:rsid w:val="00A105D9"/>
    <w:rsid w:val="00A10A2D"/>
    <w:rsid w:val="00A11692"/>
    <w:rsid w:val="00A1454F"/>
    <w:rsid w:val="00A147CE"/>
    <w:rsid w:val="00A14963"/>
    <w:rsid w:val="00A15095"/>
    <w:rsid w:val="00A170DC"/>
    <w:rsid w:val="00A206C5"/>
    <w:rsid w:val="00A207A0"/>
    <w:rsid w:val="00A21196"/>
    <w:rsid w:val="00A215BA"/>
    <w:rsid w:val="00A217C8"/>
    <w:rsid w:val="00A21C01"/>
    <w:rsid w:val="00A22079"/>
    <w:rsid w:val="00A253C7"/>
    <w:rsid w:val="00A254B6"/>
    <w:rsid w:val="00A25CCB"/>
    <w:rsid w:val="00A27AC2"/>
    <w:rsid w:val="00A27DF7"/>
    <w:rsid w:val="00A30E60"/>
    <w:rsid w:val="00A31FD7"/>
    <w:rsid w:val="00A3473E"/>
    <w:rsid w:val="00A36119"/>
    <w:rsid w:val="00A37465"/>
    <w:rsid w:val="00A41F03"/>
    <w:rsid w:val="00A44E4C"/>
    <w:rsid w:val="00A4560F"/>
    <w:rsid w:val="00A4624F"/>
    <w:rsid w:val="00A4698C"/>
    <w:rsid w:val="00A50492"/>
    <w:rsid w:val="00A53020"/>
    <w:rsid w:val="00A53202"/>
    <w:rsid w:val="00A54141"/>
    <w:rsid w:val="00A5616C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4CD3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1F0F"/>
    <w:rsid w:val="00AA286B"/>
    <w:rsid w:val="00AA2FB5"/>
    <w:rsid w:val="00AA41F7"/>
    <w:rsid w:val="00AA481F"/>
    <w:rsid w:val="00AA4991"/>
    <w:rsid w:val="00AA4C6F"/>
    <w:rsid w:val="00AA735F"/>
    <w:rsid w:val="00AB02D9"/>
    <w:rsid w:val="00AB0918"/>
    <w:rsid w:val="00AB14D9"/>
    <w:rsid w:val="00AB16A7"/>
    <w:rsid w:val="00AB1F1F"/>
    <w:rsid w:val="00AB2610"/>
    <w:rsid w:val="00AB313F"/>
    <w:rsid w:val="00AB45C4"/>
    <w:rsid w:val="00AC0F8D"/>
    <w:rsid w:val="00AC3219"/>
    <w:rsid w:val="00AC552A"/>
    <w:rsid w:val="00AC595A"/>
    <w:rsid w:val="00AC78BB"/>
    <w:rsid w:val="00AC7B73"/>
    <w:rsid w:val="00AD0FFC"/>
    <w:rsid w:val="00AD11AF"/>
    <w:rsid w:val="00AD1929"/>
    <w:rsid w:val="00AD2076"/>
    <w:rsid w:val="00AD567B"/>
    <w:rsid w:val="00AD67E2"/>
    <w:rsid w:val="00AD76EB"/>
    <w:rsid w:val="00AE0BE3"/>
    <w:rsid w:val="00AE1F04"/>
    <w:rsid w:val="00AE2D7F"/>
    <w:rsid w:val="00AE3B22"/>
    <w:rsid w:val="00AE59E5"/>
    <w:rsid w:val="00AE5D18"/>
    <w:rsid w:val="00AE653D"/>
    <w:rsid w:val="00AE7236"/>
    <w:rsid w:val="00AF110F"/>
    <w:rsid w:val="00AF3561"/>
    <w:rsid w:val="00AF3653"/>
    <w:rsid w:val="00AF4BF4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1C06"/>
    <w:rsid w:val="00B1332D"/>
    <w:rsid w:val="00B13803"/>
    <w:rsid w:val="00B1444D"/>
    <w:rsid w:val="00B15064"/>
    <w:rsid w:val="00B17281"/>
    <w:rsid w:val="00B21894"/>
    <w:rsid w:val="00B21E6F"/>
    <w:rsid w:val="00B23775"/>
    <w:rsid w:val="00B23828"/>
    <w:rsid w:val="00B239DB"/>
    <w:rsid w:val="00B2555D"/>
    <w:rsid w:val="00B26243"/>
    <w:rsid w:val="00B26285"/>
    <w:rsid w:val="00B274F1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47110"/>
    <w:rsid w:val="00B51FCF"/>
    <w:rsid w:val="00B52C8F"/>
    <w:rsid w:val="00B54C72"/>
    <w:rsid w:val="00B55442"/>
    <w:rsid w:val="00B55D87"/>
    <w:rsid w:val="00B60E46"/>
    <w:rsid w:val="00B61D6B"/>
    <w:rsid w:val="00B63023"/>
    <w:rsid w:val="00B63A83"/>
    <w:rsid w:val="00B666B8"/>
    <w:rsid w:val="00B66DE3"/>
    <w:rsid w:val="00B67409"/>
    <w:rsid w:val="00B7209B"/>
    <w:rsid w:val="00B73914"/>
    <w:rsid w:val="00B74AE0"/>
    <w:rsid w:val="00B74DE4"/>
    <w:rsid w:val="00B75290"/>
    <w:rsid w:val="00B7605D"/>
    <w:rsid w:val="00B843E5"/>
    <w:rsid w:val="00B84749"/>
    <w:rsid w:val="00B847B9"/>
    <w:rsid w:val="00B85BE7"/>
    <w:rsid w:val="00B87466"/>
    <w:rsid w:val="00B8750B"/>
    <w:rsid w:val="00B87609"/>
    <w:rsid w:val="00B90DE3"/>
    <w:rsid w:val="00B91FC1"/>
    <w:rsid w:val="00B94C38"/>
    <w:rsid w:val="00B967CE"/>
    <w:rsid w:val="00B96807"/>
    <w:rsid w:val="00B968A7"/>
    <w:rsid w:val="00B97083"/>
    <w:rsid w:val="00BA06E5"/>
    <w:rsid w:val="00BA1E7D"/>
    <w:rsid w:val="00BA33FA"/>
    <w:rsid w:val="00BA4A1B"/>
    <w:rsid w:val="00BA4A25"/>
    <w:rsid w:val="00BA52B3"/>
    <w:rsid w:val="00BA6296"/>
    <w:rsid w:val="00BA6F67"/>
    <w:rsid w:val="00BA728F"/>
    <w:rsid w:val="00BB16F8"/>
    <w:rsid w:val="00BB1C7D"/>
    <w:rsid w:val="00BB3285"/>
    <w:rsid w:val="00BB4E1C"/>
    <w:rsid w:val="00BB5B5A"/>
    <w:rsid w:val="00BC13AE"/>
    <w:rsid w:val="00BC2E8A"/>
    <w:rsid w:val="00BC3A47"/>
    <w:rsid w:val="00BC4CF3"/>
    <w:rsid w:val="00BC53E6"/>
    <w:rsid w:val="00BC60B4"/>
    <w:rsid w:val="00BC6171"/>
    <w:rsid w:val="00BC6456"/>
    <w:rsid w:val="00BD0E9E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3178"/>
    <w:rsid w:val="00BE42FC"/>
    <w:rsid w:val="00BE66F6"/>
    <w:rsid w:val="00BE79B4"/>
    <w:rsid w:val="00BE7FF1"/>
    <w:rsid w:val="00BF29B1"/>
    <w:rsid w:val="00BF2BB9"/>
    <w:rsid w:val="00BF38E8"/>
    <w:rsid w:val="00BF4EBF"/>
    <w:rsid w:val="00BF52CB"/>
    <w:rsid w:val="00C0070A"/>
    <w:rsid w:val="00C01948"/>
    <w:rsid w:val="00C0221E"/>
    <w:rsid w:val="00C02E8B"/>
    <w:rsid w:val="00C02EE2"/>
    <w:rsid w:val="00C03250"/>
    <w:rsid w:val="00C0426B"/>
    <w:rsid w:val="00C04701"/>
    <w:rsid w:val="00C06071"/>
    <w:rsid w:val="00C060F8"/>
    <w:rsid w:val="00C06A33"/>
    <w:rsid w:val="00C06CB4"/>
    <w:rsid w:val="00C07C58"/>
    <w:rsid w:val="00C10D5B"/>
    <w:rsid w:val="00C11251"/>
    <w:rsid w:val="00C121C0"/>
    <w:rsid w:val="00C123B1"/>
    <w:rsid w:val="00C133B9"/>
    <w:rsid w:val="00C151AB"/>
    <w:rsid w:val="00C153E5"/>
    <w:rsid w:val="00C154A8"/>
    <w:rsid w:val="00C1683C"/>
    <w:rsid w:val="00C16A14"/>
    <w:rsid w:val="00C16C3C"/>
    <w:rsid w:val="00C17DA5"/>
    <w:rsid w:val="00C20B7C"/>
    <w:rsid w:val="00C20D11"/>
    <w:rsid w:val="00C21011"/>
    <w:rsid w:val="00C24AED"/>
    <w:rsid w:val="00C26C3F"/>
    <w:rsid w:val="00C301CA"/>
    <w:rsid w:val="00C3186E"/>
    <w:rsid w:val="00C32A5E"/>
    <w:rsid w:val="00C34C86"/>
    <w:rsid w:val="00C3517F"/>
    <w:rsid w:val="00C40F32"/>
    <w:rsid w:val="00C44BE7"/>
    <w:rsid w:val="00C466C8"/>
    <w:rsid w:val="00C51605"/>
    <w:rsid w:val="00C5271D"/>
    <w:rsid w:val="00C54D0F"/>
    <w:rsid w:val="00C56A08"/>
    <w:rsid w:val="00C5719C"/>
    <w:rsid w:val="00C60015"/>
    <w:rsid w:val="00C601B4"/>
    <w:rsid w:val="00C60657"/>
    <w:rsid w:val="00C60EF7"/>
    <w:rsid w:val="00C61AD9"/>
    <w:rsid w:val="00C62E4D"/>
    <w:rsid w:val="00C64501"/>
    <w:rsid w:val="00C650D7"/>
    <w:rsid w:val="00C65D0C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04B7"/>
    <w:rsid w:val="00CB6050"/>
    <w:rsid w:val="00CB7C1F"/>
    <w:rsid w:val="00CC03A1"/>
    <w:rsid w:val="00CC0A40"/>
    <w:rsid w:val="00CC1121"/>
    <w:rsid w:val="00CC16C5"/>
    <w:rsid w:val="00CC4D81"/>
    <w:rsid w:val="00CC548B"/>
    <w:rsid w:val="00CC6226"/>
    <w:rsid w:val="00CC73D7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5C9F"/>
    <w:rsid w:val="00D06A1E"/>
    <w:rsid w:val="00D06B9B"/>
    <w:rsid w:val="00D07863"/>
    <w:rsid w:val="00D07AF9"/>
    <w:rsid w:val="00D10394"/>
    <w:rsid w:val="00D115F7"/>
    <w:rsid w:val="00D122FD"/>
    <w:rsid w:val="00D13B69"/>
    <w:rsid w:val="00D14201"/>
    <w:rsid w:val="00D1424C"/>
    <w:rsid w:val="00D147C1"/>
    <w:rsid w:val="00D16A26"/>
    <w:rsid w:val="00D2295C"/>
    <w:rsid w:val="00D238F4"/>
    <w:rsid w:val="00D23F7B"/>
    <w:rsid w:val="00D26144"/>
    <w:rsid w:val="00D27FAD"/>
    <w:rsid w:val="00D31E45"/>
    <w:rsid w:val="00D32009"/>
    <w:rsid w:val="00D32083"/>
    <w:rsid w:val="00D32C72"/>
    <w:rsid w:val="00D3430A"/>
    <w:rsid w:val="00D40B7E"/>
    <w:rsid w:val="00D40C5F"/>
    <w:rsid w:val="00D41C8D"/>
    <w:rsid w:val="00D45A98"/>
    <w:rsid w:val="00D47948"/>
    <w:rsid w:val="00D51269"/>
    <w:rsid w:val="00D5191C"/>
    <w:rsid w:val="00D51E9C"/>
    <w:rsid w:val="00D51F25"/>
    <w:rsid w:val="00D53435"/>
    <w:rsid w:val="00D534E9"/>
    <w:rsid w:val="00D54655"/>
    <w:rsid w:val="00D5469A"/>
    <w:rsid w:val="00D55FE2"/>
    <w:rsid w:val="00D56CBA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4AFB"/>
    <w:rsid w:val="00D75947"/>
    <w:rsid w:val="00D817B1"/>
    <w:rsid w:val="00D8262D"/>
    <w:rsid w:val="00D85048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268F"/>
    <w:rsid w:val="00DA4A4B"/>
    <w:rsid w:val="00DA6A44"/>
    <w:rsid w:val="00DA7C17"/>
    <w:rsid w:val="00DB04D5"/>
    <w:rsid w:val="00DB0500"/>
    <w:rsid w:val="00DB0B52"/>
    <w:rsid w:val="00DB0CEE"/>
    <w:rsid w:val="00DB15C3"/>
    <w:rsid w:val="00DB275B"/>
    <w:rsid w:val="00DB3FF5"/>
    <w:rsid w:val="00DB4BAC"/>
    <w:rsid w:val="00DB5EDC"/>
    <w:rsid w:val="00DC02CA"/>
    <w:rsid w:val="00DC16C0"/>
    <w:rsid w:val="00DC2749"/>
    <w:rsid w:val="00DC2C9F"/>
    <w:rsid w:val="00DC2F05"/>
    <w:rsid w:val="00DC38C5"/>
    <w:rsid w:val="00DC3B38"/>
    <w:rsid w:val="00DC6041"/>
    <w:rsid w:val="00DC66CB"/>
    <w:rsid w:val="00DC6A46"/>
    <w:rsid w:val="00DD00D7"/>
    <w:rsid w:val="00DD0426"/>
    <w:rsid w:val="00DD196D"/>
    <w:rsid w:val="00DD2597"/>
    <w:rsid w:val="00DD3A81"/>
    <w:rsid w:val="00DD3C68"/>
    <w:rsid w:val="00DD52CB"/>
    <w:rsid w:val="00DE3366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4CAB"/>
    <w:rsid w:val="00DF62D5"/>
    <w:rsid w:val="00DF734F"/>
    <w:rsid w:val="00DF7A2A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1A49"/>
    <w:rsid w:val="00E12600"/>
    <w:rsid w:val="00E15A7E"/>
    <w:rsid w:val="00E1667D"/>
    <w:rsid w:val="00E212D1"/>
    <w:rsid w:val="00E217E4"/>
    <w:rsid w:val="00E21D07"/>
    <w:rsid w:val="00E22469"/>
    <w:rsid w:val="00E23C3C"/>
    <w:rsid w:val="00E23CE1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615F"/>
    <w:rsid w:val="00E37DB5"/>
    <w:rsid w:val="00E4025F"/>
    <w:rsid w:val="00E41F4D"/>
    <w:rsid w:val="00E42AE6"/>
    <w:rsid w:val="00E4411F"/>
    <w:rsid w:val="00E47704"/>
    <w:rsid w:val="00E50FDD"/>
    <w:rsid w:val="00E52631"/>
    <w:rsid w:val="00E554EC"/>
    <w:rsid w:val="00E57922"/>
    <w:rsid w:val="00E608AE"/>
    <w:rsid w:val="00E61BC1"/>
    <w:rsid w:val="00E632D7"/>
    <w:rsid w:val="00E63349"/>
    <w:rsid w:val="00E63A97"/>
    <w:rsid w:val="00E63B40"/>
    <w:rsid w:val="00E65014"/>
    <w:rsid w:val="00E67268"/>
    <w:rsid w:val="00E675F8"/>
    <w:rsid w:val="00E67625"/>
    <w:rsid w:val="00E7249B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9B4"/>
    <w:rsid w:val="00E82D36"/>
    <w:rsid w:val="00E8456E"/>
    <w:rsid w:val="00E86633"/>
    <w:rsid w:val="00E873BB"/>
    <w:rsid w:val="00E91C19"/>
    <w:rsid w:val="00E92239"/>
    <w:rsid w:val="00E92B91"/>
    <w:rsid w:val="00E92FB5"/>
    <w:rsid w:val="00E93E56"/>
    <w:rsid w:val="00E95828"/>
    <w:rsid w:val="00E95F67"/>
    <w:rsid w:val="00EA083D"/>
    <w:rsid w:val="00EA1D7D"/>
    <w:rsid w:val="00EA1EC8"/>
    <w:rsid w:val="00EA393A"/>
    <w:rsid w:val="00EA3977"/>
    <w:rsid w:val="00EA52E2"/>
    <w:rsid w:val="00EA5DB3"/>
    <w:rsid w:val="00EB0E4A"/>
    <w:rsid w:val="00EB1803"/>
    <w:rsid w:val="00EB1D62"/>
    <w:rsid w:val="00EB2271"/>
    <w:rsid w:val="00EB2757"/>
    <w:rsid w:val="00EB3E9C"/>
    <w:rsid w:val="00EB418B"/>
    <w:rsid w:val="00EB41C5"/>
    <w:rsid w:val="00EB50AA"/>
    <w:rsid w:val="00EB6AB4"/>
    <w:rsid w:val="00EC0943"/>
    <w:rsid w:val="00EC100C"/>
    <w:rsid w:val="00EC1FBF"/>
    <w:rsid w:val="00EC3E80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EF7E50"/>
    <w:rsid w:val="00F016CF"/>
    <w:rsid w:val="00F025DD"/>
    <w:rsid w:val="00F03220"/>
    <w:rsid w:val="00F0524E"/>
    <w:rsid w:val="00F0533B"/>
    <w:rsid w:val="00F07632"/>
    <w:rsid w:val="00F10737"/>
    <w:rsid w:val="00F10FCA"/>
    <w:rsid w:val="00F11810"/>
    <w:rsid w:val="00F1197D"/>
    <w:rsid w:val="00F13BEB"/>
    <w:rsid w:val="00F17432"/>
    <w:rsid w:val="00F203E9"/>
    <w:rsid w:val="00F21218"/>
    <w:rsid w:val="00F21C73"/>
    <w:rsid w:val="00F2369C"/>
    <w:rsid w:val="00F2376F"/>
    <w:rsid w:val="00F24006"/>
    <w:rsid w:val="00F2517D"/>
    <w:rsid w:val="00F25E4E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6D4"/>
    <w:rsid w:val="00F52944"/>
    <w:rsid w:val="00F53EF8"/>
    <w:rsid w:val="00F544A9"/>
    <w:rsid w:val="00F545EE"/>
    <w:rsid w:val="00F55C10"/>
    <w:rsid w:val="00F57692"/>
    <w:rsid w:val="00F57D2C"/>
    <w:rsid w:val="00F60A55"/>
    <w:rsid w:val="00F61725"/>
    <w:rsid w:val="00F618B8"/>
    <w:rsid w:val="00F61B08"/>
    <w:rsid w:val="00F628CF"/>
    <w:rsid w:val="00F632C6"/>
    <w:rsid w:val="00F70118"/>
    <w:rsid w:val="00F705BF"/>
    <w:rsid w:val="00F708E2"/>
    <w:rsid w:val="00F73D5D"/>
    <w:rsid w:val="00F7409D"/>
    <w:rsid w:val="00F748B4"/>
    <w:rsid w:val="00F757D8"/>
    <w:rsid w:val="00F76012"/>
    <w:rsid w:val="00F773A1"/>
    <w:rsid w:val="00F80043"/>
    <w:rsid w:val="00F80F61"/>
    <w:rsid w:val="00F8467E"/>
    <w:rsid w:val="00F84D5D"/>
    <w:rsid w:val="00F85C02"/>
    <w:rsid w:val="00F85C85"/>
    <w:rsid w:val="00F86032"/>
    <w:rsid w:val="00F86608"/>
    <w:rsid w:val="00F87D13"/>
    <w:rsid w:val="00F95DE4"/>
    <w:rsid w:val="00F95FFF"/>
    <w:rsid w:val="00FA40F0"/>
    <w:rsid w:val="00FA41BC"/>
    <w:rsid w:val="00FA512A"/>
    <w:rsid w:val="00FA51A5"/>
    <w:rsid w:val="00FA7DE8"/>
    <w:rsid w:val="00FB04A4"/>
    <w:rsid w:val="00FB082B"/>
    <w:rsid w:val="00FB09B0"/>
    <w:rsid w:val="00FB15CE"/>
    <w:rsid w:val="00FB4EBA"/>
    <w:rsid w:val="00FB6745"/>
    <w:rsid w:val="00FB6A3E"/>
    <w:rsid w:val="00FB7294"/>
    <w:rsid w:val="00FC0FEA"/>
    <w:rsid w:val="00FC373B"/>
    <w:rsid w:val="00FC3E4B"/>
    <w:rsid w:val="00FC4D62"/>
    <w:rsid w:val="00FC4DAD"/>
    <w:rsid w:val="00FC55EA"/>
    <w:rsid w:val="00FC7094"/>
    <w:rsid w:val="00FC78FF"/>
    <w:rsid w:val="00FD03F4"/>
    <w:rsid w:val="00FD0F8C"/>
    <w:rsid w:val="00FD1897"/>
    <w:rsid w:val="00FD20C5"/>
    <w:rsid w:val="00FD40E4"/>
    <w:rsid w:val="00FD5835"/>
    <w:rsid w:val="00FD5B1E"/>
    <w:rsid w:val="00FD5FBC"/>
    <w:rsid w:val="00FD7C58"/>
    <w:rsid w:val="00FD7E46"/>
    <w:rsid w:val="00FE0C42"/>
    <w:rsid w:val="00FE19AC"/>
    <w:rsid w:val="00FE3700"/>
    <w:rsid w:val="00FE7716"/>
    <w:rsid w:val="00FE7BA7"/>
    <w:rsid w:val="00FF1024"/>
    <w:rsid w:val="00FF286E"/>
    <w:rsid w:val="00FF4076"/>
    <w:rsid w:val="00FF431C"/>
    <w:rsid w:val="00FF53DC"/>
    <w:rsid w:val="00FF5603"/>
    <w:rsid w:val="00FF63D4"/>
    <w:rsid w:val="00FF6708"/>
    <w:rsid w:val="00FF6BDD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3FFF1"/>
  <w15:docId w15:val="{97BFAAE2-CBD8-4661-8305-F333F1E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3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3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3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3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10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851"/>
      </w:tabs>
      <w:spacing w:before="240" w:after="240" w:line="240" w:lineRule="auto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DB15C3"/>
    <w:pPr>
      <w:ind w:left="720"/>
      <w:contextualSpacing/>
    </w:pPr>
  </w:style>
  <w:style w:type="paragraph" w:customStyle="1" w:styleId="ScriptTableBullets1">
    <w:name w:val="ScriptTableBullets1"/>
    <w:basedOn w:val="Normal"/>
    <w:qFormat/>
    <w:rsid w:val="00827775"/>
    <w:pPr>
      <w:numPr>
        <w:numId w:val="13"/>
      </w:numPr>
      <w:tabs>
        <w:tab w:val="clear" w:pos="851"/>
        <w:tab w:val="left" w:pos="180"/>
      </w:tabs>
      <w:spacing w:line="240" w:lineRule="auto"/>
      <w:jc w:val="left"/>
    </w:pPr>
    <w:rPr>
      <w:rFonts w:ascii="Times New Roman" w:hAnsi="Times New Roman"/>
      <w:sz w:val="20"/>
      <w:szCs w:val="20"/>
      <w:lang w:val="en-US"/>
    </w:rPr>
  </w:style>
  <w:style w:type="paragraph" w:customStyle="1" w:styleId="FormText">
    <w:name w:val="FormText"/>
    <w:rsid w:val="000D613A"/>
    <w:rPr>
      <w:lang w:val="en-US" w:eastAsia="en-US"/>
    </w:rPr>
  </w:style>
  <w:style w:type="paragraph" w:customStyle="1" w:styleId="FormTitle">
    <w:name w:val="FormTitle"/>
    <w:rsid w:val="000348A9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7BA7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  <w:lang w:eastAsia="pt-BR"/>
    </w:rPr>
  </w:style>
  <w:style w:type="paragraph" w:customStyle="1" w:styleId="FormHeading">
    <w:name w:val="FormHeading"/>
    <w:rsid w:val="001F1611"/>
    <w:rPr>
      <w:rFonts w:ascii="Arial" w:hAnsi="Arial" w:cs="Arial"/>
      <w:b/>
      <w:lang w:val="en-US" w:eastAsia="en-US"/>
    </w:rPr>
  </w:style>
  <w:style w:type="paragraph" w:customStyle="1" w:styleId="ScriptTableText">
    <w:name w:val="ScriptTableText"/>
    <w:qFormat/>
    <w:rsid w:val="00CC6226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4A6E-6BC5-43BF-B683-8369967B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416</TotalTime>
  <Pages>33</Pages>
  <Words>4705</Words>
  <Characters>25410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30055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creator>Czeczko</dc:creator>
  <cp:lastModifiedBy>Sabrina Fontes Carvalho</cp:lastModifiedBy>
  <cp:revision>35</cp:revision>
  <cp:lastPrinted>2016-09-13T04:29:00Z</cp:lastPrinted>
  <dcterms:created xsi:type="dcterms:W3CDTF">2016-12-02T04:22:00Z</dcterms:created>
  <dcterms:modified xsi:type="dcterms:W3CDTF">2016-12-02T21:57:00Z</dcterms:modified>
</cp:coreProperties>
</file>